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DC7A7" w14:textId="365BEB89" w:rsidR="00A21668" w:rsidRPr="00A21668" w:rsidRDefault="00856376" w:rsidP="004F4314">
      <w:pPr>
        <w:ind w:hanging="1418"/>
        <w:rPr>
          <w:rFonts w:ascii="Politica" w:hAnsi="Politica"/>
          <w:color w:val="262626" w:themeColor="text1" w:themeTint="D9"/>
          <w:spacing w:val="12"/>
          <w:sz w:val="24"/>
        </w:rPr>
      </w:pPr>
      <w:r>
        <w:rPr>
          <w:noProof/>
        </w:rPr>
        <mc:AlternateContent>
          <mc:Choice Requires="wps">
            <w:drawing>
              <wp:anchor distT="0" distB="0" distL="114300" distR="114300" simplePos="0" relativeHeight="251668480" behindDoc="0" locked="0" layoutInCell="1" allowOverlap="1" wp14:anchorId="2EEB07BB" wp14:editId="787979F9">
                <wp:simplePos x="0" y="0"/>
                <wp:positionH relativeFrom="column">
                  <wp:posOffset>1678305</wp:posOffset>
                </wp:positionH>
                <wp:positionV relativeFrom="paragraph">
                  <wp:posOffset>7396175</wp:posOffset>
                </wp:positionV>
                <wp:extent cx="2766349" cy="1689816"/>
                <wp:effectExtent l="0" t="0" r="0" b="5715"/>
                <wp:wrapNone/>
                <wp:docPr id="16" name="Text Box 16"/>
                <wp:cNvGraphicFramePr/>
                <a:graphic xmlns:a="http://schemas.openxmlformats.org/drawingml/2006/main">
                  <a:graphicData uri="http://schemas.microsoft.com/office/word/2010/wordprocessingShape">
                    <wps:wsp>
                      <wps:cNvSpPr txBox="1"/>
                      <wps:spPr>
                        <a:xfrm>
                          <a:off x="0" y="0"/>
                          <a:ext cx="2766349" cy="1689816"/>
                        </a:xfrm>
                        <a:prstGeom prst="rect">
                          <a:avLst/>
                        </a:prstGeom>
                        <a:noFill/>
                        <a:ln>
                          <a:noFill/>
                        </a:ln>
                      </wps:spPr>
                      <wps:txbx>
                        <w:txbxContent>
                          <w:p w14:paraId="347E9DBB" w14:textId="7ED4F2D0" w:rsidR="00DD4550" w:rsidRDefault="00DD4550" w:rsidP="00BA5923">
                            <w:pPr>
                              <w:rPr>
                                <w:rFonts w:ascii="Politica" w:hAnsi="Politica"/>
                                <w:b/>
                                <w:bCs/>
                                <w:color w:val="FFFFFF" w:themeColor="background1"/>
                                <w:sz w:val="40"/>
                                <w:szCs w:val="40"/>
                              </w:rPr>
                            </w:pPr>
                            <w:r w:rsidRPr="00126B38">
                              <w:rPr>
                                <w:rFonts w:ascii="Politica" w:hAnsi="Politica"/>
                                <w:b/>
                                <w:bCs/>
                                <w:color w:val="FFFFFF" w:themeColor="background1"/>
                                <w:sz w:val="28"/>
                                <w:szCs w:val="28"/>
                              </w:rPr>
                              <w:t xml:space="preserve">                </w:t>
                            </w:r>
                            <w:r w:rsidRPr="00126B38">
                              <w:rPr>
                                <w:rFonts w:ascii="Politica" w:hAnsi="Politica"/>
                                <w:b/>
                                <w:bCs/>
                                <w:color w:val="FFFFFF" w:themeColor="background1"/>
                                <w:sz w:val="28"/>
                                <w:szCs w:val="28"/>
                              </w:rPr>
                              <w:br/>
                            </w:r>
                            <w:r w:rsidRPr="00617E9C">
                              <w:rPr>
                                <w:rFonts w:ascii="Politica" w:hAnsi="Politica"/>
                                <w:b/>
                                <w:bCs/>
                                <w:color w:val="FFFFFF" w:themeColor="background1"/>
                                <w:sz w:val="40"/>
                                <w:szCs w:val="40"/>
                              </w:rPr>
                              <w:t>(</w:t>
                            </w:r>
                            <w:r>
                              <w:rPr>
                                <w:rFonts w:ascii="Politica" w:hAnsi="Politica"/>
                                <w:b/>
                                <w:bCs/>
                                <w:color w:val="FFFFFF" w:themeColor="background1"/>
                                <w:sz w:val="40"/>
                                <w:szCs w:val="40"/>
                              </w:rPr>
                              <w:t>Business Analysis Report</w:t>
                            </w:r>
                            <w:r w:rsidRPr="00617E9C">
                              <w:rPr>
                                <w:rFonts w:ascii="Politica" w:hAnsi="Politica"/>
                                <w:b/>
                                <w:bCs/>
                                <w:color w:val="FFFFFF" w:themeColor="background1"/>
                                <w:sz w:val="40"/>
                                <w:szCs w:val="40"/>
                              </w:rPr>
                              <w:t>)</w:t>
                            </w:r>
                            <w:r w:rsidRPr="00617E9C">
                              <w:rPr>
                                <w:rFonts w:ascii="Politica" w:hAnsi="Politica"/>
                                <w:b/>
                                <w:bCs/>
                                <w:color w:val="FFFFFF" w:themeColor="background1"/>
                                <w:sz w:val="40"/>
                                <w:szCs w:val="40"/>
                              </w:rPr>
                              <w:br/>
                              <w:t xml:space="preserve">                       </w:t>
                            </w:r>
                            <w:r>
                              <w:rPr>
                                <w:rFonts w:ascii="Politica" w:hAnsi="Politica"/>
                                <w:b/>
                                <w:bCs/>
                                <w:color w:val="FFFFFF" w:themeColor="background1"/>
                                <w:sz w:val="40"/>
                                <w:szCs w:val="40"/>
                              </w:rPr>
                              <w:t>For</w:t>
                            </w:r>
                          </w:p>
                          <w:p w14:paraId="4A7403B5" w14:textId="08F23B01" w:rsidR="00DD4550" w:rsidRDefault="00DD4550" w:rsidP="00BA5923">
                            <w:pPr>
                              <w:rPr>
                                <w:rFonts w:ascii="Politica" w:hAnsi="Politica"/>
                                <w:b/>
                                <w:bCs/>
                                <w:color w:val="FFFFFF" w:themeColor="background1"/>
                                <w:sz w:val="40"/>
                                <w:szCs w:val="40"/>
                              </w:rPr>
                            </w:pPr>
                            <w:proofErr w:type="spellStart"/>
                            <w:r>
                              <w:rPr>
                                <w:rFonts w:ascii="Politica" w:hAnsi="Politica"/>
                                <w:b/>
                                <w:bCs/>
                                <w:color w:val="FFFFFF" w:themeColor="background1"/>
                                <w:sz w:val="40"/>
                                <w:szCs w:val="40"/>
                              </w:rPr>
                              <w:t>Bhangar</w:t>
                            </w:r>
                            <w:proofErr w:type="spellEnd"/>
                            <w:r>
                              <w:rPr>
                                <w:rFonts w:ascii="Politica" w:hAnsi="Politica"/>
                                <w:b/>
                                <w:bCs/>
                                <w:color w:val="FFFFFF" w:themeColor="background1"/>
                                <w:sz w:val="40"/>
                                <w:szCs w:val="40"/>
                              </w:rPr>
                              <w:t xml:space="preserve"> 24 Mobile Application</w:t>
                            </w:r>
                          </w:p>
                          <w:p w14:paraId="456EC195" w14:textId="77777777" w:rsidR="00DD4550" w:rsidRDefault="00DD4550" w:rsidP="00BA5923">
                            <w:pPr>
                              <w:rPr>
                                <w:rFonts w:ascii="Politica" w:hAnsi="Politica"/>
                                <w:b/>
                                <w:bCs/>
                                <w:color w:val="FFFFFF" w:themeColor="background1"/>
                                <w:sz w:val="40"/>
                                <w:szCs w:val="40"/>
                              </w:rPr>
                            </w:pPr>
                          </w:p>
                          <w:p w14:paraId="7F1CA3E9" w14:textId="77777777" w:rsidR="00DD4550" w:rsidRPr="00617E9C" w:rsidRDefault="00DD4550" w:rsidP="00BA5923">
                            <w:pPr>
                              <w:rPr>
                                <w:rFonts w:ascii="Politica" w:hAnsi="Politica"/>
                                <w:b/>
                                <w:b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B07BB" id="_x0000_t202" coordsize="21600,21600" o:spt="202" path="m,l,21600r21600,l21600,xe">
                <v:stroke joinstyle="miter"/>
                <v:path gradientshapeok="t" o:connecttype="rect"/>
              </v:shapetype>
              <v:shape id="Text Box 16" o:spid="_x0000_s1026" type="#_x0000_t202" style="position:absolute;margin-left:132.15pt;margin-top:582.4pt;width:217.8pt;height:13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" filled="f" stroked="f">
                <v:textbox>
                  <w:txbxContent>
                    <w:p w14:paraId="347E9DBB" w14:textId="7ED4F2D0" w:rsidR="00DD4550" w:rsidRDefault="00DD4550" w:rsidP="00BA5923">
                      <w:pPr>
                        <w:rPr>
                          <w:rFonts w:ascii="Politica" w:hAnsi="Politica"/>
                          <w:b/>
                          <w:bCs/>
                          <w:color w:val="FFFFFF" w:themeColor="background1"/>
                          <w:sz w:val="40"/>
                          <w:szCs w:val="40"/>
                        </w:rPr>
                      </w:pPr>
                      <w:r w:rsidRPr="00126B38">
                        <w:rPr>
                          <w:rFonts w:ascii="Politica" w:hAnsi="Politica"/>
                          <w:b/>
                          <w:bCs/>
                          <w:color w:val="FFFFFF" w:themeColor="background1"/>
                          <w:sz w:val="28"/>
                          <w:szCs w:val="28"/>
                        </w:rPr>
                        <w:t xml:space="preserve">                </w:t>
                      </w:r>
                      <w:r w:rsidRPr="00126B38">
                        <w:rPr>
                          <w:rFonts w:ascii="Politica" w:hAnsi="Politica"/>
                          <w:b/>
                          <w:bCs/>
                          <w:color w:val="FFFFFF" w:themeColor="background1"/>
                          <w:sz w:val="28"/>
                          <w:szCs w:val="28"/>
                        </w:rPr>
                        <w:br/>
                      </w:r>
                      <w:r w:rsidRPr="00617E9C">
                        <w:rPr>
                          <w:rFonts w:ascii="Politica" w:hAnsi="Politica"/>
                          <w:b/>
                          <w:bCs/>
                          <w:color w:val="FFFFFF" w:themeColor="background1"/>
                          <w:sz w:val="40"/>
                          <w:szCs w:val="40"/>
                        </w:rPr>
                        <w:t>(</w:t>
                      </w:r>
                      <w:r>
                        <w:rPr>
                          <w:rFonts w:ascii="Politica" w:hAnsi="Politica"/>
                          <w:b/>
                          <w:bCs/>
                          <w:color w:val="FFFFFF" w:themeColor="background1"/>
                          <w:sz w:val="40"/>
                          <w:szCs w:val="40"/>
                        </w:rPr>
                        <w:t>Business Analysis Report</w:t>
                      </w:r>
                      <w:r w:rsidRPr="00617E9C">
                        <w:rPr>
                          <w:rFonts w:ascii="Politica" w:hAnsi="Politica"/>
                          <w:b/>
                          <w:bCs/>
                          <w:color w:val="FFFFFF" w:themeColor="background1"/>
                          <w:sz w:val="40"/>
                          <w:szCs w:val="40"/>
                        </w:rPr>
                        <w:t>)</w:t>
                      </w:r>
                      <w:r w:rsidRPr="00617E9C">
                        <w:rPr>
                          <w:rFonts w:ascii="Politica" w:hAnsi="Politica"/>
                          <w:b/>
                          <w:bCs/>
                          <w:color w:val="FFFFFF" w:themeColor="background1"/>
                          <w:sz w:val="40"/>
                          <w:szCs w:val="40"/>
                        </w:rPr>
                        <w:br/>
                        <w:t xml:space="preserve">                       </w:t>
                      </w:r>
                      <w:r>
                        <w:rPr>
                          <w:rFonts w:ascii="Politica" w:hAnsi="Politica"/>
                          <w:b/>
                          <w:bCs/>
                          <w:color w:val="FFFFFF" w:themeColor="background1"/>
                          <w:sz w:val="40"/>
                          <w:szCs w:val="40"/>
                        </w:rPr>
                        <w:t>For</w:t>
                      </w:r>
                    </w:p>
                    <w:p w14:paraId="4A7403B5" w14:textId="08F23B01" w:rsidR="00DD4550" w:rsidRDefault="00DD4550" w:rsidP="00BA5923">
                      <w:pPr>
                        <w:rPr>
                          <w:rFonts w:ascii="Politica" w:hAnsi="Politica"/>
                          <w:b/>
                          <w:bCs/>
                          <w:color w:val="FFFFFF" w:themeColor="background1"/>
                          <w:sz w:val="40"/>
                          <w:szCs w:val="40"/>
                        </w:rPr>
                      </w:pPr>
                      <w:proofErr w:type="spellStart"/>
                      <w:r>
                        <w:rPr>
                          <w:rFonts w:ascii="Politica" w:hAnsi="Politica"/>
                          <w:b/>
                          <w:bCs/>
                          <w:color w:val="FFFFFF" w:themeColor="background1"/>
                          <w:sz w:val="40"/>
                          <w:szCs w:val="40"/>
                        </w:rPr>
                        <w:t>Bhangar</w:t>
                      </w:r>
                      <w:proofErr w:type="spellEnd"/>
                      <w:r>
                        <w:rPr>
                          <w:rFonts w:ascii="Politica" w:hAnsi="Politica"/>
                          <w:b/>
                          <w:bCs/>
                          <w:color w:val="FFFFFF" w:themeColor="background1"/>
                          <w:sz w:val="40"/>
                          <w:szCs w:val="40"/>
                        </w:rPr>
                        <w:t xml:space="preserve"> 24 Mobile Application</w:t>
                      </w:r>
                    </w:p>
                    <w:p w14:paraId="456EC195" w14:textId="77777777" w:rsidR="00DD4550" w:rsidRDefault="00DD4550" w:rsidP="00BA5923">
                      <w:pPr>
                        <w:rPr>
                          <w:rFonts w:ascii="Politica" w:hAnsi="Politica"/>
                          <w:b/>
                          <w:bCs/>
                          <w:color w:val="FFFFFF" w:themeColor="background1"/>
                          <w:sz w:val="40"/>
                          <w:szCs w:val="40"/>
                        </w:rPr>
                      </w:pPr>
                    </w:p>
                    <w:p w14:paraId="7F1CA3E9" w14:textId="77777777" w:rsidR="00DD4550" w:rsidRPr="00617E9C" w:rsidRDefault="00DD4550" w:rsidP="00BA5923">
                      <w:pPr>
                        <w:rPr>
                          <w:rFonts w:ascii="Politica" w:hAnsi="Politica"/>
                          <w:b/>
                          <w:b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26B0BAA" wp14:editId="3B1578DB">
                <wp:simplePos x="0" y="0"/>
                <wp:positionH relativeFrom="column">
                  <wp:posOffset>1404242</wp:posOffset>
                </wp:positionH>
                <wp:positionV relativeFrom="paragraph">
                  <wp:posOffset>5868943</wp:posOffset>
                </wp:positionV>
                <wp:extent cx="3137338" cy="1008993"/>
                <wp:effectExtent l="0" t="0" r="0" b="1270"/>
                <wp:wrapNone/>
                <wp:docPr id="456" name="Text Box 456"/>
                <wp:cNvGraphicFramePr/>
                <a:graphic xmlns:a="http://schemas.openxmlformats.org/drawingml/2006/main">
                  <a:graphicData uri="http://schemas.microsoft.com/office/word/2010/wordprocessingShape">
                    <wps:wsp>
                      <wps:cNvSpPr txBox="1"/>
                      <wps:spPr>
                        <a:xfrm>
                          <a:off x="0" y="0"/>
                          <a:ext cx="3137338" cy="1008993"/>
                        </a:xfrm>
                        <a:prstGeom prst="rect">
                          <a:avLst/>
                        </a:prstGeom>
                        <a:noFill/>
                        <a:ln>
                          <a:noFill/>
                        </a:ln>
                      </wps:spPr>
                      <wps:txbx>
                        <w:txbxContent>
                          <w:p w14:paraId="24C35218" w14:textId="77777777" w:rsidR="00DD4550" w:rsidRPr="00617E9C" w:rsidRDefault="00DD4550" w:rsidP="00BA5923">
                            <w:pPr>
                              <w:rPr>
                                <w:rFonts w:ascii="Politica" w:hAnsi="Politica"/>
                                <w:b/>
                                <w:bCs/>
                                <w:color w:val="A6A6A6" w:themeColor="background1" w:themeShade="A6"/>
                                <w:sz w:val="48"/>
                                <w:szCs w:val="48"/>
                              </w:rPr>
                            </w:pPr>
                            <w:r w:rsidRPr="00617E9C">
                              <w:rPr>
                                <w:rFonts w:ascii="Politica" w:hAnsi="Politica"/>
                                <w:b/>
                                <w:bCs/>
                                <w:color w:val="A6A6A6" w:themeColor="background1" w:themeShade="A6"/>
                                <w:sz w:val="48"/>
                                <w:szCs w:val="48"/>
                              </w:rPr>
                              <w:t xml:space="preserve">Creative Communication for </w:t>
                            </w:r>
                            <w:r w:rsidRPr="00617E9C">
                              <w:rPr>
                                <w:rFonts w:ascii="Politica" w:hAnsi="Politica"/>
                                <w:b/>
                                <w:bCs/>
                                <w:color w:val="A6A6A6" w:themeColor="background1" w:themeShade="A6"/>
                                <w:sz w:val="48"/>
                                <w:szCs w:val="48"/>
                              </w:rPr>
                              <w:br/>
                              <w:t xml:space="preserve">  Digital and Physical Media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B0BAA" id="Text Box 456" o:spid="_x0000_s1027" type="#_x0000_t202" style="position:absolute;margin-left:110.55pt;margin-top:462.1pt;width:247.05pt;height:7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" filled="f" stroked="f">
                <v:textbox>
                  <w:txbxContent>
                    <w:p w14:paraId="24C35218" w14:textId="77777777" w:rsidR="00DD4550" w:rsidRPr="00617E9C" w:rsidRDefault="00DD4550" w:rsidP="00BA5923">
                      <w:pPr>
                        <w:rPr>
                          <w:rFonts w:ascii="Politica" w:hAnsi="Politica"/>
                          <w:b/>
                          <w:bCs/>
                          <w:color w:val="A6A6A6" w:themeColor="background1" w:themeShade="A6"/>
                          <w:sz w:val="48"/>
                          <w:szCs w:val="48"/>
                        </w:rPr>
                      </w:pPr>
                      <w:r w:rsidRPr="00617E9C">
                        <w:rPr>
                          <w:rFonts w:ascii="Politica" w:hAnsi="Politica"/>
                          <w:b/>
                          <w:bCs/>
                          <w:color w:val="A6A6A6" w:themeColor="background1" w:themeShade="A6"/>
                          <w:sz w:val="48"/>
                          <w:szCs w:val="48"/>
                        </w:rPr>
                        <w:t xml:space="preserve">Creative Communication for </w:t>
                      </w:r>
                      <w:r w:rsidRPr="00617E9C">
                        <w:rPr>
                          <w:rFonts w:ascii="Politica" w:hAnsi="Politica"/>
                          <w:b/>
                          <w:bCs/>
                          <w:color w:val="A6A6A6" w:themeColor="background1" w:themeShade="A6"/>
                          <w:sz w:val="48"/>
                          <w:szCs w:val="48"/>
                        </w:rPr>
                        <w:br/>
                        <w:t xml:space="preserve">  Digital and Physical Media</w:t>
                      </w:r>
                    </w:p>
                  </w:txbxContent>
                </v:textbox>
              </v:shape>
            </w:pict>
          </mc:Fallback>
        </mc:AlternateContent>
      </w:r>
      <w:r w:rsidR="00BA5923">
        <w:rPr>
          <w:noProof/>
        </w:rPr>
        <mc:AlternateContent>
          <mc:Choice Requires="wps">
            <w:drawing>
              <wp:anchor distT="0" distB="0" distL="114300" distR="114300" simplePos="0" relativeHeight="251662336" behindDoc="0" locked="0" layoutInCell="1" allowOverlap="1" wp14:anchorId="29F89F6F" wp14:editId="582858EB">
                <wp:simplePos x="0" y="0"/>
                <wp:positionH relativeFrom="column">
                  <wp:posOffset>398871</wp:posOffset>
                </wp:positionH>
                <wp:positionV relativeFrom="paragraph">
                  <wp:posOffset>5033735</wp:posOffset>
                </wp:positionV>
                <wp:extent cx="4966138" cy="819806"/>
                <wp:effectExtent l="0" t="0" r="0" b="0"/>
                <wp:wrapNone/>
                <wp:docPr id="455" name="Text Box 455"/>
                <wp:cNvGraphicFramePr/>
                <a:graphic xmlns:a="http://schemas.openxmlformats.org/drawingml/2006/main">
                  <a:graphicData uri="http://schemas.microsoft.com/office/word/2010/wordprocessingShape">
                    <wps:wsp>
                      <wps:cNvSpPr txBox="1"/>
                      <wps:spPr>
                        <a:xfrm>
                          <a:off x="0" y="0"/>
                          <a:ext cx="4966138" cy="819806"/>
                        </a:xfrm>
                        <a:prstGeom prst="rect">
                          <a:avLst/>
                        </a:prstGeom>
                        <a:noFill/>
                        <a:ln>
                          <a:noFill/>
                        </a:ln>
                      </wps:spPr>
                      <wps:txbx>
                        <w:txbxContent>
                          <w:p w14:paraId="2B66FCA5" w14:textId="77777777" w:rsidR="00DD4550" w:rsidRPr="00027174" w:rsidRDefault="00DD4550" w:rsidP="00BA5923">
                            <w:pPr>
                              <w:rPr>
                                <w:rFonts w:ascii="Politica" w:hAnsi="Politica"/>
                                <w:b/>
                                <w:bCs/>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27174">
                              <w:rPr>
                                <w:rFonts w:ascii="Politica" w:hAnsi="Politica"/>
                                <w:b/>
                                <w:bCs/>
                                <w:color w:val="FFFFFF" w:themeColor="background1"/>
                                <w:sz w:val="96"/>
                                <w:szCs w:val="96"/>
                              </w:rPr>
                              <w:t>Fluidscapes</w:t>
                            </w:r>
                            <w:proofErr w:type="spellEnd"/>
                            <w:r w:rsidRPr="00027174">
                              <w:rPr>
                                <w:rFonts w:ascii="Politica" w:hAnsi="Politica"/>
                                <w:b/>
                                <w:bCs/>
                                <w:color w:val="FFFFFF" w:themeColor="background1"/>
                                <w:sz w:val="96"/>
                                <w:szCs w:val="96"/>
                              </w:rPr>
                              <w:t xml:space="preserve"> Consultants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89F6F" id="Text Box 455" o:spid="_x0000_s1028" type="#_x0000_t202" style="position:absolute;margin-left:31.4pt;margin-top:396.35pt;width:391.05pt;height:6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" filled="f" stroked="f">
                <v:textbox>
                  <w:txbxContent>
                    <w:p w14:paraId="2B66FCA5" w14:textId="77777777" w:rsidR="00DD4550" w:rsidRPr="00027174" w:rsidRDefault="00DD4550" w:rsidP="00BA5923">
                      <w:pPr>
                        <w:rPr>
                          <w:rFonts w:ascii="Politica" w:hAnsi="Politica"/>
                          <w:b/>
                          <w:bCs/>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27174">
                        <w:rPr>
                          <w:rFonts w:ascii="Politica" w:hAnsi="Politica"/>
                          <w:b/>
                          <w:bCs/>
                          <w:color w:val="FFFFFF" w:themeColor="background1"/>
                          <w:sz w:val="96"/>
                          <w:szCs w:val="96"/>
                        </w:rPr>
                        <w:t>Fluidscapes</w:t>
                      </w:r>
                      <w:proofErr w:type="spellEnd"/>
                      <w:r w:rsidRPr="00027174">
                        <w:rPr>
                          <w:rFonts w:ascii="Politica" w:hAnsi="Politica"/>
                          <w:b/>
                          <w:bCs/>
                          <w:color w:val="FFFFFF" w:themeColor="background1"/>
                          <w:sz w:val="96"/>
                          <w:szCs w:val="96"/>
                        </w:rPr>
                        <w:t xml:space="preserve"> Consultants</w:t>
                      </w:r>
                    </w:p>
                  </w:txbxContent>
                </v:textbox>
              </v:shape>
            </w:pict>
          </mc:Fallback>
        </mc:AlternateContent>
      </w:r>
      <w:r w:rsidR="00BA5923">
        <w:rPr>
          <w:noProof/>
        </w:rPr>
        <mc:AlternateContent>
          <mc:Choice Requires="wps">
            <w:drawing>
              <wp:anchor distT="0" distB="0" distL="114300" distR="114300" simplePos="0" relativeHeight="251664384" behindDoc="1" locked="0" layoutInCell="1" allowOverlap="1" wp14:anchorId="72DC9948" wp14:editId="239E73DC">
                <wp:simplePos x="0" y="0"/>
                <wp:positionH relativeFrom="column">
                  <wp:posOffset>1484630</wp:posOffset>
                </wp:positionH>
                <wp:positionV relativeFrom="paragraph">
                  <wp:posOffset>2044337</wp:posOffset>
                </wp:positionV>
                <wp:extent cx="2834640" cy="2628900"/>
                <wp:effectExtent l="0" t="0" r="3810" b="0"/>
                <wp:wrapTight wrapText="bothSides">
                  <wp:wrapPolygon edited="0">
                    <wp:start x="0" y="0"/>
                    <wp:lineTo x="0" y="21443"/>
                    <wp:lineTo x="21484" y="21443"/>
                    <wp:lineTo x="21484" y="0"/>
                    <wp:lineTo x="0" y="0"/>
                  </wp:wrapPolygon>
                </wp:wrapTight>
                <wp:docPr id="454" name="Rectangle 454"/>
                <wp:cNvGraphicFramePr/>
                <a:graphic xmlns:a="http://schemas.openxmlformats.org/drawingml/2006/main">
                  <a:graphicData uri="http://schemas.microsoft.com/office/word/2010/wordprocessingShape">
                    <wps:wsp>
                      <wps:cNvSpPr/>
                      <wps:spPr>
                        <a:xfrm>
                          <a:off x="0" y="0"/>
                          <a:ext cx="2834640" cy="262890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E5BA0" id="Rectangle 454" o:spid="_x0000_s1026" style="position:absolute;margin-left:116.9pt;margin-top:160.95pt;width:223.2pt;height:20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" stroked="f" strokeweight="2pt">
                <v:fill r:id="rId9" o:title="" recolor="t" rotate="t" type="frame"/>
                <w10:wrap type="tight"/>
              </v:rect>
            </w:pict>
          </mc:Fallback>
        </mc:AlternateContent>
      </w:r>
      <w:r w:rsidR="00B27FB3">
        <w:rPr>
          <w:noProof/>
        </w:rPr>
        <mc:AlternateContent>
          <mc:Choice Requires="wps">
            <w:drawing>
              <wp:anchor distT="0" distB="0" distL="114300" distR="114300" simplePos="0" relativeHeight="251660288" behindDoc="0" locked="0" layoutInCell="1" allowOverlap="1" wp14:anchorId="32C9BD44" wp14:editId="1CF6CFF4">
                <wp:simplePos x="0" y="0"/>
                <wp:positionH relativeFrom="column">
                  <wp:posOffset>1512711</wp:posOffset>
                </wp:positionH>
                <wp:positionV relativeFrom="paragraph">
                  <wp:posOffset>3104444</wp:posOffset>
                </wp:positionV>
                <wp:extent cx="2810369" cy="2336800"/>
                <wp:effectExtent l="0" t="0" r="0" b="0"/>
                <wp:wrapNone/>
                <wp:docPr id="13" name="Rectangle 13"/>
                <wp:cNvGraphicFramePr/>
                <a:graphic xmlns:a="http://schemas.openxmlformats.org/drawingml/2006/main">
                  <a:graphicData uri="http://schemas.microsoft.com/office/word/2010/wordprocessingShape">
                    <wps:wsp>
                      <wps:cNvSpPr/>
                      <wps:spPr>
                        <a:xfrm>
                          <a:off x="0" y="0"/>
                          <a:ext cx="2810369" cy="2336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8B1743" w14:textId="010CC169" w:rsidR="00DD4550" w:rsidRDefault="00DD4550" w:rsidP="00B27F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C9BD44" id="Rectangle 13" o:spid="_x0000_s1029" style="position:absolute;margin-left:119.1pt;margin-top:244.45pt;width:221.3pt;height:18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" filled="f" stroked="f" strokeweight="2pt">
                <v:textbox>
                  <w:txbxContent>
                    <w:p w14:paraId="0D8B1743" w14:textId="010CC169" w:rsidR="00DD4550" w:rsidRDefault="00DD4550" w:rsidP="00B27FB3">
                      <w:pPr>
                        <w:jc w:val="center"/>
                      </w:pPr>
                    </w:p>
                  </w:txbxContent>
                </v:textbox>
              </v:rect>
            </w:pict>
          </mc:Fallback>
        </mc:AlternateContent>
      </w:r>
      <w:r w:rsidR="00BD60F5">
        <w:rPr>
          <w:noProof/>
        </w:rPr>
        <w:drawing>
          <wp:inline distT="0" distB="0" distL="0" distR="0" wp14:anchorId="7BF15C15" wp14:editId="21044E64">
            <wp:extent cx="7552426" cy="1290875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69798" cy="12938445"/>
                    </a:xfrm>
                    <a:prstGeom prst="rect">
                      <a:avLst/>
                    </a:prstGeom>
                    <a:noFill/>
                    <a:ln>
                      <a:noFill/>
                    </a:ln>
                  </pic:spPr>
                </pic:pic>
              </a:graphicData>
            </a:graphic>
          </wp:inline>
        </w:drawing>
      </w:r>
      <w:r w:rsidR="002250A3">
        <w:rPr>
          <w:rFonts w:ascii="Politica" w:hAnsi="Politica"/>
        </w:rPr>
        <w:br w:type="page"/>
      </w:r>
      <w:r w:rsidR="00C573B2">
        <w:rPr>
          <w:rFonts w:ascii="Politica" w:hAnsi="Politica"/>
        </w:rPr>
        <w:lastRenderedPageBreak/>
        <w:t xml:space="preserve">                                                                                                                                </w:t>
      </w:r>
    </w:p>
    <w:p w14:paraId="5E614B33" w14:textId="59323342" w:rsidR="00A21668" w:rsidRDefault="00A21668" w:rsidP="00A21668">
      <w:pPr>
        <w:spacing w:after="0" w:line="240" w:lineRule="auto"/>
        <w:rPr>
          <w:rFonts w:ascii="Politica" w:hAnsi="Politica"/>
          <w:color w:val="262626" w:themeColor="text1" w:themeTint="D9"/>
          <w:spacing w:val="12"/>
          <w:sz w:val="24"/>
        </w:rPr>
      </w:pPr>
    </w:p>
    <w:tbl>
      <w:tblPr>
        <w:tblStyle w:val="GridTable4-Accent1"/>
        <w:tblW w:w="9029" w:type="dxa"/>
        <w:tblLook w:val="04A0" w:firstRow="1" w:lastRow="0" w:firstColumn="1" w:lastColumn="0" w:noHBand="0" w:noVBand="1"/>
      </w:tblPr>
      <w:tblGrid>
        <w:gridCol w:w="7003"/>
        <w:gridCol w:w="2026"/>
      </w:tblGrid>
      <w:tr w:rsidR="0061696B" w:rsidRPr="00B75123" w14:paraId="52168BDE" w14:textId="77777777" w:rsidTr="00B56767">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7956E308" w14:textId="77777777" w:rsidR="0061696B" w:rsidRPr="00B75123" w:rsidRDefault="0061696B" w:rsidP="00DD4550">
            <w:pPr>
              <w:spacing w:after="0" w:line="360" w:lineRule="auto"/>
              <w:jc w:val="center"/>
              <w:rPr>
                <w:rFonts w:ascii="Politica" w:hAnsi="Politica" w:cs="Calibri"/>
                <w:b w:val="0"/>
                <w:bCs w:val="0"/>
                <w:sz w:val="24"/>
                <w:szCs w:val="24"/>
                <w:lang w:val="en-IN" w:eastAsia="en-IN"/>
              </w:rPr>
            </w:pPr>
            <w:r w:rsidRPr="00B75123">
              <w:rPr>
                <w:rFonts w:ascii="Politica" w:hAnsi="Politica" w:cs="Calibri"/>
                <w:sz w:val="24"/>
                <w:szCs w:val="24"/>
                <w:lang w:val="en-IN" w:eastAsia="en-IN"/>
              </w:rPr>
              <w:t>Table of Contents</w:t>
            </w:r>
          </w:p>
        </w:tc>
        <w:tc>
          <w:tcPr>
            <w:tcW w:w="2026" w:type="dxa"/>
            <w:noWrap/>
            <w:hideMark/>
          </w:tcPr>
          <w:p w14:paraId="1550A6AA" w14:textId="77777777" w:rsidR="0061696B" w:rsidRPr="00B75123" w:rsidRDefault="0061696B" w:rsidP="00DD4550">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Politica" w:hAnsi="Politica" w:cs="Calibri"/>
                <w:b w:val="0"/>
                <w:bCs w:val="0"/>
                <w:color w:val="000000"/>
                <w:sz w:val="24"/>
                <w:szCs w:val="24"/>
                <w:lang w:val="en-IN" w:eastAsia="en-IN"/>
              </w:rPr>
            </w:pPr>
            <w:r w:rsidRPr="00B75123">
              <w:rPr>
                <w:rFonts w:ascii="Politica" w:hAnsi="Politica" w:cs="Calibri"/>
                <w:color w:val="000000"/>
                <w:sz w:val="24"/>
                <w:szCs w:val="24"/>
                <w:lang w:val="en-IN" w:eastAsia="en-IN"/>
              </w:rPr>
              <w:t> </w:t>
            </w:r>
            <w:r w:rsidRPr="00B75123">
              <w:rPr>
                <w:rFonts w:ascii="Politica" w:hAnsi="Politica" w:cs="Calibri"/>
                <w:sz w:val="24"/>
                <w:szCs w:val="24"/>
                <w:lang w:val="en-IN" w:eastAsia="en-IN"/>
              </w:rPr>
              <w:t>Page Number</w:t>
            </w:r>
          </w:p>
        </w:tc>
      </w:tr>
      <w:tr w:rsidR="0061696B" w:rsidRPr="00B75123" w14:paraId="3F8610C9" w14:textId="77777777" w:rsidTr="00B56767">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4600A1C2" w14:textId="77777777" w:rsidR="0061696B" w:rsidRPr="008D0025" w:rsidRDefault="0061696B" w:rsidP="00DD4550">
            <w:pPr>
              <w:spacing w:after="0" w:line="360" w:lineRule="auto"/>
              <w:rPr>
                <w:rFonts w:ascii="Politica" w:hAnsi="Politica" w:cs="Calibri"/>
                <w:b w:val="0"/>
                <w:bCs w:val="0"/>
                <w:color w:val="1F497D" w:themeColor="text2"/>
                <w:sz w:val="24"/>
                <w:szCs w:val="24"/>
                <w:lang w:val="en-IN" w:eastAsia="en-IN"/>
              </w:rPr>
            </w:pPr>
            <w:r w:rsidRPr="00194161">
              <w:rPr>
                <w:rFonts w:ascii="Politica" w:hAnsi="Politica" w:cs="Calibri"/>
                <w:color w:val="4F81BD" w:themeColor="accent1"/>
                <w:sz w:val="24"/>
                <w:szCs w:val="24"/>
                <w:lang w:val="en-IN" w:eastAsia="en-IN"/>
              </w:rPr>
              <w:t>Project Initiation</w:t>
            </w:r>
          </w:p>
        </w:tc>
        <w:tc>
          <w:tcPr>
            <w:tcW w:w="2026" w:type="dxa"/>
            <w:noWrap/>
            <w:hideMark/>
          </w:tcPr>
          <w:p w14:paraId="214A6EB6" w14:textId="77777777" w:rsidR="0061696B" w:rsidRPr="00B75123" w:rsidRDefault="0061696B" w:rsidP="00DD455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Politica" w:hAnsi="Politica" w:cs="Calibri"/>
                <w:color w:val="000000"/>
                <w:sz w:val="24"/>
                <w:szCs w:val="24"/>
                <w:lang w:val="en-IN" w:eastAsia="en-IN"/>
              </w:rPr>
            </w:pPr>
            <w:r w:rsidRPr="00B75123">
              <w:rPr>
                <w:rFonts w:ascii="Politica" w:hAnsi="Politica" w:cs="Calibri"/>
                <w:color w:val="000000"/>
                <w:sz w:val="24"/>
                <w:szCs w:val="24"/>
                <w:lang w:val="en-IN" w:eastAsia="en-IN"/>
              </w:rPr>
              <w:t>2 </w:t>
            </w:r>
          </w:p>
        </w:tc>
      </w:tr>
      <w:tr w:rsidR="0061696B" w:rsidRPr="00B75123" w14:paraId="06507366" w14:textId="77777777" w:rsidTr="00B56767">
        <w:trPr>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153ED29A" w14:textId="77777777" w:rsidR="0061696B" w:rsidRPr="008D0025" w:rsidRDefault="0061696B" w:rsidP="00DD4550">
            <w:pPr>
              <w:spacing w:after="0" w:line="360" w:lineRule="auto"/>
              <w:rPr>
                <w:rFonts w:ascii="Politica" w:hAnsi="Politica" w:cs="Calibri"/>
                <w:b w:val="0"/>
                <w:bCs w:val="0"/>
                <w:color w:val="1F497D" w:themeColor="text2"/>
                <w:sz w:val="24"/>
                <w:szCs w:val="24"/>
                <w:lang w:val="en-IN" w:eastAsia="en-IN"/>
              </w:rPr>
            </w:pPr>
            <w:r w:rsidRPr="00194161">
              <w:rPr>
                <w:rFonts w:ascii="Politica" w:hAnsi="Politica" w:cs="Calibri"/>
                <w:color w:val="4F81BD" w:themeColor="accent1"/>
                <w:sz w:val="24"/>
                <w:szCs w:val="24"/>
                <w:lang w:val="en-IN" w:eastAsia="en-IN"/>
              </w:rPr>
              <w:t>Introduction</w:t>
            </w:r>
          </w:p>
        </w:tc>
        <w:tc>
          <w:tcPr>
            <w:tcW w:w="2026" w:type="dxa"/>
            <w:noWrap/>
            <w:hideMark/>
          </w:tcPr>
          <w:p w14:paraId="262220C9" w14:textId="77777777" w:rsidR="0061696B" w:rsidRPr="00B75123" w:rsidRDefault="0061696B" w:rsidP="00DD455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Politica" w:hAnsi="Politica" w:cs="Calibri"/>
                <w:color w:val="000000"/>
                <w:sz w:val="24"/>
                <w:szCs w:val="24"/>
                <w:lang w:val="en-IN" w:eastAsia="en-IN"/>
              </w:rPr>
            </w:pPr>
            <w:r w:rsidRPr="00B75123">
              <w:rPr>
                <w:rFonts w:ascii="Politica" w:hAnsi="Politica" w:cs="Calibri"/>
                <w:color w:val="000000"/>
                <w:sz w:val="24"/>
                <w:szCs w:val="24"/>
                <w:lang w:val="en-IN" w:eastAsia="en-IN"/>
              </w:rPr>
              <w:t>2 </w:t>
            </w:r>
          </w:p>
        </w:tc>
      </w:tr>
      <w:tr w:rsidR="0061696B" w:rsidRPr="00B75123" w14:paraId="49737283" w14:textId="77777777" w:rsidTr="00B56767">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5767C241" w14:textId="77777777" w:rsidR="0061696B" w:rsidRPr="00B75123" w:rsidRDefault="0061696B" w:rsidP="00DD4550">
            <w:pPr>
              <w:spacing w:after="0" w:line="360" w:lineRule="auto"/>
              <w:rPr>
                <w:rFonts w:ascii="Politica" w:hAnsi="Politica" w:cs="Calibri"/>
                <w:b w:val="0"/>
                <w:bCs w:val="0"/>
                <w:color w:val="262626"/>
                <w:sz w:val="24"/>
                <w:szCs w:val="24"/>
                <w:lang w:val="en-IN" w:eastAsia="en-IN"/>
              </w:rPr>
            </w:pPr>
            <w:r w:rsidRPr="00B75123">
              <w:rPr>
                <w:rFonts w:ascii="Politica" w:hAnsi="Politica" w:cs="Calibri"/>
                <w:color w:val="262626"/>
                <w:sz w:val="24"/>
                <w:szCs w:val="24"/>
                <w:lang w:val="en-IN" w:eastAsia="en-IN"/>
              </w:rPr>
              <w:t>Overview</w:t>
            </w:r>
          </w:p>
        </w:tc>
        <w:tc>
          <w:tcPr>
            <w:tcW w:w="2026" w:type="dxa"/>
            <w:noWrap/>
            <w:hideMark/>
          </w:tcPr>
          <w:p w14:paraId="42942C47" w14:textId="77777777" w:rsidR="0061696B" w:rsidRPr="00B75123" w:rsidRDefault="0061696B" w:rsidP="00DD455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Politica" w:hAnsi="Politica" w:cs="Calibri"/>
                <w:color w:val="000000"/>
                <w:sz w:val="24"/>
                <w:szCs w:val="24"/>
                <w:lang w:val="en-IN" w:eastAsia="en-IN"/>
              </w:rPr>
            </w:pPr>
            <w:r w:rsidRPr="00B75123">
              <w:rPr>
                <w:rFonts w:ascii="Politica" w:hAnsi="Politica" w:cs="Calibri"/>
                <w:color w:val="000000"/>
                <w:sz w:val="24"/>
                <w:szCs w:val="24"/>
                <w:lang w:val="en-IN" w:eastAsia="en-IN"/>
              </w:rPr>
              <w:t>2 </w:t>
            </w:r>
          </w:p>
        </w:tc>
      </w:tr>
      <w:tr w:rsidR="0061696B" w:rsidRPr="00B75123" w14:paraId="1BA968A7" w14:textId="77777777" w:rsidTr="00B56767">
        <w:trPr>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6CFCF9CF" w14:textId="77777777" w:rsidR="0061696B" w:rsidRPr="00B75123" w:rsidRDefault="0061696B" w:rsidP="00DD4550">
            <w:pPr>
              <w:spacing w:after="0" w:line="360" w:lineRule="auto"/>
              <w:rPr>
                <w:rFonts w:ascii="Politica" w:hAnsi="Politica" w:cs="Calibri"/>
                <w:b w:val="0"/>
                <w:bCs w:val="0"/>
                <w:color w:val="262626"/>
                <w:sz w:val="24"/>
                <w:szCs w:val="24"/>
                <w:lang w:val="en-IN" w:eastAsia="en-IN"/>
              </w:rPr>
            </w:pPr>
            <w:r w:rsidRPr="00B75123">
              <w:rPr>
                <w:rFonts w:ascii="Politica" w:hAnsi="Politica" w:cs="Calibri"/>
                <w:color w:val="262626"/>
                <w:sz w:val="24"/>
                <w:szCs w:val="24"/>
                <w:lang w:val="en-IN" w:eastAsia="en-IN"/>
              </w:rPr>
              <w:t>Purpose</w:t>
            </w:r>
          </w:p>
        </w:tc>
        <w:tc>
          <w:tcPr>
            <w:tcW w:w="2026" w:type="dxa"/>
            <w:noWrap/>
            <w:hideMark/>
          </w:tcPr>
          <w:p w14:paraId="40085B75" w14:textId="77777777" w:rsidR="0061696B" w:rsidRPr="00B75123" w:rsidRDefault="0061696B" w:rsidP="00DD455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Politica" w:hAnsi="Politica" w:cs="Calibri"/>
                <w:color w:val="000000"/>
                <w:sz w:val="24"/>
                <w:szCs w:val="24"/>
                <w:lang w:val="en-IN" w:eastAsia="en-IN"/>
              </w:rPr>
            </w:pPr>
            <w:r w:rsidRPr="00B75123">
              <w:rPr>
                <w:rFonts w:ascii="Politica" w:hAnsi="Politica" w:cs="Calibri"/>
                <w:color w:val="000000"/>
                <w:sz w:val="24"/>
                <w:szCs w:val="24"/>
                <w:lang w:val="en-IN" w:eastAsia="en-IN"/>
              </w:rPr>
              <w:t>2 </w:t>
            </w:r>
          </w:p>
        </w:tc>
      </w:tr>
      <w:tr w:rsidR="0061696B" w:rsidRPr="00B75123" w14:paraId="4DFCDACC" w14:textId="77777777" w:rsidTr="00B56767">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4D209DA4" w14:textId="77777777" w:rsidR="0061696B" w:rsidRPr="00B75123" w:rsidRDefault="0061696B" w:rsidP="00DD4550">
            <w:pPr>
              <w:spacing w:after="0" w:line="360" w:lineRule="auto"/>
              <w:rPr>
                <w:rFonts w:ascii="Politica" w:hAnsi="Politica" w:cs="Calibri"/>
                <w:b w:val="0"/>
                <w:bCs w:val="0"/>
                <w:color w:val="262626"/>
                <w:sz w:val="24"/>
                <w:szCs w:val="24"/>
                <w:lang w:val="en-IN" w:eastAsia="en-IN"/>
              </w:rPr>
            </w:pPr>
            <w:r w:rsidRPr="00B75123">
              <w:rPr>
                <w:rFonts w:ascii="Politica" w:hAnsi="Politica" w:cs="Calibri"/>
                <w:color w:val="262626"/>
                <w:sz w:val="24"/>
                <w:szCs w:val="24"/>
                <w:lang w:val="en-IN" w:eastAsia="en-IN"/>
              </w:rPr>
              <w:t>Project Charter</w:t>
            </w:r>
          </w:p>
        </w:tc>
        <w:tc>
          <w:tcPr>
            <w:tcW w:w="2026" w:type="dxa"/>
            <w:noWrap/>
            <w:hideMark/>
          </w:tcPr>
          <w:p w14:paraId="774C87A6" w14:textId="77777777" w:rsidR="0061696B" w:rsidRPr="00B75123" w:rsidRDefault="0061696B" w:rsidP="00DD455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Politica" w:hAnsi="Politica" w:cs="Calibri"/>
                <w:color w:val="000000"/>
                <w:sz w:val="24"/>
                <w:szCs w:val="24"/>
                <w:lang w:val="en-IN" w:eastAsia="en-IN"/>
              </w:rPr>
            </w:pPr>
            <w:r>
              <w:rPr>
                <w:rFonts w:ascii="Politica" w:hAnsi="Politica" w:cs="Calibri"/>
                <w:color w:val="000000"/>
                <w:sz w:val="24"/>
                <w:szCs w:val="24"/>
                <w:lang w:val="en-IN" w:eastAsia="en-IN"/>
              </w:rPr>
              <w:t>3</w:t>
            </w:r>
            <w:r w:rsidRPr="00B75123">
              <w:rPr>
                <w:rFonts w:ascii="Politica" w:hAnsi="Politica" w:cs="Calibri"/>
                <w:color w:val="000000"/>
                <w:sz w:val="24"/>
                <w:szCs w:val="24"/>
                <w:lang w:val="en-IN" w:eastAsia="en-IN"/>
              </w:rPr>
              <w:t> </w:t>
            </w:r>
          </w:p>
        </w:tc>
      </w:tr>
      <w:tr w:rsidR="0061696B" w:rsidRPr="00B75123" w14:paraId="48C78812" w14:textId="77777777" w:rsidTr="00B56767">
        <w:trPr>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7862A8BC" w14:textId="77777777" w:rsidR="0061696B" w:rsidRPr="00194161" w:rsidRDefault="0061696B" w:rsidP="00DD4550">
            <w:pPr>
              <w:spacing w:after="0" w:line="360" w:lineRule="auto"/>
              <w:rPr>
                <w:rFonts w:ascii="Politica" w:hAnsi="Politica" w:cs="Calibri"/>
                <w:b w:val="0"/>
                <w:bCs w:val="0"/>
                <w:color w:val="4F81BD" w:themeColor="accent1"/>
                <w:sz w:val="24"/>
                <w:szCs w:val="24"/>
                <w:lang w:val="en-IN" w:eastAsia="en-IN"/>
              </w:rPr>
            </w:pPr>
            <w:r w:rsidRPr="00194161">
              <w:rPr>
                <w:rFonts w:ascii="Politica" w:hAnsi="Politica" w:cs="Calibri"/>
                <w:color w:val="4F81BD" w:themeColor="accent1"/>
                <w:sz w:val="24"/>
                <w:szCs w:val="24"/>
                <w:lang w:val="en-IN" w:eastAsia="en-IN"/>
              </w:rPr>
              <w:t>Identifying Stakeholders</w:t>
            </w:r>
          </w:p>
        </w:tc>
        <w:tc>
          <w:tcPr>
            <w:tcW w:w="2026" w:type="dxa"/>
            <w:noWrap/>
            <w:hideMark/>
          </w:tcPr>
          <w:p w14:paraId="7BF03253" w14:textId="77777777" w:rsidR="0061696B" w:rsidRPr="00B75123" w:rsidRDefault="0061696B" w:rsidP="00DD455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Politica" w:hAnsi="Politica" w:cs="Calibri"/>
                <w:color w:val="000000"/>
                <w:sz w:val="24"/>
                <w:szCs w:val="24"/>
                <w:lang w:val="en-IN" w:eastAsia="en-IN"/>
              </w:rPr>
            </w:pPr>
            <w:r>
              <w:rPr>
                <w:rFonts w:ascii="Politica" w:hAnsi="Politica" w:cs="Calibri"/>
                <w:color w:val="000000"/>
                <w:sz w:val="24"/>
                <w:szCs w:val="24"/>
                <w:lang w:val="en-IN" w:eastAsia="en-IN"/>
              </w:rPr>
              <w:t>5</w:t>
            </w:r>
            <w:r w:rsidRPr="00B75123">
              <w:rPr>
                <w:rFonts w:ascii="Politica" w:hAnsi="Politica" w:cs="Calibri"/>
                <w:color w:val="000000"/>
                <w:sz w:val="24"/>
                <w:szCs w:val="24"/>
                <w:lang w:val="en-IN" w:eastAsia="en-IN"/>
              </w:rPr>
              <w:t> </w:t>
            </w:r>
          </w:p>
        </w:tc>
      </w:tr>
      <w:tr w:rsidR="0061696B" w:rsidRPr="00B75123" w14:paraId="79354FCA" w14:textId="77777777" w:rsidTr="00B56767">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29BC065D" w14:textId="77777777" w:rsidR="0061696B" w:rsidRPr="00194161" w:rsidRDefault="0061696B" w:rsidP="00DD4550">
            <w:pPr>
              <w:spacing w:after="0" w:line="360" w:lineRule="auto"/>
              <w:rPr>
                <w:rFonts w:ascii="Politica" w:hAnsi="Politica" w:cs="Calibri"/>
                <w:b w:val="0"/>
                <w:bCs w:val="0"/>
                <w:color w:val="4F81BD" w:themeColor="accent1"/>
                <w:sz w:val="24"/>
                <w:szCs w:val="24"/>
                <w:lang w:val="en-IN" w:eastAsia="en-IN"/>
              </w:rPr>
            </w:pPr>
            <w:r w:rsidRPr="00194161">
              <w:rPr>
                <w:rFonts w:ascii="Politica" w:hAnsi="Politica" w:cs="Calibri"/>
                <w:color w:val="4F81BD" w:themeColor="accent1"/>
                <w:sz w:val="24"/>
                <w:szCs w:val="24"/>
                <w:lang w:val="en-IN" w:eastAsia="en-IN"/>
              </w:rPr>
              <w:t>Collect Requirement’s from Stakeholders</w:t>
            </w:r>
          </w:p>
        </w:tc>
        <w:tc>
          <w:tcPr>
            <w:tcW w:w="2026" w:type="dxa"/>
            <w:noWrap/>
            <w:hideMark/>
          </w:tcPr>
          <w:p w14:paraId="2D4CDFE0" w14:textId="77777777" w:rsidR="0061696B" w:rsidRPr="00B75123" w:rsidRDefault="0061696B" w:rsidP="00DD455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Politica" w:hAnsi="Politica" w:cs="Calibri"/>
                <w:color w:val="000000"/>
                <w:sz w:val="24"/>
                <w:szCs w:val="24"/>
                <w:lang w:val="en-IN" w:eastAsia="en-IN"/>
              </w:rPr>
            </w:pPr>
            <w:r>
              <w:rPr>
                <w:rFonts w:ascii="Politica" w:hAnsi="Politica" w:cs="Calibri"/>
                <w:color w:val="000000"/>
                <w:sz w:val="24"/>
                <w:szCs w:val="24"/>
                <w:lang w:val="en-IN" w:eastAsia="en-IN"/>
              </w:rPr>
              <w:t>5</w:t>
            </w:r>
            <w:r w:rsidRPr="00B75123">
              <w:rPr>
                <w:rFonts w:ascii="Politica" w:hAnsi="Politica" w:cs="Calibri"/>
                <w:color w:val="000000"/>
                <w:sz w:val="24"/>
                <w:szCs w:val="24"/>
                <w:lang w:val="en-IN" w:eastAsia="en-IN"/>
              </w:rPr>
              <w:t> </w:t>
            </w:r>
          </w:p>
        </w:tc>
      </w:tr>
      <w:tr w:rsidR="0061696B" w:rsidRPr="00B75123" w14:paraId="22A1285A" w14:textId="77777777" w:rsidTr="00B56767">
        <w:trPr>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0D42FA29" w14:textId="77777777" w:rsidR="0061696B" w:rsidRPr="00194161" w:rsidRDefault="0061696B" w:rsidP="00DD4550">
            <w:pPr>
              <w:spacing w:after="0" w:line="360" w:lineRule="auto"/>
              <w:rPr>
                <w:rFonts w:ascii="Politica" w:hAnsi="Politica" w:cs="Calibri"/>
                <w:b w:val="0"/>
                <w:bCs w:val="0"/>
                <w:color w:val="4F81BD" w:themeColor="accent1"/>
                <w:sz w:val="24"/>
                <w:szCs w:val="24"/>
                <w:lang w:val="en-IN" w:eastAsia="en-IN"/>
              </w:rPr>
            </w:pPr>
            <w:r w:rsidRPr="00194161">
              <w:rPr>
                <w:rFonts w:ascii="Politica" w:hAnsi="Politica" w:cs="Calibri"/>
                <w:color w:val="4F81BD" w:themeColor="accent1"/>
                <w:sz w:val="24"/>
                <w:szCs w:val="24"/>
                <w:lang w:val="en-IN" w:eastAsia="en-IN"/>
              </w:rPr>
              <w:t>Planning and Research</w:t>
            </w:r>
          </w:p>
        </w:tc>
        <w:tc>
          <w:tcPr>
            <w:tcW w:w="2026" w:type="dxa"/>
            <w:noWrap/>
            <w:hideMark/>
          </w:tcPr>
          <w:p w14:paraId="5D83C172" w14:textId="77777777" w:rsidR="0061696B" w:rsidRPr="00B75123" w:rsidRDefault="0061696B" w:rsidP="00DD455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Politica" w:hAnsi="Politica" w:cs="Calibri"/>
                <w:color w:val="000000"/>
                <w:sz w:val="24"/>
                <w:szCs w:val="24"/>
                <w:lang w:val="en-IN" w:eastAsia="en-IN"/>
              </w:rPr>
            </w:pPr>
            <w:r>
              <w:rPr>
                <w:rFonts w:ascii="Politica" w:hAnsi="Politica" w:cs="Calibri"/>
                <w:color w:val="000000"/>
                <w:sz w:val="24"/>
                <w:szCs w:val="24"/>
                <w:lang w:val="en-IN" w:eastAsia="en-IN"/>
              </w:rPr>
              <w:t>6</w:t>
            </w:r>
            <w:r w:rsidRPr="00B75123">
              <w:rPr>
                <w:rFonts w:ascii="Politica" w:hAnsi="Politica" w:cs="Calibri"/>
                <w:color w:val="000000"/>
                <w:sz w:val="24"/>
                <w:szCs w:val="24"/>
                <w:lang w:val="en-IN" w:eastAsia="en-IN"/>
              </w:rPr>
              <w:t> </w:t>
            </w:r>
          </w:p>
        </w:tc>
      </w:tr>
      <w:tr w:rsidR="0061696B" w:rsidRPr="00B75123" w14:paraId="4F41BCE8" w14:textId="77777777" w:rsidTr="00B56767">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1B95DACA" w14:textId="77777777" w:rsidR="0061696B" w:rsidRPr="00194161" w:rsidRDefault="0061696B" w:rsidP="00DD4550">
            <w:pPr>
              <w:spacing w:after="0" w:line="360" w:lineRule="auto"/>
              <w:rPr>
                <w:rFonts w:ascii="Politica" w:hAnsi="Politica" w:cs="Calibri"/>
                <w:b w:val="0"/>
                <w:bCs w:val="0"/>
                <w:color w:val="4F81BD" w:themeColor="accent1"/>
                <w:sz w:val="24"/>
                <w:szCs w:val="24"/>
                <w:lang w:val="en-IN" w:eastAsia="en-IN"/>
              </w:rPr>
            </w:pPr>
            <w:r w:rsidRPr="00194161">
              <w:rPr>
                <w:rFonts w:ascii="Politica" w:hAnsi="Politica" w:cs="Calibri"/>
                <w:color w:val="4F81BD" w:themeColor="accent1"/>
                <w:sz w:val="24"/>
                <w:szCs w:val="24"/>
                <w:lang w:val="en-IN" w:eastAsia="en-IN"/>
              </w:rPr>
              <w:t>Define Scope</w:t>
            </w:r>
          </w:p>
        </w:tc>
        <w:tc>
          <w:tcPr>
            <w:tcW w:w="2026" w:type="dxa"/>
            <w:noWrap/>
            <w:hideMark/>
          </w:tcPr>
          <w:p w14:paraId="5EF745E8" w14:textId="77777777" w:rsidR="0061696B" w:rsidRPr="00B75123" w:rsidRDefault="0061696B" w:rsidP="00DD455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Politica" w:hAnsi="Politica" w:cs="Calibri"/>
                <w:color w:val="000000"/>
                <w:sz w:val="24"/>
                <w:szCs w:val="24"/>
                <w:lang w:val="en-IN" w:eastAsia="en-IN"/>
              </w:rPr>
            </w:pPr>
            <w:r w:rsidRPr="00B75123">
              <w:rPr>
                <w:rFonts w:ascii="Politica" w:hAnsi="Politica" w:cs="Calibri"/>
                <w:color w:val="000000"/>
                <w:sz w:val="24"/>
                <w:szCs w:val="24"/>
                <w:lang w:val="en-IN" w:eastAsia="en-IN"/>
              </w:rPr>
              <w:t>5 </w:t>
            </w:r>
          </w:p>
        </w:tc>
      </w:tr>
      <w:tr w:rsidR="0061696B" w:rsidRPr="00B75123" w14:paraId="5CAC8483" w14:textId="77777777" w:rsidTr="00B56767">
        <w:trPr>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27F8F224" w14:textId="77777777" w:rsidR="0061696B" w:rsidRPr="00194161" w:rsidRDefault="0061696B" w:rsidP="00DD4550">
            <w:pPr>
              <w:spacing w:after="0" w:line="360" w:lineRule="auto"/>
              <w:rPr>
                <w:rFonts w:ascii="Politica" w:hAnsi="Politica" w:cs="Calibri"/>
                <w:b w:val="0"/>
                <w:bCs w:val="0"/>
                <w:color w:val="4F81BD" w:themeColor="accent1"/>
                <w:sz w:val="24"/>
                <w:szCs w:val="24"/>
                <w:lang w:val="en-IN" w:eastAsia="en-IN"/>
              </w:rPr>
            </w:pPr>
            <w:r w:rsidRPr="00194161">
              <w:rPr>
                <w:rFonts w:ascii="Politica" w:hAnsi="Politica" w:cs="Calibri"/>
                <w:color w:val="4F81BD" w:themeColor="accent1"/>
                <w:sz w:val="24"/>
                <w:szCs w:val="24"/>
                <w:lang w:val="en-IN" w:eastAsia="en-IN"/>
              </w:rPr>
              <w:t>Project Management Plan</w:t>
            </w:r>
          </w:p>
        </w:tc>
        <w:tc>
          <w:tcPr>
            <w:tcW w:w="2026" w:type="dxa"/>
            <w:noWrap/>
            <w:hideMark/>
          </w:tcPr>
          <w:p w14:paraId="146E0B19" w14:textId="77777777" w:rsidR="0061696B" w:rsidRPr="00B75123" w:rsidRDefault="0061696B" w:rsidP="00DD455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Politica" w:hAnsi="Politica" w:cs="Calibri"/>
                <w:color w:val="000000"/>
                <w:sz w:val="24"/>
                <w:szCs w:val="24"/>
                <w:lang w:val="en-IN" w:eastAsia="en-IN"/>
              </w:rPr>
            </w:pPr>
            <w:r>
              <w:rPr>
                <w:rFonts w:ascii="Politica" w:hAnsi="Politica" w:cs="Calibri"/>
                <w:color w:val="000000"/>
                <w:sz w:val="24"/>
                <w:szCs w:val="24"/>
                <w:lang w:val="en-IN" w:eastAsia="en-IN"/>
              </w:rPr>
              <w:t>7</w:t>
            </w:r>
            <w:r w:rsidRPr="00B75123">
              <w:rPr>
                <w:rFonts w:ascii="Politica" w:hAnsi="Politica" w:cs="Calibri"/>
                <w:color w:val="000000"/>
                <w:sz w:val="24"/>
                <w:szCs w:val="24"/>
                <w:lang w:val="en-IN" w:eastAsia="en-IN"/>
              </w:rPr>
              <w:t> </w:t>
            </w:r>
          </w:p>
        </w:tc>
      </w:tr>
      <w:tr w:rsidR="0061696B" w:rsidRPr="00B75123" w14:paraId="6D8B6EB1" w14:textId="77777777" w:rsidTr="00B56767">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7003" w:type="dxa"/>
            <w:noWrap/>
          </w:tcPr>
          <w:p w14:paraId="61648BE6" w14:textId="77777777" w:rsidR="0061696B" w:rsidRPr="00194161" w:rsidRDefault="0061696B" w:rsidP="00DD4550">
            <w:pPr>
              <w:spacing w:after="0" w:line="360" w:lineRule="auto"/>
              <w:rPr>
                <w:rFonts w:ascii="Politica" w:hAnsi="Politica" w:cs="Calibri"/>
                <w:color w:val="4F81BD" w:themeColor="accent1"/>
                <w:sz w:val="24"/>
                <w:szCs w:val="24"/>
                <w:lang w:val="en-IN" w:eastAsia="en-IN"/>
              </w:rPr>
            </w:pPr>
            <w:r w:rsidRPr="00194161">
              <w:rPr>
                <w:rFonts w:ascii="Politica" w:hAnsi="Politica" w:cs="Calibri"/>
                <w:color w:val="4F81BD" w:themeColor="accent1"/>
                <w:sz w:val="24"/>
                <w:szCs w:val="24"/>
                <w:lang w:val="en-IN" w:eastAsia="en-IN"/>
              </w:rPr>
              <w:t>Gantt Chart</w:t>
            </w:r>
          </w:p>
        </w:tc>
        <w:tc>
          <w:tcPr>
            <w:tcW w:w="2026" w:type="dxa"/>
            <w:noWrap/>
          </w:tcPr>
          <w:p w14:paraId="6957EF7D" w14:textId="77777777" w:rsidR="0061696B" w:rsidRPr="00B75123" w:rsidRDefault="0061696B" w:rsidP="00DD455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Politica" w:hAnsi="Politica" w:cs="Calibri"/>
                <w:color w:val="000000"/>
                <w:sz w:val="24"/>
                <w:szCs w:val="24"/>
                <w:lang w:val="en-IN" w:eastAsia="en-IN"/>
              </w:rPr>
            </w:pPr>
            <w:r>
              <w:rPr>
                <w:rFonts w:ascii="Politica" w:hAnsi="Politica" w:cs="Calibri"/>
                <w:color w:val="000000"/>
                <w:sz w:val="24"/>
                <w:szCs w:val="24"/>
                <w:lang w:val="en-IN" w:eastAsia="en-IN"/>
              </w:rPr>
              <w:t>7</w:t>
            </w:r>
            <w:r w:rsidRPr="00B75123">
              <w:rPr>
                <w:rFonts w:ascii="Politica" w:hAnsi="Politica" w:cs="Calibri"/>
                <w:color w:val="000000"/>
                <w:sz w:val="24"/>
                <w:szCs w:val="24"/>
                <w:lang w:val="en-IN" w:eastAsia="en-IN"/>
              </w:rPr>
              <w:t> </w:t>
            </w:r>
          </w:p>
        </w:tc>
      </w:tr>
      <w:tr w:rsidR="0061696B" w:rsidRPr="00B75123" w14:paraId="6BBB3649" w14:textId="77777777" w:rsidTr="00B56767">
        <w:trPr>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192265CD" w14:textId="77777777" w:rsidR="0061696B" w:rsidRPr="00194161" w:rsidRDefault="0061696B" w:rsidP="00DD4550">
            <w:pPr>
              <w:spacing w:after="0" w:line="360" w:lineRule="auto"/>
              <w:rPr>
                <w:rFonts w:ascii="Politica" w:hAnsi="Politica" w:cs="Calibri"/>
                <w:b w:val="0"/>
                <w:bCs w:val="0"/>
                <w:color w:val="4F81BD" w:themeColor="accent1"/>
                <w:sz w:val="24"/>
                <w:szCs w:val="24"/>
                <w:lang w:val="en-IN" w:eastAsia="en-IN"/>
              </w:rPr>
            </w:pPr>
            <w:r w:rsidRPr="00194161">
              <w:rPr>
                <w:rFonts w:ascii="Politica" w:hAnsi="Politica" w:cs="Calibri"/>
                <w:color w:val="4F81BD" w:themeColor="accent1"/>
                <w:sz w:val="24"/>
                <w:szCs w:val="24"/>
                <w:lang w:val="en-IN" w:eastAsia="en-IN"/>
              </w:rPr>
              <w:t>KMS Project Plan and Schedule</w:t>
            </w:r>
          </w:p>
        </w:tc>
        <w:tc>
          <w:tcPr>
            <w:tcW w:w="2026" w:type="dxa"/>
            <w:noWrap/>
            <w:hideMark/>
          </w:tcPr>
          <w:p w14:paraId="57A839B8" w14:textId="77777777" w:rsidR="0061696B" w:rsidRPr="00B75123" w:rsidRDefault="0061696B" w:rsidP="00DD455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Politica" w:hAnsi="Politica" w:cs="Calibri"/>
                <w:color w:val="000000"/>
                <w:sz w:val="24"/>
                <w:szCs w:val="24"/>
                <w:lang w:val="en-IN" w:eastAsia="en-IN"/>
              </w:rPr>
            </w:pPr>
            <w:r>
              <w:rPr>
                <w:rFonts w:ascii="Politica" w:hAnsi="Politica" w:cs="Calibri"/>
                <w:color w:val="000000"/>
                <w:sz w:val="24"/>
                <w:szCs w:val="24"/>
                <w:lang w:val="en-IN" w:eastAsia="en-IN"/>
              </w:rPr>
              <w:t>8</w:t>
            </w:r>
            <w:r w:rsidRPr="00B75123">
              <w:rPr>
                <w:rFonts w:ascii="Politica" w:hAnsi="Politica" w:cs="Calibri"/>
                <w:color w:val="000000"/>
                <w:sz w:val="24"/>
                <w:szCs w:val="24"/>
                <w:lang w:val="en-IN" w:eastAsia="en-IN"/>
              </w:rPr>
              <w:t> </w:t>
            </w:r>
          </w:p>
        </w:tc>
      </w:tr>
      <w:tr w:rsidR="0061696B" w:rsidRPr="00B75123" w14:paraId="255FA3A7" w14:textId="77777777" w:rsidTr="00B56767">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081E84AF" w14:textId="77777777" w:rsidR="0061696B" w:rsidRPr="00194161" w:rsidRDefault="0061696B" w:rsidP="00DD4550">
            <w:pPr>
              <w:spacing w:after="0" w:line="360" w:lineRule="auto"/>
              <w:rPr>
                <w:rFonts w:ascii="Politica" w:hAnsi="Politica" w:cs="Calibri"/>
                <w:b w:val="0"/>
                <w:bCs w:val="0"/>
                <w:color w:val="4F81BD" w:themeColor="accent1"/>
                <w:sz w:val="24"/>
                <w:szCs w:val="24"/>
                <w:lang w:val="en-IN" w:eastAsia="en-IN"/>
              </w:rPr>
            </w:pPr>
            <w:r w:rsidRPr="00194161">
              <w:rPr>
                <w:rFonts w:ascii="Politica" w:hAnsi="Politica" w:cs="Calibri"/>
                <w:color w:val="4F81BD" w:themeColor="accent1"/>
                <w:sz w:val="24"/>
                <w:szCs w:val="24"/>
                <w:lang w:val="en-IN" w:eastAsia="en-IN"/>
              </w:rPr>
              <w:t>KMS Phases</w:t>
            </w:r>
          </w:p>
        </w:tc>
        <w:tc>
          <w:tcPr>
            <w:tcW w:w="2026" w:type="dxa"/>
            <w:noWrap/>
            <w:hideMark/>
          </w:tcPr>
          <w:p w14:paraId="15D4F249" w14:textId="77777777" w:rsidR="0061696B" w:rsidRPr="00B75123" w:rsidRDefault="0061696B" w:rsidP="00DD455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Politica" w:hAnsi="Politica" w:cs="Calibri"/>
                <w:color w:val="000000"/>
                <w:sz w:val="24"/>
                <w:szCs w:val="24"/>
                <w:lang w:val="en-IN" w:eastAsia="en-IN"/>
              </w:rPr>
            </w:pPr>
            <w:r>
              <w:rPr>
                <w:rFonts w:ascii="Politica" w:hAnsi="Politica" w:cs="Calibri"/>
                <w:color w:val="000000"/>
                <w:sz w:val="24"/>
                <w:szCs w:val="24"/>
                <w:lang w:val="en-IN" w:eastAsia="en-IN"/>
              </w:rPr>
              <w:t>10</w:t>
            </w:r>
            <w:r w:rsidRPr="00B75123">
              <w:rPr>
                <w:rFonts w:ascii="Politica" w:hAnsi="Politica" w:cs="Calibri"/>
                <w:color w:val="000000"/>
                <w:sz w:val="24"/>
                <w:szCs w:val="24"/>
                <w:lang w:val="en-IN" w:eastAsia="en-IN"/>
              </w:rPr>
              <w:t> </w:t>
            </w:r>
          </w:p>
        </w:tc>
      </w:tr>
      <w:tr w:rsidR="0061696B" w:rsidRPr="00B75123" w14:paraId="6E4DC42D" w14:textId="77777777" w:rsidTr="00B56767">
        <w:trPr>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6115FBEF" w14:textId="77777777" w:rsidR="0061696B" w:rsidRPr="00194161" w:rsidRDefault="0061696B" w:rsidP="00DD4550">
            <w:pPr>
              <w:spacing w:after="0" w:line="360" w:lineRule="auto"/>
              <w:rPr>
                <w:rFonts w:ascii="Politica" w:hAnsi="Politica" w:cs="Calibri"/>
                <w:b w:val="0"/>
                <w:bCs w:val="0"/>
                <w:color w:val="4F81BD" w:themeColor="accent1"/>
                <w:sz w:val="24"/>
                <w:szCs w:val="24"/>
                <w:lang w:val="en-IN" w:eastAsia="en-IN"/>
              </w:rPr>
            </w:pPr>
            <w:r w:rsidRPr="00194161">
              <w:rPr>
                <w:rFonts w:ascii="Politica" w:hAnsi="Politica" w:cs="Calibri"/>
                <w:color w:val="4F81BD" w:themeColor="accent1"/>
                <w:sz w:val="24"/>
                <w:szCs w:val="24"/>
                <w:lang w:val="en-IN" w:eastAsia="en-IN"/>
              </w:rPr>
              <w:t>Work Breakdown Structure</w:t>
            </w:r>
          </w:p>
        </w:tc>
        <w:tc>
          <w:tcPr>
            <w:tcW w:w="2026" w:type="dxa"/>
            <w:noWrap/>
            <w:hideMark/>
          </w:tcPr>
          <w:p w14:paraId="236ED77E" w14:textId="77777777" w:rsidR="0061696B" w:rsidRPr="00B75123" w:rsidRDefault="0061696B" w:rsidP="00DD455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Politica" w:hAnsi="Politica" w:cs="Calibri"/>
                <w:color w:val="000000"/>
                <w:sz w:val="24"/>
                <w:szCs w:val="24"/>
                <w:lang w:val="en-IN" w:eastAsia="en-IN"/>
              </w:rPr>
            </w:pPr>
            <w:r w:rsidRPr="00B75123">
              <w:rPr>
                <w:rFonts w:ascii="Politica" w:hAnsi="Politica" w:cs="Calibri"/>
                <w:color w:val="000000"/>
                <w:sz w:val="24"/>
                <w:szCs w:val="24"/>
                <w:lang w:val="en-IN" w:eastAsia="en-IN"/>
              </w:rPr>
              <w:t>1</w:t>
            </w:r>
            <w:r>
              <w:rPr>
                <w:rFonts w:ascii="Politica" w:hAnsi="Politica" w:cs="Calibri"/>
                <w:color w:val="000000"/>
                <w:sz w:val="24"/>
                <w:szCs w:val="24"/>
                <w:lang w:val="en-IN" w:eastAsia="en-IN"/>
              </w:rPr>
              <w:t>3</w:t>
            </w:r>
            <w:r w:rsidRPr="00B75123">
              <w:rPr>
                <w:rFonts w:ascii="Politica" w:hAnsi="Politica" w:cs="Calibri"/>
                <w:color w:val="000000"/>
                <w:sz w:val="24"/>
                <w:szCs w:val="24"/>
                <w:lang w:val="en-IN" w:eastAsia="en-IN"/>
              </w:rPr>
              <w:t> </w:t>
            </w:r>
          </w:p>
        </w:tc>
      </w:tr>
      <w:tr w:rsidR="0061696B" w:rsidRPr="00B75123" w14:paraId="616F02C9" w14:textId="77777777" w:rsidTr="00B56767">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386BF686" w14:textId="77777777" w:rsidR="0061696B" w:rsidRPr="00194161" w:rsidRDefault="0061696B" w:rsidP="00DD4550">
            <w:pPr>
              <w:spacing w:after="0" w:line="360" w:lineRule="auto"/>
              <w:rPr>
                <w:rFonts w:ascii="Politica" w:hAnsi="Politica" w:cs="Calibri"/>
                <w:b w:val="0"/>
                <w:bCs w:val="0"/>
                <w:color w:val="4F81BD" w:themeColor="accent1"/>
                <w:sz w:val="24"/>
                <w:szCs w:val="24"/>
                <w:lang w:val="en-IN" w:eastAsia="en-IN"/>
              </w:rPr>
            </w:pPr>
            <w:r w:rsidRPr="00194161">
              <w:rPr>
                <w:rFonts w:ascii="Politica" w:hAnsi="Politica" w:cs="Calibri"/>
                <w:color w:val="4F81BD" w:themeColor="accent1"/>
                <w:sz w:val="24"/>
                <w:szCs w:val="24"/>
                <w:lang w:val="en-IN" w:eastAsia="en-IN"/>
              </w:rPr>
              <w:t>Communication Pathway</w:t>
            </w:r>
          </w:p>
        </w:tc>
        <w:tc>
          <w:tcPr>
            <w:tcW w:w="2026" w:type="dxa"/>
            <w:noWrap/>
            <w:hideMark/>
          </w:tcPr>
          <w:p w14:paraId="20DD360B" w14:textId="77777777" w:rsidR="0061696B" w:rsidRPr="00B75123" w:rsidRDefault="0061696B" w:rsidP="00DD455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Politica" w:hAnsi="Politica" w:cs="Calibri"/>
                <w:color w:val="000000"/>
                <w:sz w:val="24"/>
                <w:szCs w:val="24"/>
                <w:lang w:val="en-IN" w:eastAsia="en-IN"/>
              </w:rPr>
            </w:pPr>
            <w:r w:rsidRPr="00B75123">
              <w:rPr>
                <w:rFonts w:ascii="Politica" w:hAnsi="Politica" w:cs="Calibri"/>
                <w:color w:val="000000"/>
                <w:sz w:val="24"/>
                <w:szCs w:val="24"/>
                <w:lang w:val="en-IN" w:eastAsia="en-IN"/>
              </w:rPr>
              <w:t>1</w:t>
            </w:r>
            <w:r>
              <w:rPr>
                <w:rFonts w:ascii="Politica" w:hAnsi="Politica" w:cs="Calibri"/>
                <w:color w:val="000000"/>
                <w:sz w:val="24"/>
                <w:szCs w:val="24"/>
                <w:lang w:val="en-IN" w:eastAsia="en-IN"/>
              </w:rPr>
              <w:t>4</w:t>
            </w:r>
            <w:r w:rsidRPr="00B75123">
              <w:rPr>
                <w:rFonts w:ascii="Politica" w:hAnsi="Politica" w:cs="Calibri"/>
                <w:color w:val="000000"/>
                <w:sz w:val="24"/>
                <w:szCs w:val="24"/>
                <w:lang w:val="en-IN" w:eastAsia="en-IN"/>
              </w:rPr>
              <w:t> </w:t>
            </w:r>
          </w:p>
        </w:tc>
      </w:tr>
      <w:tr w:rsidR="0061696B" w:rsidRPr="00B75123" w14:paraId="056CE796" w14:textId="77777777" w:rsidTr="00B56767">
        <w:trPr>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7ACABB19" w14:textId="77777777" w:rsidR="0061696B" w:rsidRPr="00194161" w:rsidRDefault="0061696B" w:rsidP="00DD4550">
            <w:pPr>
              <w:spacing w:after="0" w:line="360" w:lineRule="auto"/>
              <w:rPr>
                <w:rFonts w:ascii="Politica" w:hAnsi="Politica" w:cs="Calibri"/>
                <w:b w:val="0"/>
                <w:bCs w:val="0"/>
                <w:color w:val="4F81BD" w:themeColor="accent1"/>
                <w:sz w:val="24"/>
                <w:szCs w:val="24"/>
                <w:lang w:val="en-IN" w:eastAsia="en-IN"/>
              </w:rPr>
            </w:pPr>
            <w:r w:rsidRPr="00194161">
              <w:rPr>
                <w:rFonts w:ascii="Politica" w:hAnsi="Politica" w:cs="Calibri"/>
                <w:color w:val="4F81BD" w:themeColor="accent1"/>
                <w:sz w:val="24"/>
                <w:szCs w:val="24"/>
                <w:lang w:val="en-IN" w:eastAsia="en-IN"/>
              </w:rPr>
              <w:t>Requirements</w:t>
            </w:r>
          </w:p>
        </w:tc>
        <w:tc>
          <w:tcPr>
            <w:tcW w:w="2026" w:type="dxa"/>
            <w:noWrap/>
            <w:hideMark/>
          </w:tcPr>
          <w:p w14:paraId="4E78A55E" w14:textId="77777777" w:rsidR="0061696B" w:rsidRPr="00B75123" w:rsidRDefault="0061696B" w:rsidP="00DD455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Politica" w:hAnsi="Politica" w:cs="Calibri"/>
                <w:color w:val="000000"/>
                <w:sz w:val="24"/>
                <w:szCs w:val="24"/>
                <w:lang w:val="en-IN" w:eastAsia="en-IN"/>
              </w:rPr>
            </w:pPr>
            <w:r w:rsidRPr="00B75123">
              <w:rPr>
                <w:rFonts w:ascii="Politica" w:hAnsi="Politica" w:cs="Calibri"/>
                <w:color w:val="000000"/>
                <w:sz w:val="24"/>
                <w:szCs w:val="24"/>
                <w:lang w:val="en-IN" w:eastAsia="en-IN"/>
              </w:rPr>
              <w:t>1</w:t>
            </w:r>
            <w:r>
              <w:rPr>
                <w:rFonts w:ascii="Politica" w:hAnsi="Politica" w:cs="Calibri"/>
                <w:color w:val="000000"/>
                <w:sz w:val="24"/>
                <w:szCs w:val="24"/>
                <w:lang w:val="en-IN" w:eastAsia="en-IN"/>
              </w:rPr>
              <w:t>5</w:t>
            </w:r>
            <w:r w:rsidRPr="00B75123">
              <w:rPr>
                <w:rFonts w:ascii="Politica" w:hAnsi="Politica" w:cs="Calibri"/>
                <w:color w:val="000000"/>
                <w:sz w:val="24"/>
                <w:szCs w:val="24"/>
                <w:lang w:val="en-IN" w:eastAsia="en-IN"/>
              </w:rPr>
              <w:t> </w:t>
            </w:r>
          </w:p>
        </w:tc>
      </w:tr>
      <w:tr w:rsidR="0061696B" w:rsidRPr="00B75123" w14:paraId="6FD5DA62" w14:textId="77777777" w:rsidTr="00B56767">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3DFD1034" w14:textId="77777777" w:rsidR="0061696B" w:rsidRPr="00194161" w:rsidRDefault="0061696B" w:rsidP="00DD4550">
            <w:pPr>
              <w:spacing w:after="0" w:line="360" w:lineRule="auto"/>
              <w:rPr>
                <w:rFonts w:ascii="Politica" w:hAnsi="Politica" w:cs="Calibri"/>
                <w:b w:val="0"/>
                <w:bCs w:val="0"/>
                <w:color w:val="4F81BD" w:themeColor="accent1"/>
                <w:sz w:val="24"/>
                <w:szCs w:val="24"/>
                <w:lang w:val="en-IN" w:eastAsia="en-IN"/>
              </w:rPr>
            </w:pPr>
            <w:r w:rsidRPr="00194161">
              <w:rPr>
                <w:rFonts w:ascii="Politica" w:hAnsi="Politica" w:cs="Calibri"/>
                <w:color w:val="4F81BD" w:themeColor="accent1"/>
                <w:sz w:val="24"/>
                <w:szCs w:val="24"/>
                <w:lang w:val="en-IN" w:eastAsia="en-IN"/>
              </w:rPr>
              <w:t>Dependencies</w:t>
            </w:r>
          </w:p>
        </w:tc>
        <w:tc>
          <w:tcPr>
            <w:tcW w:w="2026" w:type="dxa"/>
            <w:noWrap/>
            <w:hideMark/>
          </w:tcPr>
          <w:p w14:paraId="306362E6" w14:textId="77777777" w:rsidR="0061696B" w:rsidRPr="00B75123" w:rsidRDefault="0061696B" w:rsidP="00DD455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Politica" w:hAnsi="Politica" w:cs="Calibri"/>
                <w:color w:val="000000"/>
                <w:sz w:val="24"/>
                <w:szCs w:val="24"/>
                <w:lang w:val="en-IN" w:eastAsia="en-IN"/>
              </w:rPr>
            </w:pPr>
            <w:r w:rsidRPr="00B75123">
              <w:rPr>
                <w:rFonts w:ascii="Politica" w:hAnsi="Politica" w:cs="Calibri"/>
                <w:color w:val="000000"/>
                <w:sz w:val="24"/>
                <w:szCs w:val="24"/>
                <w:lang w:val="en-IN" w:eastAsia="en-IN"/>
              </w:rPr>
              <w:t>1</w:t>
            </w:r>
            <w:r>
              <w:rPr>
                <w:rFonts w:ascii="Politica" w:hAnsi="Politica" w:cs="Calibri"/>
                <w:color w:val="000000"/>
                <w:sz w:val="24"/>
                <w:szCs w:val="24"/>
                <w:lang w:val="en-IN" w:eastAsia="en-IN"/>
              </w:rPr>
              <w:t>5</w:t>
            </w:r>
            <w:r w:rsidRPr="00B75123">
              <w:rPr>
                <w:rFonts w:ascii="Politica" w:hAnsi="Politica" w:cs="Calibri"/>
                <w:color w:val="000000"/>
                <w:sz w:val="24"/>
                <w:szCs w:val="24"/>
                <w:lang w:val="en-IN" w:eastAsia="en-IN"/>
              </w:rPr>
              <w:t> </w:t>
            </w:r>
          </w:p>
        </w:tc>
      </w:tr>
      <w:tr w:rsidR="0061696B" w:rsidRPr="00B75123" w14:paraId="78D87E7D" w14:textId="77777777" w:rsidTr="00B56767">
        <w:trPr>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7A27D0B8" w14:textId="77777777" w:rsidR="0061696B" w:rsidRPr="00194161" w:rsidRDefault="0061696B" w:rsidP="00DD4550">
            <w:pPr>
              <w:spacing w:after="0" w:line="360" w:lineRule="auto"/>
              <w:rPr>
                <w:rFonts w:ascii="Politica" w:hAnsi="Politica" w:cs="Calibri"/>
                <w:b w:val="0"/>
                <w:bCs w:val="0"/>
                <w:color w:val="4F81BD" w:themeColor="accent1"/>
                <w:sz w:val="24"/>
                <w:szCs w:val="24"/>
                <w:lang w:val="en-IN" w:eastAsia="en-IN"/>
              </w:rPr>
            </w:pPr>
            <w:r w:rsidRPr="00194161">
              <w:rPr>
                <w:rFonts w:ascii="Politica" w:hAnsi="Politica" w:cs="Calibri"/>
                <w:color w:val="4F81BD" w:themeColor="accent1"/>
                <w:sz w:val="24"/>
                <w:szCs w:val="24"/>
                <w:lang w:val="en-IN" w:eastAsia="en-IN"/>
              </w:rPr>
              <w:t>Define Resources</w:t>
            </w:r>
          </w:p>
        </w:tc>
        <w:tc>
          <w:tcPr>
            <w:tcW w:w="2026" w:type="dxa"/>
            <w:noWrap/>
            <w:hideMark/>
          </w:tcPr>
          <w:p w14:paraId="647F0B11" w14:textId="77777777" w:rsidR="0061696B" w:rsidRPr="00B75123" w:rsidRDefault="0061696B" w:rsidP="00DD455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Politica" w:hAnsi="Politica" w:cs="Calibri"/>
                <w:color w:val="000000"/>
                <w:sz w:val="24"/>
                <w:szCs w:val="24"/>
                <w:lang w:val="en-IN" w:eastAsia="en-IN"/>
              </w:rPr>
            </w:pPr>
            <w:r w:rsidRPr="00B75123">
              <w:rPr>
                <w:rFonts w:ascii="Politica" w:hAnsi="Politica" w:cs="Calibri"/>
                <w:color w:val="000000"/>
                <w:sz w:val="24"/>
                <w:szCs w:val="24"/>
                <w:lang w:val="en-IN" w:eastAsia="en-IN"/>
              </w:rPr>
              <w:t>1</w:t>
            </w:r>
            <w:r>
              <w:rPr>
                <w:rFonts w:ascii="Politica" w:hAnsi="Politica" w:cs="Calibri"/>
                <w:color w:val="000000"/>
                <w:sz w:val="24"/>
                <w:szCs w:val="24"/>
                <w:lang w:val="en-IN" w:eastAsia="en-IN"/>
              </w:rPr>
              <w:t>5</w:t>
            </w:r>
            <w:r w:rsidRPr="00B75123">
              <w:rPr>
                <w:rFonts w:ascii="Politica" w:hAnsi="Politica" w:cs="Calibri"/>
                <w:color w:val="000000"/>
                <w:sz w:val="24"/>
                <w:szCs w:val="24"/>
                <w:lang w:val="en-IN" w:eastAsia="en-IN"/>
              </w:rPr>
              <w:t> </w:t>
            </w:r>
          </w:p>
        </w:tc>
      </w:tr>
      <w:tr w:rsidR="0061696B" w:rsidRPr="00B75123" w14:paraId="14FE995D" w14:textId="77777777" w:rsidTr="00B56767">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24797028" w14:textId="77777777" w:rsidR="0061696B" w:rsidRPr="00194161" w:rsidRDefault="0061696B" w:rsidP="00DD4550">
            <w:pPr>
              <w:spacing w:after="0" w:line="360" w:lineRule="auto"/>
              <w:rPr>
                <w:rFonts w:ascii="Politica" w:hAnsi="Politica" w:cs="Calibri"/>
                <w:b w:val="0"/>
                <w:bCs w:val="0"/>
                <w:color w:val="4F81BD" w:themeColor="accent1"/>
                <w:sz w:val="24"/>
                <w:szCs w:val="24"/>
                <w:lang w:val="en-IN" w:eastAsia="en-IN"/>
              </w:rPr>
            </w:pPr>
            <w:r w:rsidRPr="00194161">
              <w:rPr>
                <w:rFonts w:ascii="Politica" w:hAnsi="Politica" w:cs="Calibri"/>
                <w:color w:val="4F81BD" w:themeColor="accent1"/>
                <w:sz w:val="24"/>
                <w:szCs w:val="24"/>
                <w:lang w:val="en-IN" w:eastAsia="en-IN"/>
              </w:rPr>
              <w:t>Technical Requirements</w:t>
            </w:r>
          </w:p>
        </w:tc>
        <w:tc>
          <w:tcPr>
            <w:tcW w:w="2026" w:type="dxa"/>
            <w:noWrap/>
            <w:hideMark/>
          </w:tcPr>
          <w:p w14:paraId="61D073FD" w14:textId="77777777" w:rsidR="0061696B" w:rsidRPr="00B75123" w:rsidRDefault="0061696B" w:rsidP="00DD455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Politica" w:hAnsi="Politica" w:cs="Calibri"/>
                <w:color w:val="000000"/>
                <w:sz w:val="24"/>
                <w:szCs w:val="24"/>
                <w:lang w:val="en-IN" w:eastAsia="en-IN"/>
              </w:rPr>
            </w:pPr>
            <w:r w:rsidRPr="00B75123">
              <w:rPr>
                <w:rFonts w:ascii="Politica" w:hAnsi="Politica" w:cs="Calibri"/>
                <w:color w:val="000000"/>
                <w:sz w:val="24"/>
                <w:szCs w:val="24"/>
                <w:lang w:val="en-IN" w:eastAsia="en-IN"/>
              </w:rPr>
              <w:t>1</w:t>
            </w:r>
            <w:r>
              <w:rPr>
                <w:rFonts w:ascii="Politica" w:hAnsi="Politica" w:cs="Calibri"/>
                <w:color w:val="000000"/>
                <w:sz w:val="24"/>
                <w:szCs w:val="24"/>
                <w:lang w:val="en-IN" w:eastAsia="en-IN"/>
              </w:rPr>
              <w:t>6</w:t>
            </w:r>
            <w:r w:rsidRPr="00B75123">
              <w:rPr>
                <w:rFonts w:ascii="Politica" w:hAnsi="Politica" w:cs="Calibri"/>
                <w:color w:val="000000"/>
                <w:sz w:val="24"/>
                <w:szCs w:val="24"/>
                <w:lang w:val="en-IN" w:eastAsia="en-IN"/>
              </w:rPr>
              <w:t> </w:t>
            </w:r>
          </w:p>
        </w:tc>
      </w:tr>
      <w:tr w:rsidR="0061696B" w:rsidRPr="00B75123" w14:paraId="7AED08E3" w14:textId="77777777" w:rsidTr="00B56767">
        <w:trPr>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064E4035" w14:textId="77777777" w:rsidR="0061696B" w:rsidRPr="00194161" w:rsidRDefault="0061696B" w:rsidP="00DD4550">
            <w:pPr>
              <w:spacing w:after="0" w:line="360" w:lineRule="auto"/>
              <w:rPr>
                <w:rFonts w:ascii="Politica" w:hAnsi="Politica" w:cs="Calibri"/>
                <w:b w:val="0"/>
                <w:bCs w:val="0"/>
                <w:color w:val="4F81BD" w:themeColor="accent1"/>
                <w:sz w:val="24"/>
                <w:szCs w:val="24"/>
                <w:lang w:val="en-IN" w:eastAsia="en-IN"/>
              </w:rPr>
            </w:pPr>
            <w:r w:rsidRPr="00194161">
              <w:rPr>
                <w:rFonts w:ascii="Politica" w:hAnsi="Politica" w:cs="Calibri"/>
                <w:color w:val="4F81BD" w:themeColor="accent1"/>
                <w:sz w:val="24"/>
                <w:szCs w:val="24"/>
                <w:lang w:val="en-IN" w:eastAsia="en-IN"/>
              </w:rPr>
              <w:t>Functional Requirements</w:t>
            </w:r>
          </w:p>
        </w:tc>
        <w:tc>
          <w:tcPr>
            <w:tcW w:w="2026" w:type="dxa"/>
            <w:noWrap/>
            <w:hideMark/>
          </w:tcPr>
          <w:p w14:paraId="0301E64F" w14:textId="77777777" w:rsidR="0061696B" w:rsidRPr="00B75123" w:rsidRDefault="0061696B" w:rsidP="00DD455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Politica" w:hAnsi="Politica" w:cs="Calibri"/>
                <w:color w:val="000000"/>
                <w:sz w:val="24"/>
                <w:szCs w:val="24"/>
                <w:lang w:val="en-IN" w:eastAsia="en-IN"/>
              </w:rPr>
            </w:pPr>
            <w:r w:rsidRPr="00B75123">
              <w:rPr>
                <w:rFonts w:ascii="Politica" w:hAnsi="Politica" w:cs="Calibri"/>
                <w:color w:val="000000"/>
                <w:sz w:val="24"/>
                <w:szCs w:val="24"/>
                <w:lang w:val="en-IN" w:eastAsia="en-IN"/>
              </w:rPr>
              <w:t>1</w:t>
            </w:r>
            <w:r>
              <w:rPr>
                <w:rFonts w:ascii="Politica" w:hAnsi="Politica" w:cs="Calibri"/>
                <w:color w:val="000000"/>
                <w:sz w:val="24"/>
                <w:szCs w:val="24"/>
                <w:lang w:val="en-IN" w:eastAsia="en-IN"/>
              </w:rPr>
              <w:t>8</w:t>
            </w:r>
            <w:r w:rsidRPr="00B75123">
              <w:rPr>
                <w:rFonts w:ascii="Politica" w:hAnsi="Politica" w:cs="Calibri"/>
                <w:color w:val="000000"/>
                <w:sz w:val="24"/>
                <w:szCs w:val="24"/>
                <w:lang w:val="en-IN" w:eastAsia="en-IN"/>
              </w:rPr>
              <w:t> </w:t>
            </w:r>
          </w:p>
        </w:tc>
      </w:tr>
      <w:tr w:rsidR="0061696B" w:rsidRPr="00B75123" w14:paraId="636E4B5B" w14:textId="77777777" w:rsidTr="00B56767">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727AE267" w14:textId="77777777" w:rsidR="0061696B" w:rsidRPr="00194161" w:rsidRDefault="0061696B" w:rsidP="00DD4550">
            <w:pPr>
              <w:spacing w:after="0" w:line="360" w:lineRule="auto"/>
              <w:rPr>
                <w:rFonts w:ascii="Politica" w:hAnsi="Politica" w:cs="Calibri"/>
                <w:b w:val="0"/>
                <w:bCs w:val="0"/>
                <w:color w:val="4F81BD" w:themeColor="accent1"/>
                <w:sz w:val="24"/>
                <w:szCs w:val="24"/>
                <w:lang w:val="en-IN" w:eastAsia="en-IN"/>
              </w:rPr>
            </w:pPr>
            <w:r w:rsidRPr="00194161">
              <w:rPr>
                <w:rFonts w:ascii="Politica" w:hAnsi="Politica" w:cs="Calibri"/>
                <w:color w:val="4F81BD" w:themeColor="accent1"/>
                <w:sz w:val="24"/>
                <w:szCs w:val="24"/>
                <w:lang w:val="en-IN" w:eastAsia="en-IN"/>
              </w:rPr>
              <w:t>Project Close Off</w:t>
            </w:r>
          </w:p>
        </w:tc>
        <w:tc>
          <w:tcPr>
            <w:tcW w:w="2026" w:type="dxa"/>
            <w:noWrap/>
            <w:hideMark/>
          </w:tcPr>
          <w:p w14:paraId="6F4C7696" w14:textId="77777777" w:rsidR="0061696B" w:rsidRPr="00B75123" w:rsidRDefault="0061696B" w:rsidP="00DD455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Politica" w:hAnsi="Politica" w:cs="Calibri"/>
                <w:color w:val="000000"/>
                <w:sz w:val="24"/>
                <w:szCs w:val="24"/>
                <w:lang w:val="en-IN" w:eastAsia="en-IN"/>
              </w:rPr>
            </w:pPr>
            <w:r w:rsidRPr="00B75123">
              <w:rPr>
                <w:rFonts w:ascii="Politica" w:hAnsi="Politica" w:cs="Calibri"/>
                <w:color w:val="000000"/>
                <w:sz w:val="24"/>
                <w:szCs w:val="24"/>
                <w:lang w:val="en-IN" w:eastAsia="en-IN"/>
              </w:rPr>
              <w:t>2</w:t>
            </w:r>
            <w:r>
              <w:rPr>
                <w:rFonts w:ascii="Politica" w:hAnsi="Politica" w:cs="Calibri"/>
                <w:color w:val="000000"/>
                <w:sz w:val="24"/>
                <w:szCs w:val="24"/>
                <w:lang w:val="en-IN" w:eastAsia="en-IN"/>
              </w:rPr>
              <w:t>4</w:t>
            </w:r>
            <w:r w:rsidRPr="00B75123">
              <w:rPr>
                <w:rFonts w:ascii="Politica" w:hAnsi="Politica" w:cs="Calibri"/>
                <w:color w:val="000000"/>
                <w:sz w:val="24"/>
                <w:szCs w:val="24"/>
                <w:lang w:val="en-IN" w:eastAsia="en-IN"/>
              </w:rPr>
              <w:t> </w:t>
            </w:r>
          </w:p>
        </w:tc>
      </w:tr>
      <w:tr w:rsidR="0061696B" w:rsidRPr="00B75123" w14:paraId="128CACE1" w14:textId="77777777" w:rsidTr="00B56767">
        <w:trPr>
          <w:trHeight w:val="370"/>
        </w:trPr>
        <w:tc>
          <w:tcPr>
            <w:cnfStyle w:val="001000000000" w:firstRow="0" w:lastRow="0" w:firstColumn="1" w:lastColumn="0" w:oddVBand="0" w:evenVBand="0" w:oddHBand="0" w:evenHBand="0" w:firstRowFirstColumn="0" w:firstRowLastColumn="0" w:lastRowFirstColumn="0" w:lastRowLastColumn="0"/>
            <w:tcW w:w="7003" w:type="dxa"/>
            <w:noWrap/>
            <w:hideMark/>
          </w:tcPr>
          <w:p w14:paraId="194DCD6F" w14:textId="77777777" w:rsidR="0061696B" w:rsidRPr="00194161" w:rsidRDefault="0061696B" w:rsidP="00DD4550">
            <w:pPr>
              <w:spacing w:after="0" w:line="360" w:lineRule="auto"/>
              <w:rPr>
                <w:rFonts w:ascii="Politica" w:hAnsi="Politica" w:cs="Calibri"/>
                <w:b w:val="0"/>
                <w:bCs w:val="0"/>
                <w:color w:val="4F81BD" w:themeColor="accent1"/>
                <w:sz w:val="24"/>
                <w:szCs w:val="24"/>
                <w:lang w:val="en-IN" w:eastAsia="en-IN"/>
              </w:rPr>
            </w:pPr>
            <w:r w:rsidRPr="00194161">
              <w:rPr>
                <w:rFonts w:ascii="Politica" w:hAnsi="Politica" w:cs="Calibri"/>
                <w:color w:val="4F81BD" w:themeColor="accent1"/>
                <w:sz w:val="24"/>
                <w:szCs w:val="24"/>
                <w:lang w:val="en-IN" w:eastAsia="en-IN"/>
              </w:rPr>
              <w:t>Revision History</w:t>
            </w:r>
          </w:p>
        </w:tc>
        <w:tc>
          <w:tcPr>
            <w:tcW w:w="2026" w:type="dxa"/>
            <w:noWrap/>
            <w:hideMark/>
          </w:tcPr>
          <w:p w14:paraId="58CED9F7" w14:textId="77777777" w:rsidR="0061696B" w:rsidRPr="00B75123" w:rsidRDefault="0061696B" w:rsidP="00DD455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Politica" w:hAnsi="Politica" w:cs="Calibri"/>
                <w:color w:val="000000"/>
                <w:sz w:val="24"/>
                <w:szCs w:val="24"/>
                <w:lang w:val="en-IN" w:eastAsia="en-IN"/>
              </w:rPr>
            </w:pPr>
            <w:r w:rsidRPr="00B75123">
              <w:rPr>
                <w:rFonts w:ascii="Politica" w:hAnsi="Politica" w:cs="Calibri"/>
                <w:color w:val="000000"/>
                <w:sz w:val="24"/>
                <w:szCs w:val="24"/>
                <w:lang w:val="en-IN" w:eastAsia="en-IN"/>
              </w:rPr>
              <w:t>2</w:t>
            </w:r>
            <w:r>
              <w:rPr>
                <w:rFonts w:ascii="Politica" w:hAnsi="Politica" w:cs="Calibri"/>
                <w:color w:val="000000"/>
                <w:sz w:val="24"/>
                <w:szCs w:val="24"/>
                <w:lang w:val="en-IN" w:eastAsia="en-IN"/>
              </w:rPr>
              <w:t>4</w:t>
            </w:r>
            <w:r w:rsidRPr="00B75123">
              <w:rPr>
                <w:rFonts w:ascii="Politica" w:hAnsi="Politica" w:cs="Calibri"/>
                <w:color w:val="000000"/>
                <w:sz w:val="24"/>
                <w:szCs w:val="24"/>
                <w:lang w:val="en-IN" w:eastAsia="en-IN"/>
              </w:rPr>
              <w:t> </w:t>
            </w:r>
          </w:p>
        </w:tc>
      </w:tr>
    </w:tbl>
    <w:p w14:paraId="75E550BA" w14:textId="11FADD75" w:rsidR="0061696B" w:rsidRPr="00A21668" w:rsidRDefault="009D0AD2" w:rsidP="00A21668">
      <w:pPr>
        <w:spacing w:after="0" w:line="240" w:lineRule="auto"/>
        <w:rPr>
          <w:rFonts w:ascii="Politica" w:hAnsi="Politica"/>
          <w:color w:val="262626" w:themeColor="text1" w:themeTint="D9"/>
          <w:spacing w:val="12"/>
          <w:sz w:val="24"/>
        </w:rPr>
      </w:pPr>
      <w:r w:rsidRPr="009F6E62">
        <w:rPr>
          <w:rFonts w:ascii="Politica" w:hAnsi="Politica"/>
          <w:noProof/>
          <w:color w:val="262626" w:themeColor="text1" w:themeTint="D9"/>
          <w:spacing w:val="12"/>
          <w:sz w:val="24"/>
        </w:rPr>
        <w:lastRenderedPageBreak/>
        <mc:AlternateContent>
          <mc:Choice Requires="wps">
            <w:drawing>
              <wp:anchor distT="45720" distB="45720" distL="114300" distR="114300" simplePos="0" relativeHeight="251670528" behindDoc="0" locked="0" layoutInCell="1" allowOverlap="1" wp14:anchorId="4F0CEABD" wp14:editId="79EF879D">
                <wp:simplePos x="0" y="0"/>
                <wp:positionH relativeFrom="column">
                  <wp:posOffset>2999948</wp:posOffset>
                </wp:positionH>
                <wp:positionV relativeFrom="paragraph">
                  <wp:posOffset>124236</wp:posOffset>
                </wp:positionV>
                <wp:extent cx="2734945" cy="10109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945" cy="1010920"/>
                        </a:xfrm>
                        <a:prstGeom prst="rect">
                          <a:avLst/>
                        </a:prstGeom>
                        <a:solidFill>
                          <a:srgbClr val="FFFFFF"/>
                        </a:solidFill>
                        <a:ln w="9525">
                          <a:noFill/>
                          <a:miter lim="800000"/>
                          <a:headEnd/>
                          <a:tailEnd/>
                        </a:ln>
                      </wps:spPr>
                      <wps:txbx>
                        <w:txbxContent>
                          <w:p w14:paraId="7ADF62D3" w14:textId="37F015D0" w:rsidR="00DD4550" w:rsidRPr="00FD25D3" w:rsidRDefault="00DD4550" w:rsidP="009F6E62">
                            <w:pPr>
                              <w:rPr>
                                <w:rFonts w:ascii="Politica" w:hAnsi="Politica"/>
                                <w:sz w:val="24"/>
                                <w:szCs w:val="24"/>
                              </w:rPr>
                            </w:pPr>
                            <w:r w:rsidRPr="002A2B53">
                              <w:rPr>
                                <w:rFonts w:ascii="Politica" w:hAnsi="Politica"/>
                                <w:b/>
                                <w:bCs/>
                                <w:sz w:val="24"/>
                                <w:szCs w:val="24"/>
                              </w:rPr>
                              <w:t xml:space="preserve">To </w:t>
                            </w:r>
                            <w:r w:rsidRPr="00FD25D3">
                              <w:rPr>
                                <w:rFonts w:ascii="Politica" w:hAnsi="Politica"/>
                                <w:sz w:val="24"/>
                                <w:szCs w:val="24"/>
                              </w:rPr>
                              <w:t xml:space="preserve">– Robin </w:t>
                            </w:r>
                            <w:proofErr w:type="spellStart"/>
                            <w:r w:rsidRPr="00FD25D3">
                              <w:rPr>
                                <w:rFonts w:ascii="Politica" w:hAnsi="Politica"/>
                                <w:sz w:val="24"/>
                                <w:szCs w:val="24"/>
                              </w:rPr>
                              <w:t>Sanyal</w:t>
                            </w:r>
                            <w:proofErr w:type="spellEnd"/>
                            <w:r w:rsidRPr="00FD25D3">
                              <w:rPr>
                                <w:rFonts w:ascii="Politica" w:hAnsi="Politica"/>
                                <w:sz w:val="24"/>
                                <w:szCs w:val="24"/>
                              </w:rPr>
                              <w:br/>
                            </w:r>
                            <w:r w:rsidRPr="002A2B53">
                              <w:rPr>
                                <w:rFonts w:ascii="Politica" w:hAnsi="Politica"/>
                                <w:b/>
                                <w:bCs/>
                                <w:sz w:val="24"/>
                                <w:szCs w:val="24"/>
                              </w:rPr>
                              <w:t>From</w:t>
                            </w:r>
                            <w:r w:rsidRPr="00FD25D3">
                              <w:rPr>
                                <w:rFonts w:ascii="Politica" w:hAnsi="Politica"/>
                                <w:sz w:val="24"/>
                                <w:szCs w:val="24"/>
                              </w:rPr>
                              <w:t xml:space="preserve"> – </w:t>
                            </w:r>
                            <w:proofErr w:type="spellStart"/>
                            <w:r>
                              <w:rPr>
                                <w:rFonts w:ascii="Politica" w:hAnsi="Politica"/>
                                <w:sz w:val="24"/>
                                <w:szCs w:val="24"/>
                              </w:rPr>
                              <w:t>Fluidscapes</w:t>
                            </w:r>
                            <w:proofErr w:type="spellEnd"/>
                            <w:r>
                              <w:rPr>
                                <w:rFonts w:ascii="Politica" w:hAnsi="Politica"/>
                                <w:sz w:val="24"/>
                                <w:szCs w:val="24"/>
                              </w:rPr>
                              <w:t xml:space="preserve"> Technical Team</w:t>
                            </w:r>
                            <w:r w:rsidRPr="00FD25D3">
                              <w:rPr>
                                <w:rFonts w:ascii="Politica" w:hAnsi="Politica"/>
                                <w:sz w:val="24"/>
                                <w:szCs w:val="24"/>
                              </w:rPr>
                              <w:br/>
                            </w:r>
                            <w:r w:rsidRPr="002A2B53">
                              <w:rPr>
                                <w:rFonts w:ascii="Politica" w:hAnsi="Politica"/>
                                <w:b/>
                                <w:bCs/>
                                <w:sz w:val="24"/>
                                <w:szCs w:val="24"/>
                              </w:rPr>
                              <w:t>Subject</w:t>
                            </w:r>
                            <w:r w:rsidRPr="00FD25D3">
                              <w:rPr>
                                <w:rFonts w:ascii="Politica" w:hAnsi="Politica"/>
                                <w:sz w:val="24"/>
                                <w:szCs w:val="24"/>
                              </w:rPr>
                              <w:t xml:space="preserve"> – Business Report Analysis for </w:t>
                            </w:r>
                            <w:proofErr w:type="spellStart"/>
                            <w:r w:rsidRPr="00FD25D3">
                              <w:rPr>
                                <w:rFonts w:ascii="Politica" w:hAnsi="Politica"/>
                                <w:sz w:val="24"/>
                                <w:szCs w:val="24"/>
                              </w:rPr>
                              <w:t>Bhangar</w:t>
                            </w:r>
                            <w:proofErr w:type="spellEnd"/>
                            <w:r w:rsidRPr="00FD25D3">
                              <w:rPr>
                                <w:rFonts w:ascii="Politica" w:hAnsi="Politica"/>
                                <w:sz w:val="24"/>
                                <w:szCs w:val="24"/>
                              </w:rPr>
                              <w:t xml:space="preserve"> 24</w:t>
                            </w:r>
                            <w:r w:rsidRPr="00FD25D3">
                              <w:rPr>
                                <w:rFonts w:ascii="Politica" w:hAnsi="Politica"/>
                                <w:sz w:val="24"/>
                                <w:szCs w:val="24"/>
                              </w:rPr>
                              <w:br/>
                            </w:r>
                            <w:r w:rsidRPr="002A2B53">
                              <w:rPr>
                                <w:rFonts w:ascii="Politica" w:hAnsi="Politica"/>
                                <w:b/>
                                <w:bCs/>
                                <w:sz w:val="24"/>
                                <w:szCs w:val="24"/>
                              </w:rPr>
                              <w:t>Date</w:t>
                            </w:r>
                            <w:r w:rsidRPr="00FD25D3">
                              <w:rPr>
                                <w:rFonts w:ascii="Politica" w:hAnsi="Politica"/>
                                <w:sz w:val="24"/>
                                <w:szCs w:val="24"/>
                              </w:rPr>
                              <w:t xml:space="preserve"> – 3</w:t>
                            </w:r>
                            <w:r>
                              <w:rPr>
                                <w:rFonts w:ascii="Politica" w:hAnsi="Politica"/>
                                <w:sz w:val="24"/>
                                <w:szCs w:val="24"/>
                              </w:rPr>
                              <w:t>1</w:t>
                            </w:r>
                            <w:r w:rsidRPr="00FD25D3">
                              <w:rPr>
                                <w:rFonts w:ascii="Politica" w:hAnsi="Politica"/>
                                <w:sz w:val="24"/>
                                <w:szCs w:val="24"/>
                              </w:rPr>
                              <w:t xml:space="preserve"> Jan 2020</w:t>
                            </w:r>
                          </w:p>
                          <w:p w14:paraId="1CD6910B" w14:textId="61BFDEA0" w:rsidR="00DD4550" w:rsidRDefault="00DD45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CEABD" id="Text Box 2" o:spid="_x0000_s1030" type="#_x0000_t202" style="position:absolute;margin-left:236.2pt;margin-top:9.8pt;width:215.35pt;height:79.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" stroked="f">
                <v:textbox>
                  <w:txbxContent>
                    <w:p w14:paraId="7ADF62D3" w14:textId="37F015D0" w:rsidR="00DD4550" w:rsidRPr="00FD25D3" w:rsidRDefault="00DD4550" w:rsidP="009F6E62">
                      <w:pPr>
                        <w:rPr>
                          <w:rFonts w:ascii="Politica" w:hAnsi="Politica"/>
                          <w:sz w:val="24"/>
                          <w:szCs w:val="24"/>
                        </w:rPr>
                      </w:pPr>
                      <w:r w:rsidRPr="002A2B53">
                        <w:rPr>
                          <w:rFonts w:ascii="Politica" w:hAnsi="Politica"/>
                          <w:b/>
                          <w:bCs/>
                          <w:sz w:val="24"/>
                          <w:szCs w:val="24"/>
                        </w:rPr>
                        <w:t xml:space="preserve">To </w:t>
                      </w:r>
                      <w:r w:rsidRPr="00FD25D3">
                        <w:rPr>
                          <w:rFonts w:ascii="Politica" w:hAnsi="Politica"/>
                          <w:sz w:val="24"/>
                          <w:szCs w:val="24"/>
                        </w:rPr>
                        <w:t xml:space="preserve">– Robin </w:t>
                      </w:r>
                      <w:proofErr w:type="spellStart"/>
                      <w:r w:rsidRPr="00FD25D3">
                        <w:rPr>
                          <w:rFonts w:ascii="Politica" w:hAnsi="Politica"/>
                          <w:sz w:val="24"/>
                          <w:szCs w:val="24"/>
                        </w:rPr>
                        <w:t>Sanyal</w:t>
                      </w:r>
                      <w:proofErr w:type="spellEnd"/>
                      <w:r w:rsidRPr="00FD25D3">
                        <w:rPr>
                          <w:rFonts w:ascii="Politica" w:hAnsi="Politica"/>
                          <w:sz w:val="24"/>
                          <w:szCs w:val="24"/>
                        </w:rPr>
                        <w:br/>
                      </w:r>
                      <w:r w:rsidRPr="002A2B53">
                        <w:rPr>
                          <w:rFonts w:ascii="Politica" w:hAnsi="Politica"/>
                          <w:b/>
                          <w:bCs/>
                          <w:sz w:val="24"/>
                          <w:szCs w:val="24"/>
                        </w:rPr>
                        <w:t>From</w:t>
                      </w:r>
                      <w:r w:rsidRPr="00FD25D3">
                        <w:rPr>
                          <w:rFonts w:ascii="Politica" w:hAnsi="Politica"/>
                          <w:sz w:val="24"/>
                          <w:szCs w:val="24"/>
                        </w:rPr>
                        <w:t xml:space="preserve"> – </w:t>
                      </w:r>
                      <w:proofErr w:type="spellStart"/>
                      <w:r>
                        <w:rPr>
                          <w:rFonts w:ascii="Politica" w:hAnsi="Politica"/>
                          <w:sz w:val="24"/>
                          <w:szCs w:val="24"/>
                        </w:rPr>
                        <w:t>Fluidscapes</w:t>
                      </w:r>
                      <w:proofErr w:type="spellEnd"/>
                      <w:r>
                        <w:rPr>
                          <w:rFonts w:ascii="Politica" w:hAnsi="Politica"/>
                          <w:sz w:val="24"/>
                          <w:szCs w:val="24"/>
                        </w:rPr>
                        <w:t xml:space="preserve"> Technical Team</w:t>
                      </w:r>
                      <w:r w:rsidRPr="00FD25D3">
                        <w:rPr>
                          <w:rFonts w:ascii="Politica" w:hAnsi="Politica"/>
                          <w:sz w:val="24"/>
                          <w:szCs w:val="24"/>
                        </w:rPr>
                        <w:br/>
                      </w:r>
                      <w:r w:rsidRPr="002A2B53">
                        <w:rPr>
                          <w:rFonts w:ascii="Politica" w:hAnsi="Politica"/>
                          <w:b/>
                          <w:bCs/>
                          <w:sz w:val="24"/>
                          <w:szCs w:val="24"/>
                        </w:rPr>
                        <w:t>Subject</w:t>
                      </w:r>
                      <w:r w:rsidRPr="00FD25D3">
                        <w:rPr>
                          <w:rFonts w:ascii="Politica" w:hAnsi="Politica"/>
                          <w:sz w:val="24"/>
                          <w:szCs w:val="24"/>
                        </w:rPr>
                        <w:t xml:space="preserve"> – Business Report Analysis for </w:t>
                      </w:r>
                      <w:proofErr w:type="spellStart"/>
                      <w:r w:rsidRPr="00FD25D3">
                        <w:rPr>
                          <w:rFonts w:ascii="Politica" w:hAnsi="Politica"/>
                          <w:sz w:val="24"/>
                          <w:szCs w:val="24"/>
                        </w:rPr>
                        <w:t>Bhangar</w:t>
                      </w:r>
                      <w:proofErr w:type="spellEnd"/>
                      <w:r w:rsidRPr="00FD25D3">
                        <w:rPr>
                          <w:rFonts w:ascii="Politica" w:hAnsi="Politica"/>
                          <w:sz w:val="24"/>
                          <w:szCs w:val="24"/>
                        </w:rPr>
                        <w:t xml:space="preserve"> 24</w:t>
                      </w:r>
                      <w:r w:rsidRPr="00FD25D3">
                        <w:rPr>
                          <w:rFonts w:ascii="Politica" w:hAnsi="Politica"/>
                          <w:sz w:val="24"/>
                          <w:szCs w:val="24"/>
                        </w:rPr>
                        <w:br/>
                      </w:r>
                      <w:r w:rsidRPr="002A2B53">
                        <w:rPr>
                          <w:rFonts w:ascii="Politica" w:hAnsi="Politica"/>
                          <w:b/>
                          <w:bCs/>
                          <w:sz w:val="24"/>
                          <w:szCs w:val="24"/>
                        </w:rPr>
                        <w:t>Date</w:t>
                      </w:r>
                      <w:r w:rsidRPr="00FD25D3">
                        <w:rPr>
                          <w:rFonts w:ascii="Politica" w:hAnsi="Politica"/>
                          <w:sz w:val="24"/>
                          <w:szCs w:val="24"/>
                        </w:rPr>
                        <w:t xml:space="preserve"> – 3</w:t>
                      </w:r>
                      <w:r>
                        <w:rPr>
                          <w:rFonts w:ascii="Politica" w:hAnsi="Politica"/>
                          <w:sz w:val="24"/>
                          <w:szCs w:val="24"/>
                        </w:rPr>
                        <w:t>1</w:t>
                      </w:r>
                      <w:r w:rsidRPr="00FD25D3">
                        <w:rPr>
                          <w:rFonts w:ascii="Politica" w:hAnsi="Politica"/>
                          <w:sz w:val="24"/>
                          <w:szCs w:val="24"/>
                        </w:rPr>
                        <w:t xml:space="preserve"> Jan 2020</w:t>
                      </w:r>
                    </w:p>
                    <w:p w14:paraId="1CD6910B" w14:textId="61BFDEA0" w:rsidR="00DD4550" w:rsidRDefault="00DD4550"/>
                  </w:txbxContent>
                </v:textbox>
                <w10:wrap type="square"/>
              </v:shape>
            </w:pict>
          </mc:Fallback>
        </mc:AlternateContent>
      </w:r>
    </w:p>
    <w:p w14:paraId="558ED558" w14:textId="769374F5" w:rsidR="00A21668" w:rsidRPr="00A21668" w:rsidRDefault="00A21668" w:rsidP="00A21668">
      <w:pPr>
        <w:spacing w:after="0" w:line="240" w:lineRule="auto"/>
        <w:rPr>
          <w:rFonts w:ascii="Politica" w:hAnsi="Politica"/>
          <w:color w:val="262626" w:themeColor="text1" w:themeTint="D9"/>
          <w:spacing w:val="12"/>
          <w:sz w:val="24"/>
        </w:rPr>
      </w:pPr>
    </w:p>
    <w:p w14:paraId="639B676F" w14:textId="767C9A5C" w:rsidR="00A21668" w:rsidRPr="00A21668" w:rsidRDefault="00A21668" w:rsidP="00A21668">
      <w:pPr>
        <w:spacing w:after="0" w:line="240" w:lineRule="auto"/>
        <w:rPr>
          <w:rFonts w:ascii="Politica" w:hAnsi="Politica"/>
          <w:color w:val="262626" w:themeColor="text1" w:themeTint="D9"/>
          <w:spacing w:val="12"/>
          <w:sz w:val="24"/>
        </w:rPr>
      </w:pPr>
    </w:p>
    <w:p w14:paraId="5BDBFEB0" w14:textId="77777777" w:rsidR="00A21668" w:rsidRPr="00A21668" w:rsidRDefault="00A21668" w:rsidP="00A21668">
      <w:pPr>
        <w:spacing w:after="0" w:line="240" w:lineRule="auto"/>
        <w:rPr>
          <w:rFonts w:ascii="Politica" w:hAnsi="Politica"/>
          <w:color w:val="262626" w:themeColor="text1" w:themeTint="D9"/>
          <w:spacing w:val="12"/>
          <w:sz w:val="24"/>
        </w:rPr>
      </w:pPr>
    </w:p>
    <w:p w14:paraId="21C69F53" w14:textId="77777777" w:rsidR="00A21668" w:rsidRPr="00A21668" w:rsidRDefault="00A21668" w:rsidP="00A21668">
      <w:pPr>
        <w:spacing w:after="0" w:line="240" w:lineRule="auto"/>
        <w:rPr>
          <w:rFonts w:ascii="Politica" w:hAnsi="Politica"/>
          <w:color w:val="262626" w:themeColor="text1" w:themeTint="D9"/>
          <w:spacing w:val="12"/>
          <w:sz w:val="24"/>
        </w:rPr>
      </w:pPr>
    </w:p>
    <w:p w14:paraId="5BDAF084" w14:textId="77777777" w:rsidR="00A21668" w:rsidRPr="00A21668" w:rsidRDefault="00A21668" w:rsidP="00A21668">
      <w:pPr>
        <w:spacing w:after="0" w:line="240" w:lineRule="auto"/>
        <w:rPr>
          <w:rFonts w:ascii="Politica" w:hAnsi="Politica"/>
          <w:color w:val="262626" w:themeColor="text1" w:themeTint="D9"/>
          <w:spacing w:val="12"/>
          <w:sz w:val="24"/>
        </w:rPr>
      </w:pPr>
    </w:p>
    <w:p w14:paraId="7949EF16" w14:textId="77777777" w:rsidR="00A21668" w:rsidRPr="005F6CFB" w:rsidRDefault="00A21668" w:rsidP="005F6CFB">
      <w:pPr>
        <w:spacing w:after="0" w:line="240" w:lineRule="auto"/>
        <w:rPr>
          <w:rFonts w:ascii="Politica" w:hAnsi="Politica"/>
          <w:color w:val="262626" w:themeColor="text1" w:themeTint="D9"/>
          <w:spacing w:val="12"/>
          <w:sz w:val="24"/>
        </w:rPr>
      </w:pPr>
    </w:p>
    <w:p w14:paraId="246617DB" w14:textId="0CC56E3F" w:rsidR="0039773F" w:rsidRDefault="0039773F" w:rsidP="005F6CFB">
      <w:pPr>
        <w:spacing w:after="0" w:line="240" w:lineRule="auto"/>
        <w:rPr>
          <w:rFonts w:ascii="Politica" w:hAnsi="Politica"/>
          <w:color w:val="262626" w:themeColor="text1" w:themeTint="D9"/>
          <w:spacing w:val="12"/>
          <w:sz w:val="24"/>
        </w:rPr>
      </w:pPr>
    </w:p>
    <w:p w14:paraId="0D230E9A" w14:textId="154F3796" w:rsidR="0061696B" w:rsidRDefault="0061696B" w:rsidP="005F6CFB">
      <w:pPr>
        <w:spacing w:after="0" w:line="240" w:lineRule="auto"/>
        <w:rPr>
          <w:rFonts w:ascii="Politica" w:hAnsi="Politica"/>
          <w:color w:val="262626" w:themeColor="text1" w:themeTint="D9"/>
          <w:spacing w:val="12"/>
          <w:sz w:val="24"/>
        </w:rPr>
      </w:pPr>
    </w:p>
    <w:p w14:paraId="42745B96" w14:textId="32FEFDBB" w:rsidR="00C17A11" w:rsidRDefault="005D768E" w:rsidP="005D768E">
      <w:pPr>
        <w:rPr>
          <w:rFonts w:ascii="Politica" w:hAnsi="Politica"/>
          <w:sz w:val="24"/>
          <w:szCs w:val="24"/>
        </w:rPr>
      </w:pPr>
      <w:r w:rsidRPr="00394873">
        <w:rPr>
          <w:rFonts w:ascii="Politica" w:hAnsi="Politica"/>
          <w:b/>
          <w:bCs/>
          <w:color w:val="4F81BD" w:themeColor="accent1"/>
          <w:sz w:val="28"/>
          <w:szCs w:val="28"/>
        </w:rPr>
        <w:t>Members Participating in the project:</w:t>
      </w:r>
      <w:r>
        <w:rPr>
          <w:rFonts w:ascii="Politica" w:hAnsi="Politica"/>
          <w:b/>
          <w:bCs/>
          <w:color w:val="4BACC6" w:themeColor="accent5"/>
          <w:sz w:val="28"/>
          <w:szCs w:val="28"/>
        </w:rPr>
        <w:br/>
      </w:r>
      <w:r>
        <w:rPr>
          <w:rFonts w:ascii="Politica" w:hAnsi="Politica"/>
          <w:sz w:val="24"/>
          <w:szCs w:val="24"/>
        </w:rPr>
        <w:t>Company Name – Bhangar24</w:t>
      </w:r>
    </w:p>
    <w:tbl>
      <w:tblPr>
        <w:tblStyle w:val="GridTable4-Accent1"/>
        <w:tblW w:w="0" w:type="auto"/>
        <w:tblLook w:val="04A0" w:firstRow="1" w:lastRow="0" w:firstColumn="1" w:lastColumn="0" w:noHBand="0" w:noVBand="1"/>
      </w:tblPr>
      <w:tblGrid>
        <w:gridCol w:w="846"/>
        <w:gridCol w:w="2126"/>
        <w:gridCol w:w="1985"/>
        <w:gridCol w:w="3827"/>
      </w:tblGrid>
      <w:tr w:rsidR="00C17A11" w14:paraId="38CEF3D4" w14:textId="77777777" w:rsidTr="00BD1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4EA69C7" w14:textId="77777777" w:rsidR="00C17A11" w:rsidRDefault="00C17A11" w:rsidP="00DD4550">
            <w:pPr>
              <w:rPr>
                <w:rFonts w:ascii="Politica" w:hAnsi="Politica"/>
                <w:b w:val="0"/>
                <w:bCs w:val="0"/>
                <w:color w:val="4BACC6" w:themeColor="accent5"/>
                <w:sz w:val="28"/>
                <w:szCs w:val="28"/>
              </w:rPr>
            </w:pPr>
            <w:r>
              <w:rPr>
                <w:rFonts w:ascii="Politica" w:hAnsi="Politica"/>
                <w:sz w:val="24"/>
                <w:szCs w:val="24"/>
              </w:rPr>
              <w:t>Sr No.</w:t>
            </w:r>
          </w:p>
        </w:tc>
        <w:tc>
          <w:tcPr>
            <w:tcW w:w="2126" w:type="dxa"/>
          </w:tcPr>
          <w:p w14:paraId="2FE8BA6E" w14:textId="77777777" w:rsidR="00C17A11" w:rsidRDefault="00C17A11" w:rsidP="00DD4550">
            <w:pPr>
              <w:cnfStyle w:val="100000000000" w:firstRow="1" w:lastRow="0" w:firstColumn="0" w:lastColumn="0" w:oddVBand="0" w:evenVBand="0" w:oddHBand="0" w:evenHBand="0" w:firstRowFirstColumn="0" w:firstRowLastColumn="0" w:lastRowFirstColumn="0" w:lastRowLastColumn="0"/>
              <w:rPr>
                <w:rFonts w:ascii="Politica" w:hAnsi="Politica"/>
                <w:b w:val="0"/>
                <w:bCs w:val="0"/>
                <w:color w:val="4BACC6" w:themeColor="accent5"/>
                <w:sz w:val="28"/>
                <w:szCs w:val="28"/>
              </w:rPr>
            </w:pPr>
            <w:r>
              <w:rPr>
                <w:rFonts w:ascii="Politica" w:hAnsi="Politica"/>
                <w:sz w:val="24"/>
                <w:szCs w:val="24"/>
              </w:rPr>
              <w:t>Name of the member</w:t>
            </w:r>
          </w:p>
        </w:tc>
        <w:tc>
          <w:tcPr>
            <w:tcW w:w="1985" w:type="dxa"/>
          </w:tcPr>
          <w:p w14:paraId="0E44DE36" w14:textId="77777777" w:rsidR="00C17A11" w:rsidRDefault="00C17A11" w:rsidP="00DD4550">
            <w:pPr>
              <w:cnfStyle w:val="100000000000" w:firstRow="1" w:lastRow="0" w:firstColumn="0" w:lastColumn="0" w:oddVBand="0" w:evenVBand="0" w:oddHBand="0" w:evenHBand="0" w:firstRowFirstColumn="0" w:firstRowLastColumn="0" w:lastRowFirstColumn="0" w:lastRowLastColumn="0"/>
              <w:rPr>
                <w:rFonts w:ascii="Politica" w:hAnsi="Politica"/>
                <w:b w:val="0"/>
                <w:bCs w:val="0"/>
                <w:color w:val="4BACC6" w:themeColor="accent5"/>
                <w:sz w:val="28"/>
                <w:szCs w:val="28"/>
              </w:rPr>
            </w:pPr>
            <w:r>
              <w:rPr>
                <w:rFonts w:ascii="Politica" w:hAnsi="Politica"/>
                <w:sz w:val="24"/>
                <w:szCs w:val="24"/>
              </w:rPr>
              <w:t>Designation</w:t>
            </w:r>
          </w:p>
        </w:tc>
        <w:tc>
          <w:tcPr>
            <w:tcW w:w="3827" w:type="dxa"/>
          </w:tcPr>
          <w:p w14:paraId="030D85B4" w14:textId="77777777" w:rsidR="00C17A11" w:rsidRDefault="00C17A11" w:rsidP="00DD4550">
            <w:pPr>
              <w:cnfStyle w:val="100000000000" w:firstRow="1" w:lastRow="0" w:firstColumn="0" w:lastColumn="0" w:oddVBand="0" w:evenVBand="0" w:oddHBand="0" w:evenHBand="0" w:firstRowFirstColumn="0" w:firstRowLastColumn="0" w:lastRowFirstColumn="0" w:lastRowLastColumn="0"/>
              <w:rPr>
                <w:rFonts w:ascii="Politica" w:hAnsi="Politica"/>
                <w:b w:val="0"/>
                <w:bCs w:val="0"/>
                <w:color w:val="4BACC6" w:themeColor="accent5"/>
                <w:sz w:val="28"/>
                <w:szCs w:val="28"/>
              </w:rPr>
            </w:pPr>
            <w:r>
              <w:rPr>
                <w:rFonts w:ascii="Politica" w:hAnsi="Politica"/>
                <w:sz w:val="24"/>
                <w:szCs w:val="24"/>
              </w:rPr>
              <w:t>Designation &amp; Credentials</w:t>
            </w:r>
          </w:p>
        </w:tc>
      </w:tr>
      <w:tr w:rsidR="00C17A11" w14:paraId="4DDA0018" w14:textId="77777777" w:rsidTr="00BD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66CD0A6" w14:textId="77777777" w:rsidR="00C17A11" w:rsidRPr="00D62BB3" w:rsidRDefault="00C17A11" w:rsidP="00C17A11">
            <w:pPr>
              <w:pStyle w:val="ListParagraph"/>
              <w:widowControl/>
              <w:numPr>
                <w:ilvl w:val="0"/>
                <w:numId w:val="25"/>
              </w:numPr>
              <w:autoSpaceDE/>
              <w:autoSpaceDN/>
              <w:contextualSpacing/>
              <w:rPr>
                <w:rFonts w:ascii="Politica" w:hAnsi="Politica"/>
                <w:sz w:val="24"/>
                <w:szCs w:val="24"/>
              </w:rPr>
            </w:pPr>
          </w:p>
        </w:tc>
        <w:tc>
          <w:tcPr>
            <w:tcW w:w="2126" w:type="dxa"/>
          </w:tcPr>
          <w:p w14:paraId="478D6FD5" w14:textId="77777777" w:rsidR="00C17A11" w:rsidRDefault="00C17A11" w:rsidP="00DD4550">
            <w:pPr>
              <w:cnfStyle w:val="000000100000" w:firstRow="0" w:lastRow="0" w:firstColumn="0" w:lastColumn="0" w:oddVBand="0" w:evenVBand="0" w:oddHBand="1" w:evenHBand="0" w:firstRowFirstColumn="0" w:firstRowLastColumn="0" w:lastRowFirstColumn="0" w:lastRowLastColumn="0"/>
              <w:rPr>
                <w:rFonts w:ascii="Politica" w:hAnsi="Politica"/>
                <w:sz w:val="24"/>
                <w:szCs w:val="24"/>
              </w:rPr>
            </w:pPr>
            <w:r w:rsidRPr="00D62BB3">
              <w:rPr>
                <w:rFonts w:ascii="Politica" w:hAnsi="Politica"/>
                <w:sz w:val="24"/>
                <w:szCs w:val="24"/>
              </w:rPr>
              <w:t>JITENDRA SHAH</w:t>
            </w:r>
          </w:p>
        </w:tc>
        <w:tc>
          <w:tcPr>
            <w:tcW w:w="1985" w:type="dxa"/>
          </w:tcPr>
          <w:p w14:paraId="18081E37" w14:textId="77777777" w:rsidR="00C17A11" w:rsidRDefault="00C17A11" w:rsidP="00DD4550">
            <w:pPr>
              <w:cnfStyle w:val="000000100000" w:firstRow="0" w:lastRow="0" w:firstColumn="0" w:lastColumn="0" w:oddVBand="0" w:evenVBand="0" w:oddHBand="1" w:evenHBand="0" w:firstRowFirstColumn="0" w:firstRowLastColumn="0" w:lastRowFirstColumn="0" w:lastRowLastColumn="0"/>
              <w:rPr>
                <w:rFonts w:ascii="Politica" w:hAnsi="Politica"/>
                <w:sz w:val="24"/>
                <w:szCs w:val="24"/>
              </w:rPr>
            </w:pPr>
            <w:r w:rsidRPr="00597134">
              <w:rPr>
                <w:rFonts w:ascii="Politica" w:hAnsi="Politica"/>
                <w:sz w:val="24"/>
                <w:szCs w:val="24"/>
              </w:rPr>
              <w:t>CO-FOUNDERS</w:t>
            </w:r>
          </w:p>
        </w:tc>
        <w:tc>
          <w:tcPr>
            <w:tcW w:w="3827" w:type="dxa"/>
          </w:tcPr>
          <w:p w14:paraId="0A7BE3AC" w14:textId="77777777" w:rsidR="00C17A11" w:rsidRDefault="00C17A11" w:rsidP="00DD4550">
            <w:pPr>
              <w:cnfStyle w:val="000000100000" w:firstRow="0" w:lastRow="0" w:firstColumn="0" w:lastColumn="0" w:oddVBand="0" w:evenVBand="0" w:oddHBand="1" w:evenHBand="0" w:firstRowFirstColumn="0" w:firstRowLastColumn="0" w:lastRowFirstColumn="0" w:lastRowLastColumn="0"/>
              <w:rPr>
                <w:rFonts w:ascii="Politica" w:hAnsi="Politica"/>
                <w:sz w:val="24"/>
                <w:szCs w:val="24"/>
              </w:rPr>
            </w:pPr>
            <w:r w:rsidRPr="00936904">
              <w:rPr>
                <w:rFonts w:ascii="Politica" w:hAnsi="Politica"/>
                <w:sz w:val="24"/>
                <w:szCs w:val="24"/>
              </w:rPr>
              <w:t>MBA IN ENTREPRENEURSHIP FROM IIPM</w:t>
            </w:r>
            <w:r>
              <w:rPr>
                <w:rFonts w:ascii="Politica" w:hAnsi="Politica"/>
                <w:sz w:val="24"/>
                <w:szCs w:val="24"/>
              </w:rPr>
              <w:br/>
            </w:r>
            <w:r>
              <w:rPr>
                <w:rFonts w:ascii="Politica" w:hAnsi="Politica"/>
                <w:sz w:val="24"/>
                <w:szCs w:val="24"/>
              </w:rPr>
              <w:br/>
            </w:r>
            <w:r w:rsidRPr="00936904">
              <w:rPr>
                <w:rFonts w:ascii="Politica" w:hAnsi="Politica"/>
                <w:sz w:val="24"/>
                <w:szCs w:val="24"/>
              </w:rPr>
              <w:t>9Yrs EXPERIENCE IN BANKING AND SALES</w:t>
            </w:r>
          </w:p>
        </w:tc>
      </w:tr>
      <w:tr w:rsidR="00C17A11" w14:paraId="5AFF3B96" w14:textId="77777777" w:rsidTr="00BD1342">
        <w:tc>
          <w:tcPr>
            <w:cnfStyle w:val="001000000000" w:firstRow="0" w:lastRow="0" w:firstColumn="1" w:lastColumn="0" w:oddVBand="0" w:evenVBand="0" w:oddHBand="0" w:evenHBand="0" w:firstRowFirstColumn="0" w:firstRowLastColumn="0" w:lastRowFirstColumn="0" w:lastRowLastColumn="0"/>
            <w:tcW w:w="846" w:type="dxa"/>
          </w:tcPr>
          <w:p w14:paraId="3F4284EA" w14:textId="77777777" w:rsidR="00C17A11" w:rsidRPr="00532F15" w:rsidRDefault="00C17A11" w:rsidP="00C17A11">
            <w:pPr>
              <w:pStyle w:val="ListParagraph"/>
              <w:widowControl/>
              <w:numPr>
                <w:ilvl w:val="0"/>
                <w:numId w:val="25"/>
              </w:numPr>
              <w:autoSpaceDE/>
              <w:autoSpaceDN/>
              <w:contextualSpacing/>
              <w:rPr>
                <w:rFonts w:ascii="Politica" w:hAnsi="Politica"/>
                <w:sz w:val="24"/>
                <w:szCs w:val="24"/>
              </w:rPr>
            </w:pPr>
          </w:p>
        </w:tc>
        <w:tc>
          <w:tcPr>
            <w:tcW w:w="2126" w:type="dxa"/>
          </w:tcPr>
          <w:p w14:paraId="75F1E9EF" w14:textId="77777777" w:rsidR="00C17A11" w:rsidRDefault="00C17A11" w:rsidP="00DD4550">
            <w:pPr>
              <w:cnfStyle w:val="000000000000" w:firstRow="0" w:lastRow="0" w:firstColumn="0" w:lastColumn="0" w:oddVBand="0" w:evenVBand="0" w:oddHBand="0" w:evenHBand="0" w:firstRowFirstColumn="0" w:firstRowLastColumn="0" w:lastRowFirstColumn="0" w:lastRowLastColumn="0"/>
              <w:rPr>
                <w:rFonts w:ascii="Politica" w:hAnsi="Politica"/>
                <w:sz w:val="24"/>
                <w:szCs w:val="24"/>
              </w:rPr>
            </w:pPr>
            <w:r w:rsidRPr="00532F15">
              <w:rPr>
                <w:rFonts w:ascii="Politica" w:hAnsi="Politica"/>
                <w:sz w:val="24"/>
                <w:szCs w:val="24"/>
              </w:rPr>
              <w:t>KRISHNA MISHRA</w:t>
            </w:r>
          </w:p>
        </w:tc>
        <w:tc>
          <w:tcPr>
            <w:tcW w:w="1985" w:type="dxa"/>
          </w:tcPr>
          <w:p w14:paraId="5CA8695D" w14:textId="77777777" w:rsidR="00C17A11" w:rsidRDefault="00C17A11" w:rsidP="00DD4550">
            <w:pPr>
              <w:cnfStyle w:val="000000000000" w:firstRow="0" w:lastRow="0" w:firstColumn="0" w:lastColumn="0" w:oddVBand="0" w:evenVBand="0" w:oddHBand="0" w:evenHBand="0" w:firstRowFirstColumn="0" w:firstRowLastColumn="0" w:lastRowFirstColumn="0" w:lastRowLastColumn="0"/>
              <w:rPr>
                <w:rFonts w:ascii="Politica" w:hAnsi="Politica"/>
                <w:sz w:val="24"/>
                <w:szCs w:val="24"/>
              </w:rPr>
            </w:pPr>
            <w:r w:rsidRPr="002A1EAA">
              <w:rPr>
                <w:rFonts w:ascii="Politica" w:hAnsi="Politica"/>
                <w:sz w:val="24"/>
                <w:szCs w:val="24"/>
              </w:rPr>
              <w:t>CO-FOUNDERS</w:t>
            </w:r>
          </w:p>
        </w:tc>
        <w:tc>
          <w:tcPr>
            <w:tcW w:w="3827" w:type="dxa"/>
          </w:tcPr>
          <w:p w14:paraId="43DEF239" w14:textId="77777777" w:rsidR="00C17A11" w:rsidRDefault="00C17A11" w:rsidP="00DD4550">
            <w:pPr>
              <w:cnfStyle w:val="000000000000" w:firstRow="0" w:lastRow="0" w:firstColumn="0" w:lastColumn="0" w:oddVBand="0" w:evenVBand="0" w:oddHBand="0" w:evenHBand="0" w:firstRowFirstColumn="0" w:firstRowLastColumn="0" w:lastRowFirstColumn="0" w:lastRowLastColumn="0"/>
              <w:rPr>
                <w:rFonts w:ascii="Politica" w:hAnsi="Politica"/>
                <w:sz w:val="24"/>
                <w:szCs w:val="24"/>
              </w:rPr>
            </w:pPr>
            <w:r w:rsidRPr="0034189A">
              <w:rPr>
                <w:rFonts w:ascii="Politica" w:hAnsi="Politica"/>
                <w:sz w:val="24"/>
                <w:szCs w:val="24"/>
              </w:rPr>
              <w:t>GRADUATE IN COMMERCE</w:t>
            </w:r>
            <w:r>
              <w:rPr>
                <w:rFonts w:ascii="Politica" w:hAnsi="Politica"/>
                <w:sz w:val="24"/>
                <w:szCs w:val="24"/>
              </w:rPr>
              <w:br/>
            </w:r>
            <w:r>
              <w:rPr>
                <w:rFonts w:ascii="Politica" w:hAnsi="Politica"/>
                <w:sz w:val="24"/>
                <w:szCs w:val="24"/>
              </w:rPr>
              <w:br/>
            </w:r>
            <w:r w:rsidRPr="0034189A">
              <w:rPr>
                <w:rFonts w:ascii="Politica" w:hAnsi="Politica"/>
                <w:sz w:val="24"/>
                <w:szCs w:val="24"/>
              </w:rPr>
              <w:t>PRINTING &amp; STATIONERY BUSINESS RAN FOR 8Yrs</w:t>
            </w:r>
            <w:r>
              <w:rPr>
                <w:rFonts w:ascii="Politica" w:hAnsi="Politica"/>
                <w:sz w:val="24"/>
                <w:szCs w:val="24"/>
              </w:rPr>
              <w:br/>
            </w:r>
            <w:r>
              <w:rPr>
                <w:rFonts w:ascii="Politica" w:hAnsi="Politica"/>
                <w:sz w:val="24"/>
                <w:szCs w:val="24"/>
              </w:rPr>
              <w:br/>
            </w:r>
            <w:r w:rsidRPr="0034189A">
              <w:rPr>
                <w:rFonts w:ascii="Politica" w:hAnsi="Politica"/>
                <w:sz w:val="24"/>
                <w:szCs w:val="24"/>
              </w:rPr>
              <w:t>RUNNING PAPER/PLASTIC SCRAP BUSINESS SINCE 2Yrs</w:t>
            </w:r>
          </w:p>
        </w:tc>
      </w:tr>
      <w:tr w:rsidR="00C17A11" w14:paraId="7B7E5D48" w14:textId="77777777" w:rsidTr="00BD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DE341" w14:textId="77777777" w:rsidR="00C17A11" w:rsidRPr="00597134" w:rsidRDefault="00C17A11" w:rsidP="00C17A11">
            <w:pPr>
              <w:pStyle w:val="ListParagraph"/>
              <w:widowControl/>
              <w:numPr>
                <w:ilvl w:val="0"/>
                <w:numId w:val="25"/>
              </w:numPr>
              <w:autoSpaceDE/>
              <w:autoSpaceDN/>
              <w:contextualSpacing/>
              <w:rPr>
                <w:rFonts w:ascii="Politica" w:hAnsi="Politica"/>
                <w:sz w:val="24"/>
                <w:szCs w:val="24"/>
              </w:rPr>
            </w:pPr>
          </w:p>
        </w:tc>
        <w:tc>
          <w:tcPr>
            <w:tcW w:w="2126" w:type="dxa"/>
          </w:tcPr>
          <w:p w14:paraId="2023EE76" w14:textId="77777777" w:rsidR="00C17A11" w:rsidRDefault="00C17A11" w:rsidP="00DD4550">
            <w:pPr>
              <w:cnfStyle w:val="000000100000" w:firstRow="0" w:lastRow="0" w:firstColumn="0" w:lastColumn="0" w:oddVBand="0" w:evenVBand="0" w:oddHBand="1" w:evenHBand="0" w:firstRowFirstColumn="0" w:firstRowLastColumn="0" w:lastRowFirstColumn="0" w:lastRowLastColumn="0"/>
              <w:rPr>
                <w:rFonts w:ascii="Politica" w:hAnsi="Politica"/>
                <w:sz w:val="24"/>
                <w:szCs w:val="24"/>
              </w:rPr>
            </w:pPr>
            <w:r w:rsidRPr="009A0035">
              <w:rPr>
                <w:rFonts w:ascii="Politica" w:hAnsi="Politica"/>
                <w:sz w:val="24"/>
                <w:szCs w:val="24"/>
              </w:rPr>
              <w:t>HANSRAJ NISHAD</w:t>
            </w:r>
          </w:p>
        </w:tc>
        <w:tc>
          <w:tcPr>
            <w:tcW w:w="1985" w:type="dxa"/>
          </w:tcPr>
          <w:p w14:paraId="1D7FE109" w14:textId="77777777" w:rsidR="00C17A11" w:rsidRDefault="00C17A11" w:rsidP="00DD4550">
            <w:pPr>
              <w:cnfStyle w:val="000000100000" w:firstRow="0" w:lastRow="0" w:firstColumn="0" w:lastColumn="0" w:oddVBand="0" w:evenVBand="0" w:oddHBand="1" w:evenHBand="0" w:firstRowFirstColumn="0" w:firstRowLastColumn="0" w:lastRowFirstColumn="0" w:lastRowLastColumn="0"/>
              <w:rPr>
                <w:rFonts w:ascii="Politica" w:hAnsi="Politica"/>
                <w:sz w:val="24"/>
                <w:szCs w:val="24"/>
              </w:rPr>
            </w:pPr>
            <w:r w:rsidRPr="005F0563">
              <w:rPr>
                <w:rFonts w:ascii="Politica" w:hAnsi="Politica"/>
                <w:sz w:val="24"/>
                <w:szCs w:val="24"/>
              </w:rPr>
              <w:t>EXTERNAL CONSULTANT</w:t>
            </w:r>
          </w:p>
        </w:tc>
        <w:tc>
          <w:tcPr>
            <w:tcW w:w="3827" w:type="dxa"/>
          </w:tcPr>
          <w:p w14:paraId="4DE8EAA3" w14:textId="77777777" w:rsidR="00C17A11" w:rsidRDefault="00C17A11" w:rsidP="00DD4550">
            <w:pPr>
              <w:cnfStyle w:val="000000100000" w:firstRow="0" w:lastRow="0" w:firstColumn="0" w:lastColumn="0" w:oddVBand="0" w:evenVBand="0" w:oddHBand="1" w:evenHBand="0" w:firstRowFirstColumn="0" w:firstRowLastColumn="0" w:lastRowFirstColumn="0" w:lastRowLastColumn="0"/>
              <w:rPr>
                <w:rFonts w:ascii="Politica" w:hAnsi="Politica"/>
                <w:sz w:val="24"/>
                <w:szCs w:val="24"/>
              </w:rPr>
            </w:pPr>
            <w:r w:rsidRPr="00BA0B1F">
              <w:rPr>
                <w:rFonts w:ascii="Politica" w:hAnsi="Politica"/>
                <w:sz w:val="24"/>
                <w:szCs w:val="24"/>
              </w:rPr>
              <w:t>GRADUATE IN COMMERCE</w:t>
            </w:r>
            <w:r>
              <w:rPr>
                <w:rFonts w:ascii="Politica" w:hAnsi="Politica"/>
                <w:sz w:val="24"/>
                <w:szCs w:val="24"/>
              </w:rPr>
              <w:br/>
            </w:r>
            <w:r>
              <w:rPr>
                <w:rFonts w:ascii="Politica" w:hAnsi="Politica"/>
                <w:sz w:val="24"/>
                <w:szCs w:val="24"/>
              </w:rPr>
              <w:br/>
            </w:r>
            <w:r w:rsidRPr="00AC14C9">
              <w:rPr>
                <w:rFonts w:ascii="Politica" w:hAnsi="Politica"/>
                <w:sz w:val="24"/>
                <w:szCs w:val="24"/>
              </w:rPr>
              <w:t>RUNNING METAL SCRAP BUSINESS SINCE 10Yrs</w:t>
            </w:r>
          </w:p>
        </w:tc>
      </w:tr>
    </w:tbl>
    <w:p w14:paraId="1A42C369" w14:textId="4FE294D4" w:rsidR="005D768E" w:rsidRDefault="005D768E" w:rsidP="005D768E">
      <w:pPr>
        <w:rPr>
          <w:rFonts w:ascii="Politica" w:hAnsi="Politica"/>
          <w:sz w:val="24"/>
          <w:szCs w:val="24"/>
        </w:rPr>
      </w:pPr>
    </w:p>
    <w:p w14:paraId="1B142AC5" w14:textId="6FB980A9" w:rsidR="0061696B" w:rsidRDefault="0061696B" w:rsidP="005F6CFB">
      <w:pPr>
        <w:spacing w:after="0" w:line="240" w:lineRule="auto"/>
        <w:rPr>
          <w:rFonts w:ascii="Politica" w:hAnsi="Politica"/>
          <w:color w:val="262626" w:themeColor="text1" w:themeTint="D9"/>
          <w:spacing w:val="12"/>
          <w:sz w:val="24"/>
        </w:rPr>
      </w:pPr>
    </w:p>
    <w:p w14:paraId="3A89BCF8" w14:textId="51234D62" w:rsidR="0061696B" w:rsidRDefault="0061696B" w:rsidP="005F6CFB">
      <w:pPr>
        <w:spacing w:after="0" w:line="240" w:lineRule="auto"/>
        <w:rPr>
          <w:rFonts w:ascii="Politica" w:hAnsi="Politica"/>
          <w:color w:val="262626" w:themeColor="text1" w:themeTint="D9"/>
          <w:spacing w:val="12"/>
          <w:sz w:val="24"/>
        </w:rPr>
      </w:pPr>
    </w:p>
    <w:p w14:paraId="525C99E4" w14:textId="2A2E96EB" w:rsidR="0061696B" w:rsidRDefault="0061696B" w:rsidP="005F6CFB">
      <w:pPr>
        <w:spacing w:after="0" w:line="240" w:lineRule="auto"/>
        <w:rPr>
          <w:rFonts w:ascii="Politica" w:hAnsi="Politica"/>
          <w:color w:val="262626" w:themeColor="text1" w:themeTint="D9"/>
          <w:spacing w:val="12"/>
          <w:sz w:val="24"/>
        </w:rPr>
      </w:pPr>
    </w:p>
    <w:p w14:paraId="5860847F" w14:textId="39D36AA9" w:rsidR="006E1A86" w:rsidRDefault="006E1A86" w:rsidP="005F6CFB">
      <w:pPr>
        <w:spacing w:after="0" w:line="240" w:lineRule="auto"/>
        <w:rPr>
          <w:rFonts w:ascii="Politica" w:hAnsi="Politica"/>
          <w:color w:val="262626" w:themeColor="text1" w:themeTint="D9"/>
          <w:spacing w:val="12"/>
          <w:sz w:val="24"/>
        </w:rPr>
      </w:pPr>
    </w:p>
    <w:p w14:paraId="7EAFA604" w14:textId="3380D260" w:rsidR="006E1A86" w:rsidRDefault="006E1A86" w:rsidP="005F6CFB">
      <w:pPr>
        <w:spacing w:after="0" w:line="240" w:lineRule="auto"/>
        <w:rPr>
          <w:rFonts w:ascii="Politica" w:hAnsi="Politica"/>
          <w:color w:val="262626" w:themeColor="text1" w:themeTint="D9"/>
          <w:spacing w:val="12"/>
          <w:sz w:val="24"/>
        </w:rPr>
      </w:pPr>
    </w:p>
    <w:p w14:paraId="59D68917" w14:textId="16561671" w:rsidR="00E83E0D" w:rsidRDefault="00E83E0D" w:rsidP="005F6CFB">
      <w:pPr>
        <w:spacing w:after="0" w:line="240" w:lineRule="auto"/>
        <w:rPr>
          <w:rFonts w:ascii="Politica" w:hAnsi="Politica"/>
          <w:color w:val="262626" w:themeColor="text1" w:themeTint="D9"/>
          <w:spacing w:val="12"/>
          <w:sz w:val="24"/>
        </w:rPr>
      </w:pPr>
    </w:p>
    <w:p w14:paraId="33E3D20A" w14:textId="4B70FDD3" w:rsidR="003B0DA6" w:rsidRDefault="003B0DA6" w:rsidP="003B0DA6">
      <w:pPr>
        <w:rPr>
          <w:rFonts w:ascii="Politica" w:hAnsi="Politica"/>
          <w:b/>
          <w:bCs/>
          <w:color w:val="4BACC6" w:themeColor="accent5"/>
          <w:sz w:val="28"/>
          <w:szCs w:val="28"/>
        </w:rPr>
      </w:pPr>
      <w:r w:rsidRPr="00F119A6">
        <w:rPr>
          <w:rFonts w:ascii="Politica" w:hAnsi="Politica"/>
          <w:b/>
          <w:bCs/>
          <w:color w:val="4F81BD" w:themeColor="accent1"/>
          <w:sz w:val="28"/>
          <w:szCs w:val="28"/>
        </w:rPr>
        <w:t>Introduction:</w:t>
      </w:r>
      <w:r w:rsidR="00BA4E57">
        <w:rPr>
          <w:rFonts w:ascii="Politica" w:hAnsi="Politica"/>
          <w:b/>
          <w:bCs/>
          <w:color w:val="4BACC6" w:themeColor="accent5"/>
          <w:sz w:val="28"/>
          <w:szCs w:val="28"/>
        </w:rPr>
        <w:br/>
      </w:r>
      <w:r w:rsidR="00881697" w:rsidRPr="004C5EF8">
        <w:rPr>
          <w:rFonts w:ascii="Politica" w:hAnsi="Politica"/>
          <w:sz w:val="24"/>
          <w:szCs w:val="24"/>
        </w:rPr>
        <w:t xml:space="preserve">This document has been developed in accordance with </w:t>
      </w:r>
      <w:proofErr w:type="spellStart"/>
      <w:r w:rsidR="00881697">
        <w:rPr>
          <w:rFonts w:ascii="Politica" w:hAnsi="Politica"/>
          <w:sz w:val="24"/>
          <w:szCs w:val="24"/>
        </w:rPr>
        <w:t>Bhangar</w:t>
      </w:r>
      <w:proofErr w:type="spellEnd"/>
      <w:r w:rsidR="00881697">
        <w:rPr>
          <w:rFonts w:ascii="Politica" w:hAnsi="Politica"/>
          <w:sz w:val="24"/>
          <w:szCs w:val="24"/>
        </w:rPr>
        <w:t xml:space="preserve"> 24’</w:t>
      </w:r>
      <w:proofErr w:type="gramStart"/>
      <w:r w:rsidR="00881697">
        <w:rPr>
          <w:rFonts w:ascii="Politica" w:hAnsi="Politica"/>
          <w:sz w:val="24"/>
          <w:szCs w:val="24"/>
        </w:rPr>
        <w:t xml:space="preserve">s </w:t>
      </w:r>
      <w:r w:rsidR="00881697" w:rsidRPr="004C5EF8">
        <w:rPr>
          <w:rFonts w:ascii="Politica" w:hAnsi="Politica"/>
          <w:sz w:val="24"/>
          <w:szCs w:val="24"/>
        </w:rPr>
        <w:t xml:space="preserve"> newly</w:t>
      </w:r>
      <w:proofErr w:type="gramEnd"/>
      <w:r w:rsidR="00881697" w:rsidRPr="004C5EF8">
        <w:rPr>
          <w:rFonts w:ascii="Politica" w:hAnsi="Politica"/>
          <w:sz w:val="24"/>
          <w:szCs w:val="24"/>
        </w:rPr>
        <w:t xml:space="preserve"> adopted “Business Case Design and Evaluation Guidelines.” The purpose of these new guidelines is to both strengthen and streamline the manner in which </w:t>
      </w:r>
      <w:proofErr w:type="spellStart"/>
      <w:r w:rsidR="00881697">
        <w:rPr>
          <w:rFonts w:ascii="Politica" w:hAnsi="Politica"/>
          <w:sz w:val="24"/>
          <w:szCs w:val="24"/>
        </w:rPr>
        <w:t>Bhangar</w:t>
      </w:r>
      <w:proofErr w:type="spellEnd"/>
      <w:r w:rsidR="00881697">
        <w:rPr>
          <w:rFonts w:ascii="Politica" w:hAnsi="Politica"/>
          <w:sz w:val="24"/>
          <w:szCs w:val="24"/>
        </w:rPr>
        <w:t xml:space="preserve"> 24</w:t>
      </w:r>
      <w:r w:rsidR="00881697" w:rsidRPr="004C5EF8">
        <w:rPr>
          <w:rFonts w:ascii="Politica" w:hAnsi="Politica"/>
          <w:sz w:val="24"/>
          <w:szCs w:val="24"/>
        </w:rPr>
        <w:t xml:space="preserve"> evaluates business cases. This in turn becomes a major driver to maximize the business value from IT investments</w:t>
      </w:r>
      <w:r w:rsidR="004548A1">
        <w:rPr>
          <w:rFonts w:ascii="Politica" w:hAnsi="Politica"/>
          <w:sz w:val="24"/>
          <w:szCs w:val="24"/>
        </w:rPr>
        <w:t xml:space="preserve">. </w:t>
      </w:r>
    </w:p>
    <w:p w14:paraId="1F912411" w14:textId="513C83B6" w:rsidR="000A6BC5" w:rsidRDefault="00FD76B4" w:rsidP="00043AF2">
      <w:pPr>
        <w:tabs>
          <w:tab w:val="left" w:pos="6789"/>
        </w:tabs>
        <w:rPr>
          <w:rFonts w:ascii="Politica" w:hAnsi="Politica"/>
          <w:sz w:val="24"/>
          <w:szCs w:val="24"/>
        </w:rPr>
      </w:pPr>
      <w:r w:rsidRPr="002F75F2">
        <w:rPr>
          <w:rFonts w:ascii="Politica" w:hAnsi="Politica"/>
          <w:sz w:val="24"/>
          <w:szCs w:val="24"/>
        </w:rPr>
        <w:t>The purpose of this</w:t>
      </w:r>
      <w:r w:rsidR="002F75F2" w:rsidRPr="002F75F2">
        <w:rPr>
          <w:rFonts w:ascii="Politica" w:hAnsi="Politica"/>
          <w:sz w:val="24"/>
          <w:szCs w:val="24"/>
        </w:rPr>
        <w:t xml:space="preserve"> </w:t>
      </w:r>
      <w:r w:rsidR="00812F87">
        <w:rPr>
          <w:rFonts w:ascii="Politica" w:hAnsi="Politica"/>
          <w:sz w:val="24"/>
          <w:szCs w:val="24"/>
        </w:rPr>
        <w:t>Business Analysis Document is</w:t>
      </w:r>
      <w:r w:rsidR="00577B77">
        <w:rPr>
          <w:rFonts w:ascii="Politica" w:hAnsi="Politica"/>
          <w:sz w:val="24"/>
          <w:szCs w:val="24"/>
        </w:rPr>
        <w:t xml:space="preserve"> to assess the business value</w:t>
      </w:r>
      <w:r w:rsidR="00AE7F51">
        <w:rPr>
          <w:rFonts w:ascii="Politica" w:hAnsi="Politica"/>
          <w:sz w:val="24"/>
          <w:szCs w:val="24"/>
        </w:rPr>
        <w:t xml:space="preserve"> of the investment in th</w:t>
      </w:r>
      <w:r w:rsidR="00E270A3">
        <w:rPr>
          <w:rFonts w:ascii="Politica" w:hAnsi="Politica"/>
          <w:sz w:val="24"/>
          <w:szCs w:val="24"/>
        </w:rPr>
        <w:t>is</w:t>
      </w:r>
      <w:r w:rsidR="00AE7F51">
        <w:rPr>
          <w:rFonts w:ascii="Politica" w:hAnsi="Politica"/>
          <w:sz w:val="24"/>
          <w:szCs w:val="24"/>
        </w:rPr>
        <w:t xml:space="preserve"> </w:t>
      </w:r>
      <w:r w:rsidR="00B211C6">
        <w:rPr>
          <w:rFonts w:ascii="Politica" w:hAnsi="Politica"/>
          <w:sz w:val="24"/>
          <w:szCs w:val="24"/>
        </w:rPr>
        <w:t>project</w:t>
      </w:r>
      <w:r w:rsidR="00E270A3">
        <w:rPr>
          <w:rFonts w:ascii="Politica" w:hAnsi="Politica"/>
          <w:sz w:val="24"/>
          <w:szCs w:val="24"/>
        </w:rPr>
        <w:t xml:space="preserve"> proposed </w:t>
      </w:r>
      <w:r w:rsidR="00A87DD0">
        <w:rPr>
          <w:rFonts w:ascii="Politica" w:hAnsi="Politica"/>
          <w:sz w:val="24"/>
          <w:szCs w:val="24"/>
        </w:rPr>
        <w:t>b</w:t>
      </w:r>
      <w:r w:rsidR="00E270A3">
        <w:rPr>
          <w:rFonts w:ascii="Politica" w:hAnsi="Politica"/>
          <w:sz w:val="24"/>
          <w:szCs w:val="24"/>
        </w:rPr>
        <w:t xml:space="preserve">y </w:t>
      </w:r>
      <w:proofErr w:type="spellStart"/>
      <w:r w:rsidR="00E270A3">
        <w:rPr>
          <w:rFonts w:ascii="Politica" w:hAnsi="Politica"/>
          <w:sz w:val="24"/>
          <w:szCs w:val="24"/>
        </w:rPr>
        <w:t>Bhangar</w:t>
      </w:r>
      <w:proofErr w:type="spellEnd"/>
      <w:r w:rsidR="00E270A3">
        <w:rPr>
          <w:rFonts w:ascii="Politica" w:hAnsi="Politica"/>
          <w:sz w:val="24"/>
          <w:szCs w:val="24"/>
        </w:rPr>
        <w:t xml:space="preserve"> 24</w:t>
      </w:r>
      <w:r w:rsidR="005514B7">
        <w:rPr>
          <w:rFonts w:ascii="Politica" w:hAnsi="Politica"/>
          <w:sz w:val="24"/>
          <w:szCs w:val="24"/>
        </w:rPr>
        <w:t>.</w:t>
      </w:r>
      <w:r w:rsidR="00851CEF">
        <w:rPr>
          <w:rFonts w:ascii="Politica" w:hAnsi="Politica"/>
          <w:sz w:val="24"/>
          <w:szCs w:val="24"/>
        </w:rPr>
        <w:t xml:space="preserve"> </w:t>
      </w:r>
      <w:proofErr w:type="spellStart"/>
      <w:r w:rsidR="005514B7">
        <w:rPr>
          <w:rFonts w:ascii="Politica" w:hAnsi="Politica"/>
          <w:sz w:val="24"/>
          <w:szCs w:val="24"/>
        </w:rPr>
        <w:t>Bhangar</w:t>
      </w:r>
      <w:proofErr w:type="spellEnd"/>
      <w:r w:rsidR="005514B7">
        <w:rPr>
          <w:rFonts w:ascii="Politica" w:hAnsi="Politica"/>
          <w:sz w:val="24"/>
          <w:szCs w:val="24"/>
        </w:rPr>
        <w:t xml:space="preserve"> 24 offer’s </w:t>
      </w:r>
      <w:proofErr w:type="spellStart"/>
      <w:r w:rsidR="005514B7">
        <w:rPr>
          <w:rFonts w:ascii="Politica" w:hAnsi="Politica"/>
          <w:sz w:val="24"/>
          <w:szCs w:val="24"/>
        </w:rPr>
        <w:t>Fluidscapes</w:t>
      </w:r>
      <w:proofErr w:type="spellEnd"/>
      <w:r w:rsidR="005514B7">
        <w:rPr>
          <w:rFonts w:ascii="Politica" w:hAnsi="Politica"/>
          <w:sz w:val="24"/>
          <w:szCs w:val="24"/>
        </w:rPr>
        <w:t xml:space="preserve"> Consultants Pvt Ltd to be </w:t>
      </w:r>
      <w:r w:rsidR="004D4E58">
        <w:rPr>
          <w:rFonts w:ascii="Politica" w:hAnsi="Politica"/>
          <w:sz w:val="24"/>
          <w:szCs w:val="24"/>
        </w:rPr>
        <w:t>20</w:t>
      </w:r>
      <w:r w:rsidR="005514B7">
        <w:rPr>
          <w:rFonts w:ascii="Politica" w:hAnsi="Politica"/>
          <w:sz w:val="24"/>
          <w:szCs w:val="24"/>
        </w:rPr>
        <w:t xml:space="preserve">% shareholder in this </w:t>
      </w:r>
      <w:r w:rsidR="00625374">
        <w:rPr>
          <w:rFonts w:ascii="Politica" w:hAnsi="Politica"/>
          <w:sz w:val="24"/>
          <w:szCs w:val="24"/>
        </w:rPr>
        <w:t>venture</w:t>
      </w:r>
      <w:r w:rsidR="005514B7">
        <w:rPr>
          <w:rFonts w:ascii="Politica" w:hAnsi="Politica"/>
          <w:sz w:val="24"/>
          <w:szCs w:val="24"/>
        </w:rPr>
        <w:t>.</w:t>
      </w:r>
      <w:r w:rsidR="000F23AC">
        <w:rPr>
          <w:rFonts w:ascii="Politica" w:hAnsi="Politica"/>
          <w:sz w:val="24"/>
          <w:szCs w:val="24"/>
        </w:rPr>
        <w:t xml:space="preserve"> Depending upon the proposed </w:t>
      </w:r>
      <w:r w:rsidR="00330C3D">
        <w:rPr>
          <w:rFonts w:ascii="Politica" w:hAnsi="Politica"/>
          <w:sz w:val="24"/>
          <w:szCs w:val="24"/>
        </w:rPr>
        <w:t xml:space="preserve">company statistics and venture plan, </w:t>
      </w:r>
      <w:proofErr w:type="spellStart"/>
      <w:r w:rsidR="00330C3D">
        <w:rPr>
          <w:rFonts w:ascii="Politica" w:hAnsi="Politica"/>
          <w:sz w:val="24"/>
          <w:szCs w:val="24"/>
        </w:rPr>
        <w:t>Fluidscapes</w:t>
      </w:r>
      <w:proofErr w:type="spellEnd"/>
      <w:r w:rsidR="00330C3D">
        <w:rPr>
          <w:rFonts w:ascii="Politica" w:hAnsi="Politica"/>
          <w:sz w:val="24"/>
          <w:szCs w:val="24"/>
        </w:rPr>
        <w:t xml:space="preserve"> Consultants initiates a detailed Business Analysis report, which will help in taking the final call for the project.</w:t>
      </w:r>
      <w:r w:rsidR="00753712">
        <w:rPr>
          <w:rFonts w:ascii="Politica" w:hAnsi="Politica"/>
          <w:sz w:val="24"/>
          <w:szCs w:val="24"/>
        </w:rPr>
        <w:t xml:space="preserve"> </w:t>
      </w:r>
      <w:proofErr w:type="spellStart"/>
      <w:r w:rsidR="00753712">
        <w:rPr>
          <w:rFonts w:ascii="Politica" w:hAnsi="Politica"/>
          <w:sz w:val="24"/>
          <w:szCs w:val="24"/>
        </w:rPr>
        <w:t>Bhangar</w:t>
      </w:r>
      <w:proofErr w:type="spellEnd"/>
      <w:r w:rsidR="00753712">
        <w:rPr>
          <w:rFonts w:ascii="Politica" w:hAnsi="Politica"/>
          <w:sz w:val="24"/>
          <w:szCs w:val="24"/>
        </w:rPr>
        <w:t xml:space="preserve"> 24 is a partnership firm founded by</w:t>
      </w:r>
      <w:r w:rsidR="00AC301A">
        <w:rPr>
          <w:rFonts w:ascii="Politica" w:hAnsi="Politica"/>
          <w:sz w:val="24"/>
          <w:szCs w:val="24"/>
        </w:rPr>
        <w:t xml:space="preserve"> </w:t>
      </w:r>
      <w:r w:rsidR="00C62A9E">
        <w:rPr>
          <w:rFonts w:ascii="Politica" w:hAnsi="Politica"/>
          <w:sz w:val="24"/>
          <w:szCs w:val="24"/>
        </w:rPr>
        <w:t>Jitendra Shah and Krishna Mishra</w:t>
      </w:r>
      <w:r w:rsidR="009D4706">
        <w:rPr>
          <w:rFonts w:ascii="Politica" w:hAnsi="Politica"/>
          <w:sz w:val="24"/>
          <w:szCs w:val="24"/>
        </w:rPr>
        <w:t xml:space="preserve"> </w:t>
      </w:r>
      <w:r w:rsidR="006A4534">
        <w:rPr>
          <w:rFonts w:ascii="Politica" w:hAnsi="Politica"/>
          <w:sz w:val="24"/>
          <w:szCs w:val="24"/>
        </w:rPr>
        <w:t>since 11 June 2018</w:t>
      </w:r>
      <w:r w:rsidR="000F15AA">
        <w:rPr>
          <w:rFonts w:ascii="Politica" w:hAnsi="Politica"/>
          <w:sz w:val="24"/>
          <w:szCs w:val="24"/>
        </w:rPr>
        <w:t>.</w:t>
      </w:r>
      <w:r w:rsidR="00B70FA6">
        <w:rPr>
          <w:rFonts w:ascii="Politica" w:hAnsi="Politica"/>
          <w:sz w:val="24"/>
          <w:szCs w:val="24"/>
        </w:rPr>
        <w:t xml:space="preserve"> Both co-founders have experience in the field of sales development.</w:t>
      </w:r>
      <w:r w:rsidR="006C1542">
        <w:rPr>
          <w:rFonts w:ascii="Politica" w:hAnsi="Politica"/>
          <w:sz w:val="24"/>
          <w:szCs w:val="24"/>
        </w:rPr>
        <w:t xml:space="preserve"> The Business deals with collection of scrap and recyclables which are </w:t>
      </w:r>
      <w:r w:rsidR="00C85FF4">
        <w:rPr>
          <w:rFonts w:ascii="Politica" w:hAnsi="Politica"/>
          <w:sz w:val="24"/>
          <w:szCs w:val="24"/>
        </w:rPr>
        <w:t>collected fr</w:t>
      </w:r>
      <w:r w:rsidR="00EB7A1B">
        <w:rPr>
          <w:rFonts w:ascii="Politica" w:hAnsi="Politica"/>
          <w:sz w:val="24"/>
          <w:szCs w:val="24"/>
        </w:rPr>
        <w:t>o</w:t>
      </w:r>
      <w:r w:rsidR="00C85FF4">
        <w:rPr>
          <w:rFonts w:ascii="Politica" w:hAnsi="Politica"/>
          <w:sz w:val="24"/>
          <w:szCs w:val="24"/>
        </w:rPr>
        <w:t>m the local scrap shops and sold to t</w:t>
      </w:r>
      <w:r w:rsidR="00202318">
        <w:rPr>
          <w:rFonts w:ascii="Politica" w:hAnsi="Politica"/>
          <w:sz w:val="24"/>
          <w:szCs w:val="24"/>
        </w:rPr>
        <w:t>he Commission Agents.</w:t>
      </w:r>
      <w:r w:rsidR="001372C3">
        <w:rPr>
          <w:rFonts w:ascii="Politica" w:hAnsi="Politica"/>
          <w:sz w:val="24"/>
          <w:szCs w:val="24"/>
        </w:rPr>
        <w:t xml:space="preserve"> </w:t>
      </w:r>
      <w:r w:rsidR="001372C3" w:rsidRPr="001372C3">
        <w:rPr>
          <w:rFonts w:ascii="Politica" w:hAnsi="Politica"/>
          <w:sz w:val="24"/>
          <w:szCs w:val="24"/>
        </w:rPr>
        <w:t xml:space="preserve">Currently </w:t>
      </w:r>
      <w:proofErr w:type="spellStart"/>
      <w:r w:rsidR="00585CFF">
        <w:rPr>
          <w:rFonts w:ascii="Politica" w:hAnsi="Politica"/>
          <w:sz w:val="24"/>
          <w:szCs w:val="24"/>
        </w:rPr>
        <w:t>Bhangar</w:t>
      </w:r>
      <w:proofErr w:type="spellEnd"/>
      <w:r w:rsidR="00585CFF">
        <w:rPr>
          <w:rFonts w:ascii="Politica" w:hAnsi="Politica"/>
          <w:sz w:val="24"/>
          <w:szCs w:val="24"/>
        </w:rPr>
        <w:t xml:space="preserve"> 24</w:t>
      </w:r>
      <w:r w:rsidR="001372C3" w:rsidRPr="001372C3">
        <w:rPr>
          <w:rFonts w:ascii="Politica" w:hAnsi="Politica"/>
          <w:sz w:val="24"/>
          <w:szCs w:val="24"/>
        </w:rPr>
        <w:t xml:space="preserve"> are running offline business in a small geography of Virar</w:t>
      </w:r>
      <w:r w:rsidR="00577292">
        <w:rPr>
          <w:rFonts w:ascii="Politica" w:hAnsi="Politica"/>
          <w:sz w:val="24"/>
          <w:szCs w:val="24"/>
        </w:rPr>
        <w:t xml:space="preserve"> </w:t>
      </w:r>
      <w:r w:rsidR="001372C3" w:rsidRPr="001372C3">
        <w:rPr>
          <w:rFonts w:ascii="Politica" w:hAnsi="Politica"/>
          <w:sz w:val="24"/>
          <w:szCs w:val="24"/>
        </w:rPr>
        <w:t>(East &amp; West) with approx</w:t>
      </w:r>
      <w:r w:rsidR="00585CFF">
        <w:rPr>
          <w:rFonts w:ascii="Politica" w:hAnsi="Politica"/>
          <w:sz w:val="24"/>
          <w:szCs w:val="24"/>
        </w:rPr>
        <w:t>imate</w:t>
      </w:r>
      <w:r w:rsidR="001372C3" w:rsidRPr="001372C3">
        <w:rPr>
          <w:rFonts w:ascii="Politica" w:hAnsi="Politica"/>
          <w:sz w:val="24"/>
          <w:szCs w:val="24"/>
        </w:rPr>
        <w:t xml:space="preserve"> 80 vendors</w:t>
      </w:r>
      <w:r w:rsidR="00521D15">
        <w:rPr>
          <w:rFonts w:ascii="Politica" w:hAnsi="Politica"/>
          <w:sz w:val="24"/>
          <w:szCs w:val="24"/>
        </w:rPr>
        <w:t xml:space="preserve"> and wishes to expand in near future in </w:t>
      </w:r>
      <w:r w:rsidR="00B77D76">
        <w:rPr>
          <w:rFonts w:ascii="Politica" w:hAnsi="Politica"/>
          <w:sz w:val="24"/>
          <w:szCs w:val="24"/>
        </w:rPr>
        <w:t xml:space="preserve">cities like </w:t>
      </w:r>
      <w:r w:rsidR="00521D15">
        <w:rPr>
          <w:rFonts w:ascii="Politica" w:hAnsi="Politica"/>
          <w:sz w:val="24"/>
          <w:szCs w:val="24"/>
        </w:rPr>
        <w:t>Mumbai, Navi Mumbai and Thane.</w:t>
      </w:r>
    </w:p>
    <w:p w14:paraId="6763FB19" w14:textId="0C96A7A5" w:rsidR="00753712" w:rsidRDefault="000A6BC5" w:rsidP="00043AF2">
      <w:pPr>
        <w:tabs>
          <w:tab w:val="left" w:pos="6789"/>
        </w:tabs>
        <w:rPr>
          <w:rFonts w:ascii="Politica" w:hAnsi="Politica"/>
          <w:sz w:val="24"/>
          <w:szCs w:val="24"/>
        </w:rPr>
      </w:pPr>
      <w:r>
        <w:rPr>
          <w:rFonts w:ascii="Politica" w:hAnsi="Politica"/>
          <w:sz w:val="24"/>
          <w:szCs w:val="24"/>
        </w:rPr>
        <w:t xml:space="preserve">The target audience of </w:t>
      </w:r>
      <w:proofErr w:type="spellStart"/>
      <w:r>
        <w:rPr>
          <w:rFonts w:ascii="Politica" w:hAnsi="Politica"/>
          <w:sz w:val="24"/>
          <w:szCs w:val="24"/>
        </w:rPr>
        <w:t>B</w:t>
      </w:r>
      <w:r w:rsidR="00116860">
        <w:rPr>
          <w:rFonts w:ascii="Politica" w:hAnsi="Politica"/>
          <w:sz w:val="24"/>
          <w:szCs w:val="24"/>
        </w:rPr>
        <w:t>ha</w:t>
      </w:r>
      <w:r>
        <w:rPr>
          <w:rFonts w:ascii="Politica" w:hAnsi="Politica"/>
          <w:sz w:val="24"/>
          <w:szCs w:val="24"/>
        </w:rPr>
        <w:t>ngar</w:t>
      </w:r>
      <w:proofErr w:type="spellEnd"/>
      <w:r>
        <w:rPr>
          <w:rFonts w:ascii="Politica" w:hAnsi="Politica"/>
          <w:sz w:val="24"/>
          <w:szCs w:val="24"/>
        </w:rPr>
        <w:t xml:space="preserve"> 24 is existing old Paper and Metal Marts</w:t>
      </w:r>
      <w:r w:rsidR="00F54682">
        <w:rPr>
          <w:rFonts w:ascii="Politica" w:hAnsi="Politica"/>
          <w:sz w:val="24"/>
          <w:szCs w:val="24"/>
        </w:rPr>
        <w:t>, Households, Educational Institutions, Industrial and commercial complex</w:t>
      </w:r>
      <w:r w:rsidR="00AE197E">
        <w:rPr>
          <w:rFonts w:ascii="Politica" w:hAnsi="Politica"/>
          <w:sz w:val="24"/>
          <w:szCs w:val="24"/>
        </w:rPr>
        <w:t xml:space="preserve"> and End User’s for the mobile application.</w:t>
      </w:r>
      <w:r w:rsidR="00521D15">
        <w:rPr>
          <w:rFonts w:ascii="Politica" w:hAnsi="Politica"/>
          <w:sz w:val="24"/>
          <w:szCs w:val="24"/>
        </w:rPr>
        <w:t xml:space="preserve"> </w:t>
      </w:r>
    </w:p>
    <w:p w14:paraId="29913892" w14:textId="7167994F" w:rsidR="009D38CF" w:rsidRPr="002F75F2" w:rsidRDefault="009D38CF" w:rsidP="00043AF2">
      <w:pPr>
        <w:tabs>
          <w:tab w:val="left" w:pos="6789"/>
        </w:tabs>
        <w:rPr>
          <w:rFonts w:ascii="Politica" w:hAnsi="Politica"/>
          <w:sz w:val="24"/>
          <w:szCs w:val="24"/>
        </w:rPr>
      </w:pPr>
      <w:proofErr w:type="spellStart"/>
      <w:r>
        <w:rPr>
          <w:rFonts w:ascii="Politica" w:hAnsi="Politica"/>
          <w:sz w:val="24"/>
          <w:szCs w:val="24"/>
        </w:rPr>
        <w:t>Bhangar</w:t>
      </w:r>
      <w:proofErr w:type="spellEnd"/>
      <w:r>
        <w:rPr>
          <w:rFonts w:ascii="Politica" w:hAnsi="Politica"/>
          <w:sz w:val="24"/>
          <w:szCs w:val="24"/>
        </w:rPr>
        <w:t xml:space="preserve"> 24 wishes to develop a mobile application which will act as an intermediary between the Channel Partners </w:t>
      </w:r>
      <w:r w:rsidR="00267BB3">
        <w:rPr>
          <w:rFonts w:ascii="Politica" w:hAnsi="Politica"/>
          <w:sz w:val="24"/>
          <w:szCs w:val="24"/>
        </w:rPr>
        <w:t>a</w:t>
      </w:r>
      <w:r>
        <w:rPr>
          <w:rFonts w:ascii="Politica" w:hAnsi="Politica"/>
          <w:sz w:val="24"/>
          <w:szCs w:val="24"/>
        </w:rPr>
        <w:t>nd the Households.</w:t>
      </w:r>
      <w:r w:rsidR="00267BB3">
        <w:rPr>
          <w:rFonts w:ascii="Politica" w:hAnsi="Politica"/>
          <w:sz w:val="24"/>
          <w:szCs w:val="24"/>
        </w:rPr>
        <w:t xml:space="preserve"> </w:t>
      </w:r>
      <w:proofErr w:type="spellStart"/>
      <w:r w:rsidR="00267BB3">
        <w:rPr>
          <w:rFonts w:ascii="Politica" w:hAnsi="Politica"/>
          <w:sz w:val="24"/>
          <w:szCs w:val="24"/>
        </w:rPr>
        <w:t>Bhangar</w:t>
      </w:r>
      <w:proofErr w:type="spellEnd"/>
      <w:r w:rsidR="00267BB3">
        <w:rPr>
          <w:rFonts w:ascii="Politica" w:hAnsi="Politica"/>
          <w:sz w:val="24"/>
          <w:szCs w:val="24"/>
        </w:rPr>
        <w:t xml:space="preserve"> 24 wishes to facilitate the Channel Partner by generating opportunity for them in the form of online orders.</w:t>
      </w:r>
      <w:r w:rsidR="00247FC7">
        <w:rPr>
          <w:rFonts w:ascii="Politica" w:hAnsi="Politica"/>
          <w:sz w:val="24"/>
          <w:szCs w:val="24"/>
        </w:rPr>
        <w:t xml:space="preserve"> The household us</w:t>
      </w:r>
      <w:r w:rsidR="00183C80">
        <w:rPr>
          <w:rFonts w:ascii="Politica" w:hAnsi="Politica"/>
          <w:sz w:val="24"/>
          <w:szCs w:val="24"/>
        </w:rPr>
        <w:t>e</w:t>
      </w:r>
      <w:r w:rsidR="00247FC7">
        <w:rPr>
          <w:rFonts w:ascii="Politica" w:hAnsi="Politica"/>
          <w:sz w:val="24"/>
          <w:szCs w:val="24"/>
        </w:rPr>
        <w:t>rs will use the mobile application for punching orders.</w:t>
      </w:r>
      <w:r w:rsidR="004D185F">
        <w:rPr>
          <w:rFonts w:ascii="Politica" w:hAnsi="Politica"/>
          <w:sz w:val="24"/>
          <w:szCs w:val="24"/>
        </w:rPr>
        <w:t xml:space="preserve"> The orders will be collected by Channel Partners only.</w:t>
      </w:r>
      <w:r w:rsidR="00ED4C9B">
        <w:rPr>
          <w:rFonts w:ascii="Politica" w:hAnsi="Politica"/>
          <w:sz w:val="24"/>
          <w:szCs w:val="24"/>
        </w:rPr>
        <w:t xml:space="preserve"> The company </w:t>
      </w:r>
      <w:proofErr w:type="spellStart"/>
      <w:r w:rsidR="00ED4C9B">
        <w:rPr>
          <w:rFonts w:ascii="Politica" w:hAnsi="Politica"/>
          <w:sz w:val="24"/>
          <w:szCs w:val="24"/>
        </w:rPr>
        <w:t>Bhangar</w:t>
      </w:r>
      <w:proofErr w:type="spellEnd"/>
      <w:r w:rsidR="00ED4C9B">
        <w:rPr>
          <w:rFonts w:ascii="Politica" w:hAnsi="Politica"/>
          <w:sz w:val="24"/>
          <w:szCs w:val="24"/>
        </w:rPr>
        <w:t xml:space="preserve"> 24 wishes to make profit by collecting fee from the channel partners</w:t>
      </w:r>
      <w:r w:rsidR="000945A8">
        <w:rPr>
          <w:rFonts w:ascii="Politica" w:hAnsi="Politica"/>
          <w:sz w:val="24"/>
          <w:szCs w:val="24"/>
        </w:rPr>
        <w:t xml:space="preserve"> (Scrap Shop)</w:t>
      </w:r>
      <w:r w:rsidR="001B21CB">
        <w:rPr>
          <w:rFonts w:ascii="Politica" w:hAnsi="Politica"/>
          <w:sz w:val="24"/>
          <w:szCs w:val="24"/>
        </w:rPr>
        <w:t>, by the way of revenue from the collected materials.</w:t>
      </w:r>
      <w:r w:rsidR="008F282A">
        <w:rPr>
          <w:rFonts w:ascii="Politica" w:hAnsi="Politica"/>
          <w:sz w:val="24"/>
          <w:szCs w:val="24"/>
        </w:rPr>
        <w:t xml:space="preserve"> This app will have initially two users, a) Household Users, b) Local Scrap Owners users </w:t>
      </w:r>
      <w:r w:rsidR="00D764DB">
        <w:rPr>
          <w:rFonts w:ascii="Politica" w:hAnsi="Politica"/>
          <w:sz w:val="24"/>
          <w:szCs w:val="24"/>
        </w:rPr>
        <w:t xml:space="preserve">who </w:t>
      </w:r>
      <w:r w:rsidR="008F282A">
        <w:rPr>
          <w:rFonts w:ascii="Politica" w:hAnsi="Politica"/>
          <w:sz w:val="24"/>
          <w:szCs w:val="24"/>
        </w:rPr>
        <w:t>wi</w:t>
      </w:r>
      <w:r w:rsidR="00F1170E">
        <w:rPr>
          <w:rFonts w:ascii="Politica" w:hAnsi="Politica"/>
          <w:sz w:val="24"/>
          <w:szCs w:val="24"/>
        </w:rPr>
        <w:t>ll send the request to the collect the scrap</w:t>
      </w:r>
      <w:r w:rsidR="00D764DB">
        <w:rPr>
          <w:rFonts w:ascii="Politica" w:hAnsi="Politica"/>
          <w:sz w:val="24"/>
          <w:szCs w:val="24"/>
        </w:rPr>
        <w:t>.</w:t>
      </w:r>
    </w:p>
    <w:p w14:paraId="78143BDA" w14:textId="45D1D6BD" w:rsidR="00CA0EC0" w:rsidRDefault="00866DD3" w:rsidP="00CA0EC0">
      <w:pPr>
        <w:tabs>
          <w:tab w:val="left" w:pos="6789"/>
        </w:tabs>
        <w:rPr>
          <w:rFonts w:ascii="Politica" w:hAnsi="Politica"/>
          <w:sz w:val="24"/>
          <w:szCs w:val="24"/>
        </w:rPr>
      </w:pPr>
      <w:r w:rsidRPr="00F119A6">
        <w:rPr>
          <w:rFonts w:ascii="Politica" w:hAnsi="Politica"/>
          <w:b/>
          <w:bCs/>
          <w:color w:val="4F81BD" w:themeColor="accent1"/>
          <w:sz w:val="28"/>
          <w:szCs w:val="28"/>
        </w:rPr>
        <w:t>Scope:</w:t>
      </w:r>
      <w:r>
        <w:rPr>
          <w:rFonts w:ascii="Politica" w:hAnsi="Politica"/>
          <w:b/>
          <w:bCs/>
          <w:color w:val="4BACC6" w:themeColor="accent5"/>
          <w:sz w:val="28"/>
          <w:szCs w:val="28"/>
        </w:rPr>
        <w:br/>
      </w:r>
      <w:r w:rsidRPr="004C5EF8">
        <w:rPr>
          <w:rFonts w:ascii="Politica" w:hAnsi="Politica"/>
          <w:sz w:val="24"/>
          <w:szCs w:val="24"/>
        </w:rPr>
        <w:t>This document has been</w:t>
      </w:r>
      <w:r w:rsidR="00CC3A34">
        <w:rPr>
          <w:rFonts w:ascii="Politica" w:hAnsi="Politica"/>
          <w:sz w:val="24"/>
          <w:szCs w:val="24"/>
        </w:rPr>
        <w:t xml:space="preserve"> </w:t>
      </w:r>
      <w:proofErr w:type="gramStart"/>
      <w:r w:rsidR="00CC3A34">
        <w:rPr>
          <w:rFonts w:ascii="Politica" w:hAnsi="Politica"/>
          <w:sz w:val="24"/>
          <w:szCs w:val="24"/>
        </w:rPr>
        <w:t>design</w:t>
      </w:r>
      <w:proofErr w:type="gramEnd"/>
      <w:r w:rsidR="00CC3A34">
        <w:rPr>
          <w:rFonts w:ascii="Politica" w:hAnsi="Politica"/>
          <w:sz w:val="24"/>
          <w:szCs w:val="24"/>
        </w:rPr>
        <w:t xml:space="preserve"> to capture the business plan proposed by </w:t>
      </w:r>
      <w:proofErr w:type="spellStart"/>
      <w:r w:rsidR="00CC3A34">
        <w:rPr>
          <w:rFonts w:ascii="Politica" w:hAnsi="Politica"/>
          <w:sz w:val="24"/>
          <w:szCs w:val="24"/>
        </w:rPr>
        <w:t>Bhangar</w:t>
      </w:r>
      <w:proofErr w:type="spellEnd"/>
      <w:r w:rsidR="00CC3A34">
        <w:rPr>
          <w:rFonts w:ascii="Politica" w:hAnsi="Politica"/>
          <w:sz w:val="24"/>
          <w:szCs w:val="24"/>
        </w:rPr>
        <w:t xml:space="preserve"> 24</w:t>
      </w:r>
      <w:r w:rsidR="00515315">
        <w:rPr>
          <w:rFonts w:ascii="Politica" w:hAnsi="Politica"/>
          <w:sz w:val="24"/>
          <w:szCs w:val="24"/>
        </w:rPr>
        <w:t xml:space="preserve"> to develop a mobile application.</w:t>
      </w:r>
      <w:r w:rsidR="00CA0EC0">
        <w:rPr>
          <w:rFonts w:ascii="Politica" w:hAnsi="Politica"/>
          <w:sz w:val="24"/>
          <w:szCs w:val="24"/>
        </w:rPr>
        <w:t xml:space="preserve"> </w:t>
      </w:r>
      <w:r w:rsidR="00CA0EC0">
        <w:rPr>
          <w:rFonts w:ascii="Politica" w:hAnsi="Politica"/>
          <w:sz w:val="24"/>
          <w:szCs w:val="24"/>
        </w:rPr>
        <w:br/>
      </w:r>
      <w:proofErr w:type="spellStart"/>
      <w:r w:rsidR="00CA0EC0">
        <w:rPr>
          <w:rFonts w:ascii="Politica" w:hAnsi="Politica"/>
          <w:sz w:val="24"/>
          <w:szCs w:val="24"/>
        </w:rPr>
        <w:t>Bhangar</w:t>
      </w:r>
      <w:proofErr w:type="spellEnd"/>
      <w:r w:rsidR="00CA0EC0">
        <w:rPr>
          <w:rFonts w:ascii="Politica" w:hAnsi="Politica"/>
          <w:sz w:val="24"/>
          <w:szCs w:val="24"/>
        </w:rPr>
        <w:t xml:space="preserve"> 24 wishes to develop a mobile application which will act as an intermediary between the Channel Partners and the Households. </w:t>
      </w:r>
      <w:proofErr w:type="spellStart"/>
      <w:r w:rsidR="00CA0EC0">
        <w:rPr>
          <w:rFonts w:ascii="Politica" w:hAnsi="Politica"/>
          <w:sz w:val="24"/>
          <w:szCs w:val="24"/>
        </w:rPr>
        <w:t>Bhangar</w:t>
      </w:r>
      <w:proofErr w:type="spellEnd"/>
      <w:r w:rsidR="00CA0EC0">
        <w:rPr>
          <w:rFonts w:ascii="Politica" w:hAnsi="Politica"/>
          <w:sz w:val="24"/>
          <w:szCs w:val="24"/>
        </w:rPr>
        <w:t xml:space="preserve"> 24 wishes to facilitate the Channel Partner by generating opportunity for them in the form of online orders. The household users will use the mobile application for punching orders. The orders will be collected by Channel Partners only. The company </w:t>
      </w:r>
      <w:proofErr w:type="spellStart"/>
      <w:r w:rsidR="00CA0EC0">
        <w:rPr>
          <w:rFonts w:ascii="Politica" w:hAnsi="Politica"/>
          <w:sz w:val="24"/>
          <w:szCs w:val="24"/>
        </w:rPr>
        <w:t>Bhangar</w:t>
      </w:r>
      <w:proofErr w:type="spellEnd"/>
      <w:r w:rsidR="00CA0EC0">
        <w:rPr>
          <w:rFonts w:ascii="Politica" w:hAnsi="Politica"/>
          <w:sz w:val="24"/>
          <w:szCs w:val="24"/>
        </w:rPr>
        <w:t xml:space="preserve"> 24 wishes to make profit by collecting fee from the channel partners (Scrap Shop), by the way of revenue from the collected materials. This app will have initially two users, a) Household Users, b) Local Scrap Owners users who will send the request to the collect the scrap.</w:t>
      </w:r>
      <w:r w:rsidR="00915279">
        <w:rPr>
          <w:rFonts w:ascii="Politica" w:hAnsi="Politica"/>
          <w:sz w:val="24"/>
          <w:szCs w:val="24"/>
        </w:rPr>
        <w:t xml:space="preserve"> </w:t>
      </w:r>
    </w:p>
    <w:p w14:paraId="1E27DD64" w14:textId="322F4E4E" w:rsidR="00915279" w:rsidRPr="002F75F2" w:rsidRDefault="008D1388" w:rsidP="00CA0EC0">
      <w:pPr>
        <w:tabs>
          <w:tab w:val="left" w:pos="6789"/>
        </w:tabs>
        <w:rPr>
          <w:rFonts w:ascii="Politica" w:hAnsi="Politica"/>
          <w:sz w:val="24"/>
          <w:szCs w:val="24"/>
        </w:rPr>
      </w:pPr>
      <w:r w:rsidRPr="008D1388">
        <w:rPr>
          <w:rFonts w:ascii="Politica" w:hAnsi="Politica"/>
          <w:sz w:val="24"/>
          <w:szCs w:val="24"/>
        </w:rPr>
        <w:lastRenderedPageBreak/>
        <w:t>The business model is to Act as an intermediary between the Channel Partner &amp; The Households.</w:t>
      </w:r>
      <w:r>
        <w:rPr>
          <w:rFonts w:ascii="Politica" w:hAnsi="Politica"/>
          <w:sz w:val="24"/>
          <w:szCs w:val="24"/>
        </w:rPr>
        <w:t xml:space="preserve"> </w:t>
      </w:r>
      <w:proofErr w:type="spellStart"/>
      <w:r w:rsidR="00913703">
        <w:rPr>
          <w:rFonts w:ascii="Politica" w:hAnsi="Politica"/>
          <w:sz w:val="24"/>
          <w:szCs w:val="24"/>
        </w:rPr>
        <w:t>Bhangar</w:t>
      </w:r>
      <w:proofErr w:type="spellEnd"/>
      <w:r w:rsidR="00913703">
        <w:rPr>
          <w:rFonts w:ascii="Politica" w:hAnsi="Politica"/>
          <w:sz w:val="24"/>
          <w:szCs w:val="24"/>
        </w:rPr>
        <w:t xml:space="preserve"> 24</w:t>
      </w:r>
      <w:r w:rsidR="0044573D" w:rsidRPr="0044573D">
        <w:rPr>
          <w:rFonts w:ascii="Politica" w:hAnsi="Politica"/>
          <w:sz w:val="24"/>
          <w:szCs w:val="24"/>
        </w:rPr>
        <w:t xml:space="preserve"> will facilitate the Channel Partner by generating business opportunity for them in the form of online orders</w:t>
      </w:r>
      <w:r w:rsidR="0044573D">
        <w:rPr>
          <w:rFonts w:ascii="Politica" w:hAnsi="Politica"/>
          <w:sz w:val="24"/>
          <w:szCs w:val="24"/>
        </w:rPr>
        <w:t xml:space="preserve">. </w:t>
      </w:r>
      <w:r w:rsidR="007633DE" w:rsidRPr="007633DE">
        <w:rPr>
          <w:rFonts w:ascii="Politica" w:hAnsi="Politica"/>
          <w:sz w:val="24"/>
          <w:szCs w:val="24"/>
        </w:rPr>
        <w:t xml:space="preserve">The households will use </w:t>
      </w:r>
      <w:r w:rsidR="00232C4F">
        <w:rPr>
          <w:rFonts w:ascii="Politica" w:hAnsi="Politica"/>
          <w:sz w:val="24"/>
          <w:szCs w:val="24"/>
        </w:rPr>
        <w:t>the</w:t>
      </w:r>
      <w:r w:rsidR="007633DE" w:rsidRPr="007633DE">
        <w:rPr>
          <w:rFonts w:ascii="Politica" w:hAnsi="Politica"/>
          <w:sz w:val="24"/>
          <w:szCs w:val="24"/>
        </w:rPr>
        <w:t xml:space="preserve"> app for punching orders.</w:t>
      </w:r>
      <w:r w:rsidR="00232C4F">
        <w:rPr>
          <w:rFonts w:ascii="Politica" w:hAnsi="Politica"/>
          <w:sz w:val="24"/>
          <w:szCs w:val="24"/>
        </w:rPr>
        <w:t xml:space="preserve"> </w:t>
      </w:r>
      <w:r w:rsidR="007633DE" w:rsidRPr="007633DE">
        <w:rPr>
          <w:rFonts w:ascii="Politica" w:hAnsi="Politica"/>
          <w:sz w:val="24"/>
          <w:szCs w:val="24"/>
        </w:rPr>
        <w:t>The orders will be collected by Channel Partners only.</w:t>
      </w:r>
      <w:r w:rsidR="007633DE">
        <w:rPr>
          <w:rFonts w:ascii="Politica" w:hAnsi="Politica"/>
          <w:sz w:val="24"/>
          <w:szCs w:val="24"/>
        </w:rPr>
        <w:t xml:space="preserve"> </w:t>
      </w:r>
      <w:r w:rsidR="00AF5690" w:rsidRPr="00AF5690">
        <w:rPr>
          <w:rFonts w:ascii="Politica" w:hAnsi="Politica"/>
          <w:sz w:val="24"/>
          <w:szCs w:val="24"/>
        </w:rPr>
        <w:t>We will purchase the materials from the Channel Partners only.</w:t>
      </w:r>
      <w:r w:rsidR="00AF5690">
        <w:rPr>
          <w:rFonts w:ascii="Politica" w:hAnsi="Politica"/>
          <w:sz w:val="24"/>
          <w:szCs w:val="24"/>
        </w:rPr>
        <w:t xml:space="preserve"> </w:t>
      </w:r>
      <w:r w:rsidR="00C4528D">
        <w:rPr>
          <w:rFonts w:ascii="Politica" w:hAnsi="Politica"/>
          <w:sz w:val="24"/>
          <w:szCs w:val="24"/>
        </w:rPr>
        <w:t xml:space="preserve"> </w:t>
      </w:r>
      <w:r w:rsidR="00122039" w:rsidRPr="00122039">
        <w:rPr>
          <w:rFonts w:ascii="Politica" w:hAnsi="Politica"/>
          <w:sz w:val="24"/>
          <w:szCs w:val="24"/>
        </w:rPr>
        <w:t>Hence,</w:t>
      </w:r>
      <w:r w:rsidR="00C4528D">
        <w:rPr>
          <w:rFonts w:ascii="Politica" w:hAnsi="Politica"/>
          <w:sz w:val="24"/>
          <w:szCs w:val="24"/>
        </w:rPr>
        <w:t xml:space="preserve"> </w:t>
      </w:r>
      <w:proofErr w:type="spellStart"/>
      <w:r w:rsidR="00520C92">
        <w:rPr>
          <w:rFonts w:ascii="Politica" w:hAnsi="Politica"/>
          <w:sz w:val="24"/>
          <w:szCs w:val="24"/>
        </w:rPr>
        <w:t>Bhangar</w:t>
      </w:r>
      <w:proofErr w:type="spellEnd"/>
      <w:r w:rsidR="00520C92">
        <w:rPr>
          <w:rFonts w:ascii="Politica" w:hAnsi="Politica"/>
          <w:sz w:val="24"/>
          <w:szCs w:val="24"/>
        </w:rPr>
        <w:t xml:space="preserve"> 24</w:t>
      </w:r>
      <w:r w:rsidR="00122039" w:rsidRPr="00122039">
        <w:rPr>
          <w:rFonts w:ascii="Politica" w:hAnsi="Politica"/>
          <w:sz w:val="24"/>
          <w:szCs w:val="24"/>
        </w:rPr>
        <w:t xml:space="preserve"> will be able to earn profit in 2 ways.</w:t>
      </w:r>
      <w:r w:rsidR="00C162AA">
        <w:rPr>
          <w:rFonts w:ascii="Politica" w:hAnsi="Politica"/>
          <w:sz w:val="24"/>
          <w:szCs w:val="24"/>
        </w:rPr>
        <w:t xml:space="preserve"> </w:t>
      </w:r>
      <w:r w:rsidR="00B540C2">
        <w:rPr>
          <w:rFonts w:ascii="Politica" w:hAnsi="Politica"/>
          <w:sz w:val="24"/>
          <w:szCs w:val="24"/>
        </w:rPr>
        <w:br/>
      </w:r>
      <w:r w:rsidR="00C162AA" w:rsidRPr="00C162AA">
        <w:rPr>
          <w:rFonts w:ascii="Politica" w:hAnsi="Politica"/>
          <w:sz w:val="24"/>
          <w:szCs w:val="24"/>
        </w:rPr>
        <w:t>1)</w:t>
      </w:r>
      <w:r w:rsidR="001B757F">
        <w:rPr>
          <w:rFonts w:ascii="Politica" w:hAnsi="Politica"/>
          <w:sz w:val="24"/>
          <w:szCs w:val="24"/>
        </w:rPr>
        <w:t xml:space="preserve"> </w:t>
      </w:r>
      <w:r w:rsidR="00C162AA" w:rsidRPr="00C162AA">
        <w:rPr>
          <w:rFonts w:ascii="Politica" w:hAnsi="Politica"/>
          <w:sz w:val="24"/>
          <w:szCs w:val="24"/>
        </w:rPr>
        <w:t>By way of Collection Fee from Channel Partner</w:t>
      </w:r>
      <w:r w:rsidR="00C977CB">
        <w:rPr>
          <w:rFonts w:ascii="Politica" w:hAnsi="Politica"/>
          <w:sz w:val="24"/>
          <w:szCs w:val="24"/>
        </w:rPr>
        <w:t xml:space="preserve">. </w:t>
      </w:r>
      <w:r w:rsidR="00B37134">
        <w:rPr>
          <w:rFonts w:ascii="Politica" w:hAnsi="Politica"/>
          <w:sz w:val="24"/>
          <w:szCs w:val="24"/>
        </w:rPr>
        <w:br/>
      </w:r>
      <w:r w:rsidR="00C977CB" w:rsidRPr="00C977CB">
        <w:rPr>
          <w:rFonts w:ascii="Politica" w:hAnsi="Politica"/>
          <w:sz w:val="24"/>
          <w:szCs w:val="24"/>
        </w:rPr>
        <w:t>2)</w:t>
      </w:r>
      <w:r w:rsidR="001B757F">
        <w:rPr>
          <w:rFonts w:ascii="Politica" w:hAnsi="Politica"/>
          <w:sz w:val="24"/>
          <w:szCs w:val="24"/>
        </w:rPr>
        <w:t xml:space="preserve"> </w:t>
      </w:r>
      <w:r w:rsidR="00C977CB" w:rsidRPr="00C977CB">
        <w:rPr>
          <w:rFonts w:ascii="Politica" w:hAnsi="Politica"/>
          <w:sz w:val="24"/>
          <w:szCs w:val="24"/>
        </w:rPr>
        <w:t>By way of Revenue from the sale of collected materials.</w:t>
      </w:r>
    </w:p>
    <w:p w14:paraId="5A67BE15" w14:textId="0AD9C8E7" w:rsidR="002423F9" w:rsidRPr="009B0E04" w:rsidRDefault="00AA09B6" w:rsidP="00043AF2">
      <w:pPr>
        <w:tabs>
          <w:tab w:val="left" w:pos="6789"/>
        </w:tabs>
        <w:rPr>
          <w:rFonts w:ascii="Politica" w:hAnsi="Politica"/>
          <w:b/>
          <w:bCs/>
          <w:color w:val="4BACC6" w:themeColor="accent5"/>
          <w:sz w:val="28"/>
          <w:szCs w:val="28"/>
        </w:rPr>
      </w:pPr>
      <w:r w:rsidRPr="00F119A6">
        <w:rPr>
          <w:rFonts w:ascii="Politica" w:hAnsi="Politica"/>
          <w:b/>
          <w:bCs/>
          <w:color w:val="4F81BD" w:themeColor="accent1"/>
          <w:sz w:val="28"/>
          <w:szCs w:val="28"/>
        </w:rPr>
        <w:t>Business Model:</w:t>
      </w:r>
      <w:r w:rsidR="009B0E04">
        <w:rPr>
          <w:rFonts w:ascii="Politica" w:hAnsi="Politica"/>
          <w:b/>
          <w:bCs/>
          <w:color w:val="4BACC6" w:themeColor="accent5"/>
          <w:sz w:val="28"/>
          <w:szCs w:val="28"/>
        </w:rPr>
        <w:br/>
      </w:r>
      <w:r w:rsidR="00B2223A">
        <w:rPr>
          <w:noProof/>
        </w:rPr>
        <w:drawing>
          <wp:inline distT="0" distB="0" distL="0" distR="0" wp14:anchorId="3A606AB7" wp14:editId="1CB1A442">
            <wp:extent cx="5787957" cy="5308418"/>
            <wp:effectExtent l="0" t="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3766" cy="5322917"/>
                    </a:xfrm>
                    <a:prstGeom prst="rect">
                      <a:avLst/>
                    </a:prstGeom>
                    <a:noFill/>
                    <a:ln>
                      <a:noFill/>
                    </a:ln>
                  </pic:spPr>
                </pic:pic>
              </a:graphicData>
            </a:graphic>
          </wp:inline>
        </w:drawing>
      </w:r>
    </w:p>
    <w:p w14:paraId="7FA7B3C8" w14:textId="77777777" w:rsidR="00E83E0D" w:rsidRDefault="00E83E0D" w:rsidP="005F6CFB">
      <w:pPr>
        <w:spacing w:after="0" w:line="240" w:lineRule="auto"/>
        <w:rPr>
          <w:rFonts w:ascii="Politica" w:hAnsi="Politica"/>
          <w:color w:val="262626" w:themeColor="text1" w:themeTint="D9"/>
          <w:spacing w:val="12"/>
          <w:sz w:val="24"/>
        </w:rPr>
      </w:pPr>
    </w:p>
    <w:p w14:paraId="39B38EDB" w14:textId="387C466B" w:rsidR="0061696B" w:rsidRDefault="0061696B" w:rsidP="005F6CFB">
      <w:pPr>
        <w:spacing w:after="0" w:line="240" w:lineRule="auto"/>
        <w:rPr>
          <w:rFonts w:ascii="Politica" w:hAnsi="Politica"/>
          <w:color w:val="262626" w:themeColor="text1" w:themeTint="D9"/>
          <w:spacing w:val="12"/>
          <w:sz w:val="24"/>
        </w:rPr>
      </w:pPr>
    </w:p>
    <w:p w14:paraId="0CD6F319" w14:textId="77777777" w:rsidR="009D236F" w:rsidRPr="004C5EF8" w:rsidRDefault="009D236F" w:rsidP="009D236F">
      <w:pPr>
        <w:rPr>
          <w:rFonts w:ascii="Politica" w:hAnsi="Politica"/>
          <w:sz w:val="24"/>
          <w:szCs w:val="24"/>
        </w:rPr>
      </w:pPr>
      <w:r w:rsidRPr="004C5EF8">
        <w:rPr>
          <w:rFonts w:ascii="Politica" w:hAnsi="Politica"/>
          <w:sz w:val="24"/>
          <w:szCs w:val="24"/>
        </w:rPr>
        <w:t xml:space="preserve">This document has been developed in accordance with </w:t>
      </w:r>
      <w:proofErr w:type="spellStart"/>
      <w:r>
        <w:rPr>
          <w:rFonts w:ascii="Politica" w:hAnsi="Politica"/>
          <w:sz w:val="24"/>
          <w:szCs w:val="24"/>
        </w:rPr>
        <w:t>Bhangar</w:t>
      </w:r>
      <w:proofErr w:type="spellEnd"/>
      <w:r>
        <w:rPr>
          <w:rFonts w:ascii="Politica" w:hAnsi="Politica"/>
          <w:sz w:val="24"/>
          <w:szCs w:val="24"/>
        </w:rPr>
        <w:t xml:space="preserve"> 24’</w:t>
      </w:r>
      <w:proofErr w:type="gramStart"/>
      <w:r>
        <w:rPr>
          <w:rFonts w:ascii="Politica" w:hAnsi="Politica"/>
          <w:sz w:val="24"/>
          <w:szCs w:val="24"/>
        </w:rPr>
        <w:t xml:space="preserve">s </w:t>
      </w:r>
      <w:r w:rsidRPr="004C5EF8">
        <w:rPr>
          <w:rFonts w:ascii="Politica" w:hAnsi="Politica"/>
          <w:sz w:val="24"/>
          <w:szCs w:val="24"/>
        </w:rPr>
        <w:t xml:space="preserve"> newly</w:t>
      </w:r>
      <w:proofErr w:type="gramEnd"/>
      <w:r w:rsidRPr="004C5EF8">
        <w:rPr>
          <w:rFonts w:ascii="Politica" w:hAnsi="Politica"/>
          <w:sz w:val="24"/>
          <w:szCs w:val="24"/>
        </w:rPr>
        <w:t xml:space="preserve"> adopted “Business Case Design and Evaluation Guidelines.” The purpose of these new guidelines is to both strengthen and streamline the manner in which </w:t>
      </w:r>
      <w:proofErr w:type="spellStart"/>
      <w:r>
        <w:rPr>
          <w:rFonts w:ascii="Politica" w:hAnsi="Politica"/>
          <w:sz w:val="24"/>
          <w:szCs w:val="24"/>
        </w:rPr>
        <w:t>Bhangar</w:t>
      </w:r>
      <w:proofErr w:type="spellEnd"/>
      <w:r>
        <w:rPr>
          <w:rFonts w:ascii="Politica" w:hAnsi="Politica"/>
          <w:sz w:val="24"/>
          <w:szCs w:val="24"/>
        </w:rPr>
        <w:t xml:space="preserve"> 24</w:t>
      </w:r>
      <w:r w:rsidRPr="004C5EF8">
        <w:rPr>
          <w:rFonts w:ascii="Politica" w:hAnsi="Politica"/>
          <w:sz w:val="24"/>
          <w:szCs w:val="24"/>
        </w:rPr>
        <w:t xml:space="preserve"> evaluates business cases. This in turn becomes a major driver to maximize the business value from IT investments.</w:t>
      </w:r>
    </w:p>
    <w:p w14:paraId="2D38BA75" w14:textId="77777777" w:rsidR="009D236F" w:rsidRPr="00CC2010" w:rsidRDefault="009D236F" w:rsidP="009D236F">
      <w:pPr>
        <w:tabs>
          <w:tab w:val="left" w:pos="6789"/>
        </w:tabs>
        <w:rPr>
          <w:rFonts w:ascii="Politica" w:hAnsi="Politica"/>
        </w:rPr>
      </w:pPr>
      <w:proofErr w:type="spellStart"/>
      <w:r w:rsidRPr="00CC2010">
        <w:rPr>
          <w:rFonts w:ascii="Politica" w:hAnsi="Politica"/>
        </w:rPr>
        <w:t>Bhangar</w:t>
      </w:r>
      <w:proofErr w:type="spellEnd"/>
      <w:r w:rsidRPr="00CC2010">
        <w:rPr>
          <w:rFonts w:ascii="Politica" w:hAnsi="Politica"/>
        </w:rPr>
        <w:t xml:space="preserve"> 24 wishes to develop a mobile application which will act as an intermediary between the Channel Partners and the Households. </w:t>
      </w:r>
      <w:proofErr w:type="spellStart"/>
      <w:r w:rsidRPr="00CC2010">
        <w:rPr>
          <w:rFonts w:ascii="Politica" w:hAnsi="Politica"/>
        </w:rPr>
        <w:t>Bhangar</w:t>
      </w:r>
      <w:proofErr w:type="spellEnd"/>
      <w:r w:rsidRPr="00CC2010">
        <w:rPr>
          <w:rFonts w:ascii="Politica" w:hAnsi="Politica"/>
        </w:rPr>
        <w:t xml:space="preserve"> 24 wishes to facilitate the Channel Partner by generating business opportunity for them in the form of online orders. The households will use the app for punching orders. The orders will be collected by Channel Partners only. </w:t>
      </w:r>
      <w:proofErr w:type="spellStart"/>
      <w:r w:rsidRPr="00CC2010">
        <w:rPr>
          <w:rFonts w:ascii="Politica" w:hAnsi="Politica"/>
        </w:rPr>
        <w:t>Bhangar</w:t>
      </w:r>
      <w:proofErr w:type="spellEnd"/>
      <w:r w:rsidRPr="00CC2010">
        <w:rPr>
          <w:rFonts w:ascii="Politica" w:hAnsi="Politica"/>
        </w:rPr>
        <w:t xml:space="preserve"> 24 wishes to purchase the materials from the Channel Partners only. The company (</w:t>
      </w:r>
      <w:proofErr w:type="spellStart"/>
      <w:r w:rsidRPr="00CC2010">
        <w:rPr>
          <w:rFonts w:ascii="Politica" w:hAnsi="Politica"/>
        </w:rPr>
        <w:t>Bhangar</w:t>
      </w:r>
      <w:proofErr w:type="spellEnd"/>
      <w:r w:rsidRPr="00CC2010">
        <w:rPr>
          <w:rFonts w:ascii="Politica" w:hAnsi="Politica"/>
        </w:rPr>
        <w:t xml:space="preserve"> 24) wishes to make profit by collecting fee from the Channel Partner’s (Scrap Shop’s), by the way of revenue from the collected materials. This app will have initially two users a. Household Users, b. Local Scrap Shop </w:t>
      </w:r>
      <w:proofErr w:type="gramStart"/>
      <w:r w:rsidRPr="00CC2010">
        <w:rPr>
          <w:rFonts w:ascii="Politica" w:hAnsi="Politica"/>
        </w:rPr>
        <w:t>owners</w:t>
      </w:r>
      <w:proofErr w:type="gramEnd"/>
      <w:r w:rsidRPr="00CC2010">
        <w:rPr>
          <w:rFonts w:ascii="Politica" w:hAnsi="Politica"/>
        </w:rPr>
        <w:t xml:space="preserve"> users who will send request to collect the scrap.</w:t>
      </w:r>
    </w:p>
    <w:p w14:paraId="7455F311" w14:textId="77777777" w:rsidR="009D236F" w:rsidRPr="00CC2010" w:rsidRDefault="009D236F" w:rsidP="009D236F">
      <w:pPr>
        <w:tabs>
          <w:tab w:val="left" w:pos="6789"/>
        </w:tabs>
        <w:rPr>
          <w:rFonts w:ascii="Politica" w:hAnsi="Politica"/>
        </w:rPr>
      </w:pPr>
    </w:p>
    <w:p w14:paraId="205AC7D7" w14:textId="63B900A5" w:rsidR="009D236F" w:rsidRPr="00CC2010" w:rsidRDefault="009D236F" w:rsidP="009D236F">
      <w:pPr>
        <w:pStyle w:val="ListParagraph"/>
        <w:widowControl/>
        <w:numPr>
          <w:ilvl w:val="0"/>
          <w:numId w:val="26"/>
        </w:numPr>
        <w:tabs>
          <w:tab w:val="left" w:pos="6789"/>
        </w:tabs>
        <w:autoSpaceDE/>
        <w:autoSpaceDN/>
        <w:spacing w:after="160" w:line="259" w:lineRule="auto"/>
        <w:contextualSpacing/>
        <w:rPr>
          <w:rFonts w:ascii="Politica" w:hAnsi="Politica"/>
        </w:rPr>
      </w:pPr>
      <w:r w:rsidRPr="00CC2010">
        <w:rPr>
          <w:rFonts w:ascii="Politica" w:hAnsi="Politica"/>
        </w:rPr>
        <w:t>Household Users</w:t>
      </w:r>
      <w:r w:rsidRPr="00CC2010">
        <w:rPr>
          <w:rFonts w:ascii="Politica" w:hAnsi="Politica"/>
        </w:rPr>
        <w:br/>
      </w:r>
      <w:proofErr w:type="spellStart"/>
      <w:r w:rsidR="00355D09">
        <w:rPr>
          <w:rFonts w:ascii="Politica" w:hAnsi="Politica"/>
        </w:rPr>
        <w:t>U</w:t>
      </w:r>
      <w:r w:rsidRPr="00CC2010">
        <w:rPr>
          <w:rFonts w:ascii="Politica" w:hAnsi="Politica"/>
        </w:rPr>
        <w:t>sers</w:t>
      </w:r>
      <w:proofErr w:type="spellEnd"/>
      <w:r w:rsidRPr="00CC2010">
        <w:rPr>
          <w:rFonts w:ascii="Politica" w:hAnsi="Politica"/>
        </w:rPr>
        <w:t xml:space="preserve"> will download the App on their device and create their account. </w:t>
      </w:r>
      <w:proofErr w:type="gramStart"/>
      <w:r w:rsidRPr="00CC2010">
        <w:rPr>
          <w:rFonts w:ascii="Politica" w:hAnsi="Politica"/>
        </w:rPr>
        <w:t>This users</w:t>
      </w:r>
      <w:proofErr w:type="gramEnd"/>
      <w:r w:rsidRPr="00CC2010">
        <w:rPr>
          <w:rFonts w:ascii="Politica" w:hAnsi="Politica"/>
        </w:rPr>
        <w:t xml:space="preserve"> will place request on the app to collect the scrap/recyclables which needs to be collected. The nearest scrap shop will receive the request. And once the request is received by the scrap shop owner, the scrap shop owner will collect the scrap from the house hold user.</w:t>
      </w:r>
    </w:p>
    <w:p w14:paraId="55B155E6" w14:textId="77777777" w:rsidR="009D236F" w:rsidRPr="00CC2010" w:rsidRDefault="009D236F" w:rsidP="009D236F">
      <w:pPr>
        <w:tabs>
          <w:tab w:val="left" w:pos="6789"/>
        </w:tabs>
        <w:rPr>
          <w:rFonts w:ascii="Politica" w:hAnsi="Politica"/>
        </w:rPr>
      </w:pPr>
    </w:p>
    <w:p w14:paraId="0F394DBF" w14:textId="77777777" w:rsidR="009D236F" w:rsidRPr="00CC2010" w:rsidRDefault="009D236F" w:rsidP="009D236F">
      <w:pPr>
        <w:pStyle w:val="ListParagraph"/>
        <w:widowControl/>
        <w:numPr>
          <w:ilvl w:val="0"/>
          <w:numId w:val="26"/>
        </w:numPr>
        <w:tabs>
          <w:tab w:val="left" w:pos="6789"/>
        </w:tabs>
        <w:autoSpaceDE/>
        <w:autoSpaceDN/>
        <w:spacing w:after="160" w:line="259" w:lineRule="auto"/>
        <w:contextualSpacing/>
        <w:rPr>
          <w:rFonts w:ascii="Politica" w:hAnsi="Politica"/>
        </w:rPr>
      </w:pPr>
      <w:r w:rsidRPr="00CC2010">
        <w:rPr>
          <w:rFonts w:ascii="Politica" w:hAnsi="Politica"/>
        </w:rPr>
        <w:t>Scrap shop User:</w:t>
      </w:r>
      <w:r w:rsidRPr="00CC2010">
        <w:rPr>
          <w:rFonts w:ascii="Politica" w:hAnsi="Politica"/>
        </w:rPr>
        <w:br/>
        <w:t>The scrap shop user will receive the request placed by the house hold user to collect the scrap. The scrap shop user will receive the request will give acknowledgement to the household user and according the scrap will be collected from the house hold user by the scrap shop user.</w:t>
      </w:r>
    </w:p>
    <w:p w14:paraId="24684F29" w14:textId="77777777" w:rsidR="009D236F" w:rsidRPr="00CC2010" w:rsidRDefault="009D236F" w:rsidP="009D236F">
      <w:pPr>
        <w:pStyle w:val="ListParagraph"/>
        <w:rPr>
          <w:rFonts w:ascii="Politica" w:hAnsi="Politica"/>
        </w:rPr>
      </w:pPr>
    </w:p>
    <w:p w14:paraId="50B1A944" w14:textId="36D61716" w:rsidR="009D236F" w:rsidRDefault="009D236F" w:rsidP="009D236F">
      <w:pPr>
        <w:tabs>
          <w:tab w:val="left" w:pos="6789"/>
        </w:tabs>
        <w:rPr>
          <w:rFonts w:ascii="Politica" w:hAnsi="Politica"/>
        </w:rPr>
      </w:pPr>
      <w:proofErr w:type="spellStart"/>
      <w:r w:rsidRPr="00CC2010">
        <w:rPr>
          <w:rFonts w:ascii="Politica" w:hAnsi="Politica"/>
        </w:rPr>
        <w:t>Bhangar</w:t>
      </w:r>
      <w:proofErr w:type="spellEnd"/>
      <w:r w:rsidRPr="00CC2010">
        <w:rPr>
          <w:rFonts w:ascii="Politica" w:hAnsi="Politica"/>
        </w:rPr>
        <w:t xml:space="preserve"> 24 plans to sell the scrap to Commission Agents.  According to </w:t>
      </w:r>
      <w:proofErr w:type="spellStart"/>
      <w:r w:rsidRPr="00CC2010">
        <w:rPr>
          <w:rFonts w:ascii="Politica" w:hAnsi="Politica"/>
        </w:rPr>
        <w:t>Bhangar</w:t>
      </w:r>
      <w:proofErr w:type="spellEnd"/>
      <w:r w:rsidRPr="00CC2010">
        <w:rPr>
          <w:rFonts w:ascii="Politica" w:hAnsi="Politica"/>
        </w:rPr>
        <w:t xml:space="preserve"> 24 Commission Agents will be able to make payment to the sold scrap immediately whereas Recycling Companies take a little long. As per </w:t>
      </w:r>
      <w:proofErr w:type="spellStart"/>
      <w:r w:rsidRPr="00CC2010">
        <w:rPr>
          <w:rFonts w:ascii="Politica" w:hAnsi="Politica"/>
        </w:rPr>
        <w:t>Bhangar</w:t>
      </w:r>
      <w:proofErr w:type="spellEnd"/>
      <w:r w:rsidRPr="00CC2010">
        <w:rPr>
          <w:rFonts w:ascii="Politica" w:hAnsi="Politica"/>
        </w:rPr>
        <w:t xml:space="preserve"> 24 Recycling Units need scrap in huge quantity which they will be able to collect and deliver over certain timeframe. Once the volumes scales </w:t>
      </w:r>
      <w:proofErr w:type="gramStart"/>
      <w:r w:rsidRPr="00CC2010">
        <w:rPr>
          <w:rFonts w:ascii="Politica" w:hAnsi="Politica"/>
        </w:rPr>
        <w:t>up</w:t>
      </w:r>
      <w:r w:rsidR="00BE716F">
        <w:rPr>
          <w:rFonts w:ascii="Politica" w:hAnsi="Politica"/>
        </w:rPr>
        <w:t xml:space="preserve">,  </w:t>
      </w:r>
      <w:proofErr w:type="spellStart"/>
      <w:r w:rsidRPr="00CC2010">
        <w:rPr>
          <w:rFonts w:ascii="Politica" w:hAnsi="Politica"/>
        </w:rPr>
        <w:t>Bhangar</w:t>
      </w:r>
      <w:proofErr w:type="spellEnd"/>
      <w:proofErr w:type="gramEnd"/>
      <w:r w:rsidRPr="00CC2010">
        <w:rPr>
          <w:rFonts w:ascii="Politica" w:hAnsi="Politica"/>
        </w:rPr>
        <w:t xml:space="preserve"> 24 can directly approach Recycling Units. </w:t>
      </w:r>
    </w:p>
    <w:p w14:paraId="3441476B" w14:textId="475DA804" w:rsidR="007B326B" w:rsidRDefault="007B326B" w:rsidP="009D236F">
      <w:pPr>
        <w:tabs>
          <w:tab w:val="left" w:pos="6789"/>
        </w:tabs>
        <w:rPr>
          <w:rFonts w:ascii="Politica" w:hAnsi="Politica"/>
        </w:rPr>
      </w:pPr>
    </w:p>
    <w:p w14:paraId="6F037A9E" w14:textId="7383DF14" w:rsidR="007B326B" w:rsidRDefault="007B326B" w:rsidP="009D236F">
      <w:pPr>
        <w:tabs>
          <w:tab w:val="left" w:pos="6789"/>
        </w:tabs>
        <w:rPr>
          <w:rFonts w:ascii="Politica" w:hAnsi="Politica"/>
        </w:rPr>
      </w:pPr>
    </w:p>
    <w:p w14:paraId="251200D2" w14:textId="694313AD" w:rsidR="007B326B" w:rsidRDefault="007B326B" w:rsidP="009D236F">
      <w:pPr>
        <w:tabs>
          <w:tab w:val="left" w:pos="6789"/>
        </w:tabs>
        <w:rPr>
          <w:rFonts w:ascii="Politica" w:hAnsi="Politica"/>
        </w:rPr>
      </w:pPr>
    </w:p>
    <w:p w14:paraId="4D56B195" w14:textId="77777777" w:rsidR="00D37E48" w:rsidRDefault="00D37E48" w:rsidP="009D236F">
      <w:pPr>
        <w:tabs>
          <w:tab w:val="left" w:pos="6789"/>
        </w:tabs>
        <w:rPr>
          <w:rFonts w:ascii="Politica" w:hAnsi="Politica"/>
        </w:rPr>
      </w:pPr>
    </w:p>
    <w:p w14:paraId="7248DB5E" w14:textId="70148D5F" w:rsidR="007B326B" w:rsidRDefault="007B326B" w:rsidP="009D236F">
      <w:pPr>
        <w:tabs>
          <w:tab w:val="left" w:pos="6789"/>
        </w:tabs>
        <w:rPr>
          <w:rFonts w:ascii="Politica" w:hAnsi="Politica"/>
        </w:rPr>
      </w:pPr>
    </w:p>
    <w:p w14:paraId="4F3F990D" w14:textId="00102FB6" w:rsidR="0022180A" w:rsidRPr="00F119A6" w:rsidRDefault="0022180A" w:rsidP="0022180A">
      <w:pPr>
        <w:pStyle w:val="trt0xe"/>
        <w:shd w:val="clear" w:color="auto" w:fill="FFFFFF"/>
        <w:spacing w:before="0" w:beforeAutospacing="0" w:after="60" w:afterAutospacing="0"/>
        <w:rPr>
          <w:rFonts w:ascii="Politica" w:hAnsi="Politica" w:cs="Arial"/>
          <w:b/>
          <w:bCs/>
          <w:color w:val="4F81BD" w:themeColor="accent1"/>
          <w:sz w:val="28"/>
          <w:szCs w:val="28"/>
        </w:rPr>
      </w:pPr>
      <w:r w:rsidRPr="00F119A6">
        <w:rPr>
          <w:rFonts w:ascii="Politica" w:hAnsi="Politica" w:cs="Arial"/>
          <w:b/>
          <w:bCs/>
          <w:color w:val="4F81BD" w:themeColor="accent1"/>
          <w:sz w:val="28"/>
          <w:szCs w:val="28"/>
        </w:rPr>
        <w:lastRenderedPageBreak/>
        <w:t xml:space="preserve">Queries raised by </w:t>
      </w:r>
      <w:proofErr w:type="spellStart"/>
      <w:r w:rsidRPr="00F119A6">
        <w:rPr>
          <w:rFonts w:ascii="Politica" w:hAnsi="Politica" w:cs="Arial"/>
          <w:b/>
          <w:bCs/>
          <w:color w:val="4F81BD" w:themeColor="accent1"/>
          <w:sz w:val="28"/>
          <w:szCs w:val="28"/>
        </w:rPr>
        <w:t>Fluidscapes</w:t>
      </w:r>
      <w:proofErr w:type="spellEnd"/>
      <w:r w:rsidRPr="00F119A6">
        <w:rPr>
          <w:rFonts w:ascii="Politica" w:hAnsi="Politica" w:cs="Arial"/>
          <w:b/>
          <w:bCs/>
          <w:color w:val="4F81BD" w:themeColor="accent1"/>
          <w:sz w:val="28"/>
          <w:szCs w:val="28"/>
        </w:rPr>
        <w:t xml:space="preserve"> </w:t>
      </w:r>
      <w:proofErr w:type="spellStart"/>
      <w:r w:rsidRPr="00F119A6">
        <w:rPr>
          <w:rFonts w:ascii="Politica" w:hAnsi="Politica" w:cs="Arial"/>
          <w:b/>
          <w:bCs/>
          <w:color w:val="4F81BD" w:themeColor="accent1"/>
          <w:sz w:val="28"/>
          <w:szCs w:val="28"/>
        </w:rPr>
        <w:t>Conultants</w:t>
      </w:r>
      <w:proofErr w:type="spellEnd"/>
      <w:r w:rsidRPr="00F119A6">
        <w:rPr>
          <w:rFonts w:ascii="Politica" w:hAnsi="Politica" w:cs="Arial"/>
          <w:b/>
          <w:bCs/>
          <w:color w:val="4F81BD" w:themeColor="accent1"/>
          <w:sz w:val="28"/>
          <w:szCs w:val="28"/>
        </w:rPr>
        <w:t xml:space="preserve"> </w:t>
      </w:r>
      <w:proofErr w:type="spellStart"/>
      <w:r w:rsidRPr="00F119A6">
        <w:rPr>
          <w:rFonts w:ascii="Politica" w:hAnsi="Politica" w:cs="Arial"/>
          <w:b/>
          <w:bCs/>
          <w:color w:val="4F81BD" w:themeColor="accent1"/>
          <w:sz w:val="28"/>
          <w:szCs w:val="28"/>
        </w:rPr>
        <w:t>Pvt.</w:t>
      </w:r>
      <w:proofErr w:type="spellEnd"/>
      <w:r w:rsidRPr="00F119A6">
        <w:rPr>
          <w:rFonts w:ascii="Politica" w:hAnsi="Politica" w:cs="Arial"/>
          <w:b/>
          <w:bCs/>
          <w:color w:val="4F81BD" w:themeColor="accent1"/>
          <w:sz w:val="28"/>
          <w:szCs w:val="28"/>
        </w:rPr>
        <w:t xml:space="preserve">  Ltd. </w:t>
      </w:r>
      <w:bookmarkStart w:id="0" w:name="_GoBack"/>
      <w:bookmarkEnd w:id="0"/>
    </w:p>
    <w:tbl>
      <w:tblPr>
        <w:tblStyle w:val="TableGrid"/>
        <w:tblW w:w="0" w:type="auto"/>
        <w:tblLook w:val="04A0" w:firstRow="1" w:lastRow="0" w:firstColumn="1" w:lastColumn="0" w:noHBand="0" w:noVBand="1"/>
      </w:tblPr>
      <w:tblGrid>
        <w:gridCol w:w="646"/>
        <w:gridCol w:w="3198"/>
        <w:gridCol w:w="5826"/>
      </w:tblGrid>
      <w:tr w:rsidR="0022180A" w14:paraId="4DC65834" w14:textId="77777777" w:rsidTr="00DD4550">
        <w:tc>
          <w:tcPr>
            <w:tcW w:w="846" w:type="dxa"/>
          </w:tcPr>
          <w:p w14:paraId="55DF6EC0" w14:textId="77777777" w:rsidR="0022180A" w:rsidRDefault="0022180A" w:rsidP="00DD4550">
            <w:pPr>
              <w:pStyle w:val="trt0xe"/>
              <w:spacing w:before="0" w:beforeAutospacing="0" w:after="60" w:afterAutospacing="0"/>
              <w:rPr>
                <w:rFonts w:ascii="Politica" w:hAnsi="Politica" w:cs="Arial"/>
                <w:color w:val="222222"/>
              </w:rPr>
            </w:pPr>
          </w:p>
        </w:tc>
        <w:tc>
          <w:tcPr>
            <w:tcW w:w="4111" w:type="dxa"/>
          </w:tcPr>
          <w:p w14:paraId="77A88C38"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 xml:space="preserve">Mail from – Ashish Gupta, Email - </w:t>
            </w:r>
            <w:hyperlink r:id="rId12" w:history="1">
              <w:r w:rsidRPr="00012F16">
                <w:rPr>
                  <w:rStyle w:val="Hyperlink"/>
                  <w:rFonts w:ascii="Politica" w:hAnsi="Politica" w:cs="Arial"/>
                </w:rPr>
                <w:t>ashish.g@fluidscapes.in</w:t>
              </w:r>
            </w:hyperlink>
          </w:p>
          <w:p w14:paraId="181843B2" w14:textId="77777777" w:rsidR="0022180A" w:rsidRDefault="0022180A" w:rsidP="00DD4550">
            <w:pPr>
              <w:pStyle w:val="trt0xe"/>
              <w:spacing w:before="0" w:beforeAutospacing="0" w:after="60" w:afterAutospacing="0"/>
              <w:rPr>
                <w:rFonts w:ascii="Politica" w:hAnsi="Politica" w:cs="Arial"/>
                <w:color w:val="222222"/>
              </w:rPr>
            </w:pPr>
          </w:p>
          <w:p w14:paraId="75E9C72C"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 xml:space="preserve">Mail To – Jitendra Shah, Email - </w:t>
            </w:r>
            <w:hyperlink r:id="rId13" w:history="1">
              <w:r w:rsidRPr="00012F16">
                <w:rPr>
                  <w:rStyle w:val="Hyperlink"/>
                  <w:rFonts w:ascii="Politica" w:hAnsi="Politica" w:cs="Arial"/>
                </w:rPr>
                <w:t>jitendrashah80@gmail.com</w:t>
              </w:r>
            </w:hyperlink>
          </w:p>
          <w:p w14:paraId="248AD614" w14:textId="77777777" w:rsidR="0022180A" w:rsidRDefault="0022180A" w:rsidP="00DD4550">
            <w:pPr>
              <w:pStyle w:val="trt0xe"/>
              <w:spacing w:before="0" w:beforeAutospacing="0" w:after="60" w:afterAutospacing="0"/>
              <w:rPr>
                <w:rFonts w:ascii="Politica" w:hAnsi="Politica" w:cs="Arial"/>
                <w:color w:val="222222"/>
              </w:rPr>
            </w:pPr>
          </w:p>
          <w:p w14:paraId="7D4370BD" w14:textId="77777777" w:rsidR="0022180A" w:rsidRDefault="0022180A" w:rsidP="00DD4550">
            <w:pPr>
              <w:pStyle w:val="trt0xe"/>
              <w:spacing w:before="0" w:beforeAutospacing="0" w:after="60" w:afterAutospacing="0"/>
              <w:rPr>
                <w:rFonts w:ascii="Politica" w:hAnsi="Politica" w:cs="Arial"/>
                <w:color w:val="222222"/>
              </w:rPr>
            </w:pPr>
            <w:r w:rsidRPr="00773E8D">
              <w:rPr>
                <w:rFonts w:ascii="Politica" w:hAnsi="Politica" w:cs="Arial"/>
                <w:color w:val="222222"/>
              </w:rPr>
              <w:t>Wed, Nov 27, 2019 at 9:12 PM</w:t>
            </w:r>
          </w:p>
        </w:tc>
        <w:tc>
          <w:tcPr>
            <w:tcW w:w="4059" w:type="dxa"/>
          </w:tcPr>
          <w:p w14:paraId="1F48FAB3" w14:textId="77777777" w:rsidR="0022180A" w:rsidRDefault="0022180A" w:rsidP="00DD4550">
            <w:pPr>
              <w:pStyle w:val="trt0xe"/>
              <w:spacing w:before="0" w:beforeAutospacing="0" w:after="60" w:afterAutospacing="0"/>
              <w:rPr>
                <w:rFonts w:ascii="Politica" w:hAnsi="Politica" w:cs="Arial"/>
                <w:color w:val="222222"/>
              </w:rPr>
            </w:pPr>
          </w:p>
        </w:tc>
      </w:tr>
      <w:tr w:rsidR="0022180A" w14:paraId="3AFB198A" w14:textId="77777777" w:rsidTr="00BD1342">
        <w:tc>
          <w:tcPr>
            <w:tcW w:w="846" w:type="dxa"/>
            <w:shd w:val="clear" w:color="auto" w:fill="548DD4" w:themeFill="text2" w:themeFillTint="99"/>
          </w:tcPr>
          <w:p w14:paraId="4D329F0D" w14:textId="77777777" w:rsidR="0022180A" w:rsidRPr="00426BD0" w:rsidRDefault="0022180A" w:rsidP="00DD4550">
            <w:pPr>
              <w:pStyle w:val="trt0xe"/>
              <w:spacing w:before="0" w:beforeAutospacing="0" w:after="60" w:afterAutospacing="0"/>
              <w:rPr>
                <w:rFonts w:ascii="Politica" w:hAnsi="Politica" w:cs="Arial"/>
                <w:b/>
                <w:bCs/>
                <w:color w:val="FFFFFF" w:themeColor="background1"/>
              </w:rPr>
            </w:pPr>
            <w:r w:rsidRPr="00426BD0">
              <w:rPr>
                <w:rFonts w:ascii="Politica" w:hAnsi="Politica" w:cs="Arial"/>
                <w:b/>
                <w:bCs/>
                <w:color w:val="FFFFFF" w:themeColor="background1"/>
              </w:rPr>
              <w:t>Sr No.</w:t>
            </w:r>
          </w:p>
        </w:tc>
        <w:tc>
          <w:tcPr>
            <w:tcW w:w="4111" w:type="dxa"/>
            <w:shd w:val="clear" w:color="auto" w:fill="548DD4" w:themeFill="text2" w:themeFillTint="99"/>
          </w:tcPr>
          <w:p w14:paraId="2A0C9F99" w14:textId="77777777" w:rsidR="0022180A" w:rsidRPr="00426BD0" w:rsidRDefault="0022180A" w:rsidP="00426BD0">
            <w:pPr>
              <w:pStyle w:val="trt0xe"/>
              <w:spacing w:before="0" w:beforeAutospacing="0" w:after="60" w:afterAutospacing="0"/>
              <w:jc w:val="center"/>
              <w:rPr>
                <w:rFonts w:ascii="Politica" w:hAnsi="Politica" w:cs="Arial"/>
                <w:b/>
                <w:bCs/>
                <w:color w:val="FFFFFF" w:themeColor="background1"/>
              </w:rPr>
            </w:pPr>
            <w:r w:rsidRPr="00426BD0">
              <w:rPr>
                <w:rFonts w:ascii="Politica" w:hAnsi="Politica" w:cs="Arial"/>
                <w:b/>
                <w:bCs/>
                <w:color w:val="FFFFFF" w:themeColor="background1"/>
              </w:rPr>
              <w:t xml:space="preserve">Query raised by </w:t>
            </w:r>
            <w:proofErr w:type="spellStart"/>
            <w:r w:rsidRPr="00426BD0">
              <w:rPr>
                <w:rFonts w:ascii="Politica" w:hAnsi="Politica" w:cs="Arial"/>
                <w:b/>
                <w:bCs/>
                <w:color w:val="FFFFFF" w:themeColor="background1"/>
              </w:rPr>
              <w:t>Fluidscapes</w:t>
            </w:r>
            <w:proofErr w:type="spellEnd"/>
          </w:p>
        </w:tc>
        <w:tc>
          <w:tcPr>
            <w:tcW w:w="4059" w:type="dxa"/>
            <w:shd w:val="clear" w:color="auto" w:fill="548DD4" w:themeFill="text2" w:themeFillTint="99"/>
          </w:tcPr>
          <w:p w14:paraId="41537D4F" w14:textId="77777777" w:rsidR="0022180A" w:rsidRPr="00426BD0" w:rsidRDefault="0022180A" w:rsidP="00426BD0">
            <w:pPr>
              <w:pStyle w:val="trt0xe"/>
              <w:spacing w:before="0" w:beforeAutospacing="0" w:after="60" w:afterAutospacing="0"/>
              <w:jc w:val="center"/>
              <w:rPr>
                <w:rFonts w:ascii="Politica" w:hAnsi="Politica" w:cs="Arial"/>
                <w:b/>
                <w:bCs/>
                <w:color w:val="FFFFFF" w:themeColor="background1"/>
              </w:rPr>
            </w:pPr>
            <w:r w:rsidRPr="00426BD0">
              <w:rPr>
                <w:rFonts w:ascii="Politica" w:hAnsi="Politica" w:cs="Arial"/>
                <w:b/>
                <w:bCs/>
                <w:color w:val="FFFFFF" w:themeColor="background1"/>
              </w:rPr>
              <w:t xml:space="preserve">Explanation provided by </w:t>
            </w:r>
            <w:proofErr w:type="spellStart"/>
            <w:r w:rsidRPr="00426BD0">
              <w:rPr>
                <w:rFonts w:ascii="Politica" w:hAnsi="Politica" w:cs="Arial"/>
                <w:b/>
                <w:bCs/>
                <w:color w:val="FFFFFF" w:themeColor="background1"/>
              </w:rPr>
              <w:t>Bhangar</w:t>
            </w:r>
            <w:proofErr w:type="spellEnd"/>
            <w:r w:rsidRPr="00426BD0">
              <w:rPr>
                <w:rFonts w:ascii="Politica" w:hAnsi="Politica" w:cs="Arial"/>
                <w:b/>
                <w:bCs/>
                <w:color w:val="FFFFFF" w:themeColor="background1"/>
              </w:rPr>
              <w:t xml:space="preserve"> 24</w:t>
            </w:r>
          </w:p>
        </w:tc>
      </w:tr>
      <w:tr w:rsidR="0022180A" w14:paraId="34DAAE5D" w14:textId="77777777" w:rsidTr="0092525E">
        <w:tc>
          <w:tcPr>
            <w:tcW w:w="846" w:type="dxa"/>
            <w:shd w:val="clear" w:color="auto" w:fill="DBE5F1" w:themeFill="accent1" w:themeFillTint="33"/>
          </w:tcPr>
          <w:p w14:paraId="4E0F94CE"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1.</w:t>
            </w:r>
          </w:p>
        </w:tc>
        <w:tc>
          <w:tcPr>
            <w:tcW w:w="4111" w:type="dxa"/>
            <w:shd w:val="clear" w:color="auto" w:fill="DBE5F1" w:themeFill="accent1" w:themeFillTint="33"/>
          </w:tcPr>
          <w:p w14:paraId="46CC7C3A" w14:textId="77777777" w:rsidR="0022180A" w:rsidRDefault="0022180A" w:rsidP="00DD4550">
            <w:pPr>
              <w:pStyle w:val="trt0xe"/>
              <w:spacing w:before="0" w:beforeAutospacing="0" w:after="60" w:afterAutospacing="0"/>
              <w:rPr>
                <w:rFonts w:ascii="Politica" w:hAnsi="Politica" w:cs="Arial"/>
                <w:color w:val="222222"/>
              </w:rPr>
            </w:pPr>
            <w:r w:rsidRPr="00832DA3">
              <w:rPr>
                <w:rFonts w:ascii="Politica" w:hAnsi="Politica" w:cs="Arial"/>
                <w:color w:val="222222"/>
              </w:rPr>
              <w:t xml:space="preserve">The constitution of </w:t>
            </w:r>
            <w:proofErr w:type="gramStart"/>
            <w:r w:rsidRPr="00832DA3">
              <w:rPr>
                <w:rFonts w:ascii="Politica" w:hAnsi="Politica" w:cs="Arial"/>
                <w:color w:val="222222"/>
              </w:rPr>
              <w:t>the  entity</w:t>
            </w:r>
            <w:proofErr w:type="gramEnd"/>
            <w:r w:rsidRPr="00832DA3">
              <w:rPr>
                <w:rFonts w:ascii="Politica" w:hAnsi="Politica" w:cs="Arial"/>
                <w:color w:val="222222"/>
              </w:rPr>
              <w:t xml:space="preserve"> has </w:t>
            </w:r>
            <w:proofErr w:type="spellStart"/>
            <w:r w:rsidRPr="00832DA3">
              <w:rPr>
                <w:rFonts w:ascii="Politica" w:hAnsi="Politica" w:cs="Arial"/>
                <w:color w:val="222222"/>
              </w:rPr>
              <w:t>no where</w:t>
            </w:r>
            <w:proofErr w:type="spellEnd"/>
            <w:r w:rsidRPr="00832DA3">
              <w:rPr>
                <w:rFonts w:ascii="Politica" w:hAnsi="Politica" w:cs="Arial"/>
                <w:color w:val="222222"/>
              </w:rPr>
              <w:t xml:space="preserve"> been specified whether </w:t>
            </w:r>
            <w:proofErr w:type="spellStart"/>
            <w:r w:rsidRPr="00832DA3">
              <w:rPr>
                <w:rFonts w:ascii="Politica" w:hAnsi="Politica" w:cs="Arial"/>
                <w:color w:val="222222"/>
              </w:rPr>
              <w:t>its</w:t>
            </w:r>
            <w:proofErr w:type="spellEnd"/>
            <w:r w:rsidRPr="00832DA3">
              <w:rPr>
                <w:rFonts w:ascii="Politica" w:hAnsi="Politica" w:cs="Arial"/>
                <w:color w:val="222222"/>
              </w:rPr>
              <w:t xml:space="preserve"> a corporate entity or a partnership firm.</w:t>
            </w:r>
          </w:p>
        </w:tc>
        <w:tc>
          <w:tcPr>
            <w:tcW w:w="4059" w:type="dxa"/>
            <w:shd w:val="clear" w:color="auto" w:fill="DBE5F1" w:themeFill="accent1" w:themeFillTint="33"/>
          </w:tcPr>
          <w:p w14:paraId="2DC68B4C"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 xml:space="preserve">Partnership Firm </w:t>
            </w:r>
            <w:r w:rsidRPr="00971A1F">
              <w:rPr>
                <w:rFonts w:ascii="Politica" w:hAnsi="Politica" w:cs="Arial"/>
                <w:color w:val="222222"/>
              </w:rPr>
              <w:t>50% - 50% each</w:t>
            </w:r>
          </w:p>
        </w:tc>
      </w:tr>
      <w:tr w:rsidR="0022180A" w14:paraId="7A7C4436" w14:textId="77777777" w:rsidTr="00DD4550">
        <w:tc>
          <w:tcPr>
            <w:tcW w:w="846" w:type="dxa"/>
          </w:tcPr>
          <w:p w14:paraId="445FF1C3"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2.</w:t>
            </w:r>
          </w:p>
        </w:tc>
        <w:tc>
          <w:tcPr>
            <w:tcW w:w="4111" w:type="dxa"/>
          </w:tcPr>
          <w:p w14:paraId="2FCAA6B9" w14:textId="77777777" w:rsidR="0022180A" w:rsidRDefault="0022180A" w:rsidP="00DD4550">
            <w:pPr>
              <w:pStyle w:val="trt0xe"/>
              <w:spacing w:before="0" w:beforeAutospacing="0" w:after="60" w:afterAutospacing="0"/>
              <w:rPr>
                <w:rFonts w:ascii="Politica" w:hAnsi="Politica" w:cs="Arial"/>
                <w:color w:val="222222"/>
              </w:rPr>
            </w:pPr>
            <w:r w:rsidRPr="00832DA3">
              <w:rPr>
                <w:rFonts w:ascii="Politica" w:hAnsi="Politica" w:cs="Arial"/>
                <w:color w:val="222222"/>
              </w:rPr>
              <w:t>The time frame since the company is operating is nowhere been mentioned</w:t>
            </w:r>
          </w:p>
        </w:tc>
        <w:tc>
          <w:tcPr>
            <w:tcW w:w="4059" w:type="dxa"/>
          </w:tcPr>
          <w:p w14:paraId="0C6ADBBB" w14:textId="77777777" w:rsidR="0022180A" w:rsidRDefault="0022180A" w:rsidP="00DD4550">
            <w:pPr>
              <w:pStyle w:val="trt0xe"/>
              <w:spacing w:before="0" w:beforeAutospacing="0" w:after="60" w:afterAutospacing="0"/>
              <w:rPr>
                <w:rFonts w:ascii="Politica" w:hAnsi="Politica" w:cs="Arial"/>
                <w:color w:val="222222"/>
              </w:rPr>
            </w:pPr>
            <w:r w:rsidRPr="00BD3556">
              <w:rPr>
                <w:rFonts w:ascii="Politica" w:hAnsi="Politica" w:cs="Arial"/>
                <w:color w:val="222222"/>
              </w:rPr>
              <w:t>Vintage</w:t>
            </w:r>
            <w:r>
              <w:rPr>
                <w:rFonts w:ascii="Politica" w:hAnsi="Politica" w:cs="Arial"/>
                <w:color w:val="222222"/>
              </w:rPr>
              <w:br/>
            </w:r>
            <w:r w:rsidRPr="00BD3556">
              <w:rPr>
                <w:rFonts w:ascii="Politica" w:hAnsi="Politica" w:cs="Arial"/>
                <w:color w:val="222222"/>
              </w:rPr>
              <w:t>Business running since 11/07/2018</w:t>
            </w:r>
          </w:p>
        </w:tc>
      </w:tr>
      <w:tr w:rsidR="0022180A" w14:paraId="183017DC" w14:textId="77777777" w:rsidTr="0092525E">
        <w:tc>
          <w:tcPr>
            <w:tcW w:w="846" w:type="dxa"/>
            <w:shd w:val="clear" w:color="auto" w:fill="DBE5F1" w:themeFill="accent1" w:themeFillTint="33"/>
          </w:tcPr>
          <w:p w14:paraId="0C51BD10"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3.</w:t>
            </w:r>
          </w:p>
        </w:tc>
        <w:tc>
          <w:tcPr>
            <w:tcW w:w="4111" w:type="dxa"/>
            <w:shd w:val="clear" w:color="auto" w:fill="DBE5F1" w:themeFill="accent1" w:themeFillTint="33"/>
          </w:tcPr>
          <w:p w14:paraId="36CEC297" w14:textId="77777777" w:rsidR="0022180A" w:rsidRDefault="0022180A" w:rsidP="00DD4550">
            <w:pPr>
              <w:pStyle w:val="trt0xe"/>
              <w:spacing w:before="0" w:beforeAutospacing="0" w:after="60" w:afterAutospacing="0"/>
              <w:rPr>
                <w:rFonts w:ascii="Politica" w:hAnsi="Politica" w:cs="Arial"/>
                <w:color w:val="222222"/>
              </w:rPr>
            </w:pPr>
            <w:r w:rsidRPr="00B83685">
              <w:rPr>
                <w:rFonts w:ascii="Politica" w:hAnsi="Politica" w:cs="Arial"/>
                <w:color w:val="222222"/>
              </w:rPr>
              <w:t>Existing financial position of the company is nowhere mentioned.  So how can be evaluate the share value to invest in it.</w:t>
            </w:r>
          </w:p>
        </w:tc>
        <w:tc>
          <w:tcPr>
            <w:tcW w:w="4059" w:type="dxa"/>
            <w:shd w:val="clear" w:color="auto" w:fill="DBE5F1" w:themeFill="accent1" w:themeFillTint="33"/>
          </w:tcPr>
          <w:p w14:paraId="350BE20A" w14:textId="77777777" w:rsidR="0022180A" w:rsidRDefault="0022180A" w:rsidP="00DD4550">
            <w:pPr>
              <w:pStyle w:val="trt0xe"/>
              <w:spacing w:before="0" w:beforeAutospacing="0" w:after="60" w:afterAutospacing="0"/>
              <w:rPr>
                <w:rFonts w:ascii="Politica" w:hAnsi="Politica" w:cs="Arial"/>
                <w:color w:val="222222"/>
              </w:rPr>
            </w:pPr>
            <w:r w:rsidRPr="00B255DC">
              <w:rPr>
                <w:rFonts w:ascii="Politica" w:hAnsi="Politica" w:cs="Arial"/>
                <w:color w:val="222222"/>
              </w:rPr>
              <w:t>Existing Financial</w:t>
            </w:r>
          </w:p>
          <w:p w14:paraId="23EB628A" w14:textId="77777777" w:rsidR="0022180A" w:rsidRDefault="0022180A" w:rsidP="00DD4550">
            <w:pPr>
              <w:pStyle w:val="trt0xe"/>
              <w:spacing w:before="0" w:beforeAutospacing="0" w:after="60" w:afterAutospacing="0"/>
              <w:rPr>
                <w:rFonts w:ascii="Politica" w:hAnsi="Politica" w:cs="Arial"/>
                <w:color w:val="222222"/>
              </w:rPr>
            </w:pPr>
            <w:r w:rsidRPr="00C40B3D">
              <w:rPr>
                <w:rFonts w:ascii="Politica" w:hAnsi="Politica" w:cs="Arial"/>
                <w:color w:val="222222"/>
              </w:rPr>
              <w:t>Will Discuss upon Meeting.</w:t>
            </w:r>
            <w:r>
              <w:rPr>
                <w:rFonts w:ascii="Politica" w:hAnsi="Politica" w:cs="Arial"/>
                <w:color w:val="222222"/>
              </w:rPr>
              <w:br/>
            </w:r>
          </w:p>
        </w:tc>
      </w:tr>
      <w:tr w:rsidR="0022180A" w14:paraId="727C4529" w14:textId="77777777" w:rsidTr="00DD4550">
        <w:tc>
          <w:tcPr>
            <w:tcW w:w="846" w:type="dxa"/>
          </w:tcPr>
          <w:p w14:paraId="08101097"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4.</w:t>
            </w:r>
          </w:p>
        </w:tc>
        <w:tc>
          <w:tcPr>
            <w:tcW w:w="4111" w:type="dxa"/>
          </w:tcPr>
          <w:p w14:paraId="6B593723" w14:textId="77777777" w:rsidR="0022180A" w:rsidRDefault="0022180A" w:rsidP="00DD4550">
            <w:pPr>
              <w:pStyle w:val="trt0xe"/>
              <w:spacing w:before="0" w:beforeAutospacing="0" w:after="60" w:afterAutospacing="0"/>
              <w:rPr>
                <w:rFonts w:ascii="Politica" w:hAnsi="Politica" w:cs="Arial"/>
                <w:color w:val="222222"/>
              </w:rPr>
            </w:pPr>
            <w:r w:rsidRPr="00B66A53">
              <w:rPr>
                <w:rFonts w:ascii="Politica" w:hAnsi="Politica" w:cs="Arial"/>
                <w:color w:val="222222"/>
              </w:rPr>
              <w:t>Basis on which 7% net profit is been calculated on sales of all products has not been specified.</w:t>
            </w:r>
          </w:p>
        </w:tc>
        <w:tc>
          <w:tcPr>
            <w:tcW w:w="4059" w:type="dxa"/>
          </w:tcPr>
          <w:p w14:paraId="58A52217" w14:textId="77777777" w:rsidR="0022180A" w:rsidRDefault="0022180A" w:rsidP="00DD4550">
            <w:pPr>
              <w:pStyle w:val="trt0xe"/>
              <w:spacing w:before="0" w:beforeAutospacing="0" w:after="60" w:afterAutospacing="0"/>
              <w:rPr>
                <w:rFonts w:ascii="Politica" w:hAnsi="Politica" w:cs="Arial"/>
                <w:color w:val="222222"/>
              </w:rPr>
            </w:pPr>
            <w:r w:rsidRPr="00187243">
              <w:rPr>
                <w:rFonts w:ascii="Politica" w:hAnsi="Politica" w:cs="Arial"/>
                <w:color w:val="222222"/>
              </w:rPr>
              <w:t>Business</w:t>
            </w:r>
            <w:r>
              <w:rPr>
                <w:rFonts w:ascii="Politica" w:hAnsi="Politica" w:cs="Arial"/>
                <w:color w:val="222222"/>
              </w:rPr>
              <w:br/>
            </w:r>
            <w:r w:rsidRPr="00187243">
              <w:rPr>
                <w:rFonts w:ascii="Politica" w:hAnsi="Politica" w:cs="Arial"/>
                <w:color w:val="222222"/>
              </w:rPr>
              <w:t>Gross Profit includes profit on sale of received scrap articles.</w:t>
            </w:r>
            <w:r>
              <w:rPr>
                <w:rFonts w:ascii="Politica" w:hAnsi="Politica" w:cs="Arial"/>
                <w:color w:val="222222"/>
              </w:rPr>
              <w:br/>
            </w:r>
            <w:r w:rsidRPr="00187243">
              <w:rPr>
                <w:rFonts w:ascii="Politica" w:hAnsi="Politica" w:cs="Arial"/>
                <w:color w:val="222222"/>
              </w:rPr>
              <w:t>It includes Paper,</w:t>
            </w:r>
            <w:r>
              <w:rPr>
                <w:rFonts w:ascii="Politica" w:hAnsi="Politica" w:cs="Arial"/>
                <w:color w:val="222222"/>
              </w:rPr>
              <w:t xml:space="preserve"> </w:t>
            </w:r>
            <w:r w:rsidRPr="00187243">
              <w:rPr>
                <w:rFonts w:ascii="Politica" w:hAnsi="Politica" w:cs="Arial"/>
                <w:color w:val="222222"/>
              </w:rPr>
              <w:t>Plastic primarily in various categories.</w:t>
            </w:r>
            <w:r>
              <w:rPr>
                <w:rFonts w:ascii="Politica" w:hAnsi="Politica" w:cs="Arial"/>
                <w:color w:val="222222"/>
              </w:rPr>
              <w:br/>
            </w:r>
            <w:r>
              <w:rPr>
                <w:rFonts w:ascii="Politica" w:hAnsi="Politica" w:cs="Arial"/>
                <w:color w:val="222222"/>
              </w:rPr>
              <w:br/>
            </w:r>
          </w:p>
          <w:p w14:paraId="5219A73E" w14:textId="77777777" w:rsidR="0022180A" w:rsidRDefault="0022180A" w:rsidP="00DD4550">
            <w:pPr>
              <w:pStyle w:val="trt0xe"/>
              <w:spacing w:before="0" w:beforeAutospacing="0" w:after="60" w:afterAutospacing="0"/>
              <w:rPr>
                <w:rFonts w:ascii="Politica" w:hAnsi="Politica" w:cs="Arial"/>
                <w:color w:val="222222"/>
              </w:rPr>
            </w:pPr>
            <w:r>
              <w:rPr>
                <w:noProof/>
              </w:rPr>
              <w:lastRenderedPageBreak/>
              <w:drawing>
                <wp:inline distT="0" distB="0" distL="0" distR="0" wp14:anchorId="712263D3" wp14:editId="4F5C9A5A">
                  <wp:extent cx="3552825" cy="2295525"/>
                  <wp:effectExtent l="0" t="0" r="9525" b="9525"/>
                  <wp:docPr id="2" name="Picture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000-000002000000}"/>
                              </a:ext>
                            </a:extLst>
                          </pic:cNvPr>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2295525"/>
                          </a:xfrm>
                          <a:prstGeom prst="rect">
                            <a:avLst/>
                          </a:prstGeom>
                          <a:noFill/>
                          <a:ln>
                            <a:noFill/>
                          </a:ln>
                        </pic:spPr>
                      </pic:pic>
                    </a:graphicData>
                  </a:graphic>
                </wp:inline>
              </w:drawing>
            </w:r>
          </w:p>
          <w:p w14:paraId="3D31DC07" w14:textId="77777777" w:rsidR="0022180A" w:rsidRDefault="0022180A" w:rsidP="00DD4550">
            <w:pPr>
              <w:pStyle w:val="trt0xe"/>
              <w:spacing w:before="0" w:beforeAutospacing="0" w:after="60" w:afterAutospacing="0"/>
              <w:rPr>
                <w:rFonts w:ascii="Politica" w:hAnsi="Politica" w:cs="Arial"/>
                <w:color w:val="222222"/>
              </w:rPr>
            </w:pPr>
          </w:p>
          <w:p w14:paraId="3CD2BE9A" w14:textId="77777777" w:rsidR="0022180A" w:rsidRDefault="0022180A" w:rsidP="00DD4550">
            <w:pPr>
              <w:pStyle w:val="trt0xe"/>
              <w:spacing w:before="0" w:beforeAutospacing="0" w:after="60" w:afterAutospacing="0"/>
              <w:rPr>
                <w:rFonts w:ascii="Politica" w:hAnsi="Politica" w:cs="Arial"/>
                <w:color w:val="222222"/>
              </w:rPr>
            </w:pPr>
            <w:r w:rsidRPr="00012AD3">
              <w:rPr>
                <w:rFonts w:ascii="Politica" w:hAnsi="Politica" w:cs="Arial"/>
                <w:color w:val="222222"/>
              </w:rPr>
              <w:t>Expenses includes Fixed &amp; Variable Costs.</w:t>
            </w:r>
          </w:p>
          <w:p w14:paraId="7BE6ED69" w14:textId="793BFC44" w:rsidR="0022180A" w:rsidRDefault="0022180A" w:rsidP="00DD4550">
            <w:pPr>
              <w:pStyle w:val="trt0xe"/>
              <w:spacing w:before="0" w:beforeAutospacing="0" w:after="60" w:afterAutospacing="0"/>
              <w:rPr>
                <w:rFonts w:ascii="Politica" w:hAnsi="Politica" w:cs="Arial"/>
                <w:color w:val="222222"/>
              </w:rPr>
            </w:pPr>
            <w:proofErr w:type="spellStart"/>
            <w:r w:rsidRPr="00012AD3">
              <w:rPr>
                <w:rFonts w:ascii="Politica" w:hAnsi="Politica" w:cs="Arial"/>
                <w:color w:val="222222"/>
              </w:rPr>
              <w:t>Godown</w:t>
            </w:r>
            <w:proofErr w:type="spellEnd"/>
            <w:r w:rsidRPr="00012AD3">
              <w:rPr>
                <w:rFonts w:ascii="Politica" w:hAnsi="Politica" w:cs="Arial"/>
                <w:color w:val="222222"/>
              </w:rPr>
              <w:t xml:space="preserve"> Rent,</w:t>
            </w:r>
            <w:r w:rsidR="00E44634">
              <w:rPr>
                <w:rFonts w:ascii="Politica" w:hAnsi="Politica" w:cs="Arial"/>
                <w:color w:val="222222"/>
              </w:rPr>
              <w:t xml:space="preserve"> </w:t>
            </w:r>
            <w:r w:rsidRPr="00012AD3">
              <w:rPr>
                <w:rFonts w:ascii="Politica" w:hAnsi="Politica" w:cs="Arial"/>
                <w:color w:val="222222"/>
              </w:rPr>
              <w:t>Office Rent</w:t>
            </w:r>
          </w:p>
          <w:p w14:paraId="652EE2AF" w14:textId="0F8B8A3B" w:rsidR="0022180A" w:rsidRDefault="0022180A" w:rsidP="00DD4550">
            <w:pPr>
              <w:pStyle w:val="trt0xe"/>
              <w:spacing w:before="0" w:beforeAutospacing="0" w:after="60" w:afterAutospacing="0"/>
              <w:rPr>
                <w:rFonts w:ascii="Politica" w:hAnsi="Politica" w:cs="Arial"/>
                <w:color w:val="222222"/>
              </w:rPr>
            </w:pPr>
            <w:r w:rsidRPr="00012AD3">
              <w:rPr>
                <w:rFonts w:ascii="Politica" w:hAnsi="Politica" w:cs="Arial"/>
                <w:color w:val="222222"/>
              </w:rPr>
              <w:t>Electricity Bill,</w:t>
            </w:r>
            <w:r w:rsidR="002153D6">
              <w:rPr>
                <w:rFonts w:ascii="Politica" w:hAnsi="Politica" w:cs="Arial"/>
                <w:color w:val="222222"/>
              </w:rPr>
              <w:t xml:space="preserve"> </w:t>
            </w:r>
            <w:r w:rsidRPr="00012AD3">
              <w:rPr>
                <w:rFonts w:ascii="Politica" w:hAnsi="Politica" w:cs="Arial"/>
                <w:color w:val="222222"/>
              </w:rPr>
              <w:t>Staff Salary</w:t>
            </w:r>
          </w:p>
          <w:p w14:paraId="52BB320F" w14:textId="77777777" w:rsidR="0022180A" w:rsidRDefault="0022180A" w:rsidP="00DD4550">
            <w:pPr>
              <w:pStyle w:val="trt0xe"/>
              <w:spacing w:before="0" w:beforeAutospacing="0" w:after="60" w:afterAutospacing="0"/>
              <w:rPr>
                <w:rFonts w:ascii="Politica" w:hAnsi="Politica" w:cs="Arial"/>
                <w:color w:val="222222"/>
              </w:rPr>
            </w:pPr>
            <w:r w:rsidRPr="00012AD3">
              <w:rPr>
                <w:rFonts w:ascii="Politica" w:hAnsi="Politica" w:cs="Arial"/>
                <w:color w:val="222222"/>
              </w:rPr>
              <w:t>Transportation etc.</w:t>
            </w:r>
          </w:p>
        </w:tc>
      </w:tr>
      <w:tr w:rsidR="0022180A" w14:paraId="2915763B" w14:textId="77777777" w:rsidTr="0092525E">
        <w:tc>
          <w:tcPr>
            <w:tcW w:w="846" w:type="dxa"/>
            <w:shd w:val="clear" w:color="auto" w:fill="DBE5F1" w:themeFill="accent1" w:themeFillTint="33"/>
          </w:tcPr>
          <w:p w14:paraId="24761C53"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lastRenderedPageBreak/>
              <w:t xml:space="preserve">5. </w:t>
            </w:r>
          </w:p>
        </w:tc>
        <w:tc>
          <w:tcPr>
            <w:tcW w:w="4111" w:type="dxa"/>
            <w:shd w:val="clear" w:color="auto" w:fill="DBE5F1" w:themeFill="accent1" w:themeFillTint="33"/>
          </w:tcPr>
          <w:p w14:paraId="62295B51" w14:textId="77777777" w:rsidR="0022180A" w:rsidRDefault="0022180A" w:rsidP="00DD4550">
            <w:pPr>
              <w:pStyle w:val="trt0xe"/>
              <w:spacing w:before="0" w:beforeAutospacing="0" w:after="60" w:afterAutospacing="0"/>
              <w:rPr>
                <w:rFonts w:ascii="Politica" w:hAnsi="Politica" w:cs="Arial"/>
                <w:color w:val="222222"/>
              </w:rPr>
            </w:pPr>
            <w:r w:rsidRPr="00641B30">
              <w:rPr>
                <w:rFonts w:ascii="Politica" w:hAnsi="Politica" w:cs="Arial"/>
                <w:color w:val="222222"/>
              </w:rPr>
              <w:t>In the worksheet of "Shares" it is nowhere mentioned the rate at which 20% equity will be offered has not been mentioned.</w:t>
            </w:r>
          </w:p>
        </w:tc>
        <w:tc>
          <w:tcPr>
            <w:tcW w:w="4059" w:type="dxa"/>
            <w:shd w:val="clear" w:color="auto" w:fill="DBE5F1" w:themeFill="accent1" w:themeFillTint="33"/>
          </w:tcPr>
          <w:p w14:paraId="67A110FC" w14:textId="77777777" w:rsidR="0022180A" w:rsidRDefault="0022180A" w:rsidP="00DD4550">
            <w:pPr>
              <w:pStyle w:val="trt0xe"/>
              <w:spacing w:before="0" w:beforeAutospacing="0" w:after="60" w:afterAutospacing="0"/>
              <w:rPr>
                <w:rFonts w:ascii="Politica" w:hAnsi="Politica" w:cs="Arial"/>
                <w:color w:val="222222"/>
              </w:rPr>
            </w:pPr>
            <w:r w:rsidRPr="00FB31B0">
              <w:rPr>
                <w:rFonts w:ascii="Politica" w:hAnsi="Politica" w:cs="Arial"/>
                <w:color w:val="222222"/>
              </w:rPr>
              <w:t>We can Discuss upon Meeting.</w:t>
            </w:r>
          </w:p>
        </w:tc>
      </w:tr>
      <w:tr w:rsidR="0022180A" w14:paraId="7DD8B70F" w14:textId="77777777" w:rsidTr="00DD4550">
        <w:tc>
          <w:tcPr>
            <w:tcW w:w="846" w:type="dxa"/>
          </w:tcPr>
          <w:p w14:paraId="37657161"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6.</w:t>
            </w:r>
          </w:p>
        </w:tc>
        <w:tc>
          <w:tcPr>
            <w:tcW w:w="4111" w:type="dxa"/>
          </w:tcPr>
          <w:p w14:paraId="49BB55B4" w14:textId="77777777" w:rsidR="0022180A" w:rsidRDefault="0022180A" w:rsidP="00DD4550">
            <w:pPr>
              <w:pStyle w:val="trt0xe"/>
              <w:spacing w:before="0" w:beforeAutospacing="0" w:after="60" w:afterAutospacing="0"/>
              <w:rPr>
                <w:rFonts w:ascii="Politica" w:hAnsi="Politica" w:cs="Arial"/>
                <w:color w:val="222222"/>
              </w:rPr>
            </w:pPr>
            <w:r w:rsidRPr="0024572F">
              <w:rPr>
                <w:rFonts w:ascii="Politica" w:hAnsi="Politica" w:cs="Arial"/>
                <w:color w:val="222222"/>
              </w:rPr>
              <w:t xml:space="preserve">In the worksheet of " Allocation of Funds" funds of Rs. 5 lakhs have been allocated for app development. Looking into the background of the founders, none of the founder is having a technical background. </w:t>
            </w:r>
            <w:proofErr w:type="gramStart"/>
            <w:r w:rsidRPr="0024572F">
              <w:rPr>
                <w:rFonts w:ascii="Politica" w:hAnsi="Politica" w:cs="Arial"/>
                <w:color w:val="222222"/>
              </w:rPr>
              <w:t>So</w:t>
            </w:r>
            <w:proofErr w:type="gramEnd"/>
            <w:r w:rsidRPr="0024572F">
              <w:rPr>
                <w:rFonts w:ascii="Politica" w:hAnsi="Politica" w:cs="Arial"/>
                <w:color w:val="222222"/>
              </w:rPr>
              <w:t xml:space="preserve"> they are entirely dependent on outside agency for technology which seems to be an integral part for this idea to work.</w:t>
            </w:r>
          </w:p>
        </w:tc>
        <w:tc>
          <w:tcPr>
            <w:tcW w:w="4059" w:type="dxa"/>
          </w:tcPr>
          <w:p w14:paraId="32D3AE76" w14:textId="587081EB" w:rsidR="0022180A" w:rsidRDefault="0022180A" w:rsidP="00DD4550">
            <w:pPr>
              <w:pStyle w:val="trt0xe"/>
              <w:spacing w:before="0" w:beforeAutospacing="0" w:after="60" w:afterAutospacing="0"/>
              <w:rPr>
                <w:rFonts w:ascii="Politica" w:hAnsi="Politica" w:cs="Arial"/>
                <w:color w:val="222222"/>
              </w:rPr>
            </w:pPr>
            <w:r w:rsidRPr="00CE0C9B">
              <w:rPr>
                <w:rFonts w:ascii="Politica" w:hAnsi="Politica" w:cs="Arial"/>
                <w:color w:val="222222"/>
              </w:rPr>
              <w:t>The co-Founders have experience in the field of sales development.</w:t>
            </w:r>
            <w:r>
              <w:rPr>
                <w:rFonts w:ascii="Politica" w:hAnsi="Politica" w:cs="Arial"/>
                <w:color w:val="222222"/>
              </w:rPr>
              <w:br/>
            </w:r>
            <w:r w:rsidRPr="00FC396F">
              <w:rPr>
                <w:rFonts w:ascii="Politica" w:hAnsi="Politica" w:cs="Arial"/>
                <w:color w:val="222222"/>
              </w:rPr>
              <w:t>They w</w:t>
            </w:r>
            <w:r w:rsidR="00061F1D">
              <w:rPr>
                <w:rFonts w:ascii="Politica" w:hAnsi="Politica" w:cs="Arial"/>
                <w:color w:val="222222"/>
              </w:rPr>
              <w:t>ou</w:t>
            </w:r>
            <w:r w:rsidRPr="00FC396F">
              <w:rPr>
                <w:rFonts w:ascii="Politica" w:hAnsi="Politica" w:cs="Arial"/>
                <w:color w:val="222222"/>
              </w:rPr>
              <w:t>ld primarily focus on Channel Partner Development.</w:t>
            </w:r>
            <w:r>
              <w:rPr>
                <w:rFonts w:ascii="Politica" w:hAnsi="Politica" w:cs="Arial"/>
                <w:color w:val="222222"/>
              </w:rPr>
              <w:br/>
            </w:r>
            <w:r w:rsidRPr="0034249A">
              <w:rPr>
                <w:rFonts w:ascii="Politica" w:hAnsi="Politica" w:cs="Arial"/>
                <w:color w:val="222222"/>
              </w:rPr>
              <w:t>App Development needs to be accomplished by independent agency who carry forte in app development.</w:t>
            </w:r>
          </w:p>
        </w:tc>
      </w:tr>
      <w:tr w:rsidR="0022180A" w14:paraId="180FE3B4" w14:textId="77777777" w:rsidTr="0092525E">
        <w:tc>
          <w:tcPr>
            <w:tcW w:w="846" w:type="dxa"/>
            <w:shd w:val="clear" w:color="auto" w:fill="DBE5F1" w:themeFill="accent1" w:themeFillTint="33"/>
          </w:tcPr>
          <w:p w14:paraId="7DF3C49D"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7.</w:t>
            </w:r>
          </w:p>
        </w:tc>
        <w:tc>
          <w:tcPr>
            <w:tcW w:w="4111" w:type="dxa"/>
            <w:shd w:val="clear" w:color="auto" w:fill="DBE5F1" w:themeFill="accent1" w:themeFillTint="33"/>
          </w:tcPr>
          <w:p w14:paraId="0BCAB925" w14:textId="77777777" w:rsidR="0022180A" w:rsidRDefault="0022180A" w:rsidP="00DD4550">
            <w:pPr>
              <w:pStyle w:val="trt0xe"/>
              <w:spacing w:before="0" w:beforeAutospacing="0" w:after="60" w:afterAutospacing="0"/>
              <w:rPr>
                <w:rFonts w:ascii="Politica" w:hAnsi="Politica" w:cs="Arial"/>
                <w:color w:val="222222"/>
              </w:rPr>
            </w:pPr>
            <w:r w:rsidRPr="003E25F2">
              <w:rPr>
                <w:rFonts w:ascii="Politica" w:hAnsi="Politica" w:cs="Arial"/>
                <w:color w:val="222222"/>
              </w:rPr>
              <w:t xml:space="preserve">In the worksheet of " Allocation of Funds" basis of estimating the funds has not been mentioned. </w:t>
            </w:r>
            <w:proofErr w:type="gramStart"/>
            <w:r w:rsidRPr="003E25F2">
              <w:rPr>
                <w:rFonts w:ascii="Politica" w:hAnsi="Politica" w:cs="Arial"/>
                <w:color w:val="222222"/>
              </w:rPr>
              <w:t>Also</w:t>
            </w:r>
            <w:proofErr w:type="gramEnd"/>
            <w:r w:rsidRPr="003E25F2">
              <w:rPr>
                <w:rFonts w:ascii="Politica" w:hAnsi="Politica" w:cs="Arial"/>
                <w:color w:val="222222"/>
              </w:rPr>
              <w:t xml:space="preserve"> the allocation seems to be very abrupt.</w:t>
            </w:r>
          </w:p>
        </w:tc>
        <w:tc>
          <w:tcPr>
            <w:tcW w:w="4059" w:type="dxa"/>
            <w:shd w:val="clear" w:color="auto" w:fill="DBE5F1" w:themeFill="accent1" w:themeFillTint="33"/>
          </w:tcPr>
          <w:p w14:paraId="7B2D6886" w14:textId="24B98693" w:rsidR="0022180A" w:rsidRDefault="0022180A" w:rsidP="00DD4550">
            <w:pPr>
              <w:pStyle w:val="trt0xe"/>
              <w:spacing w:before="0" w:beforeAutospacing="0" w:after="60" w:afterAutospacing="0"/>
              <w:rPr>
                <w:rFonts w:ascii="Politica" w:hAnsi="Politica" w:cs="Arial"/>
                <w:color w:val="222222"/>
              </w:rPr>
            </w:pPr>
            <w:r w:rsidRPr="00C31854">
              <w:rPr>
                <w:rFonts w:ascii="Politica" w:hAnsi="Politica" w:cs="Arial"/>
                <w:color w:val="222222"/>
              </w:rPr>
              <w:t>All the expenses are based on factual estimates.</w:t>
            </w:r>
            <w:r>
              <w:rPr>
                <w:rFonts w:ascii="Politica" w:hAnsi="Politica" w:cs="Arial"/>
                <w:color w:val="222222"/>
              </w:rPr>
              <w:br/>
            </w:r>
            <w:r w:rsidRPr="00FC5833">
              <w:rPr>
                <w:rFonts w:ascii="Politica" w:hAnsi="Politica" w:cs="Arial"/>
                <w:color w:val="222222"/>
              </w:rPr>
              <w:t xml:space="preserve">Slight variation </w:t>
            </w:r>
            <w:r w:rsidR="000855D1" w:rsidRPr="00FC5833">
              <w:rPr>
                <w:rFonts w:ascii="Politica" w:hAnsi="Politica" w:cs="Arial"/>
                <w:color w:val="222222"/>
              </w:rPr>
              <w:t>cannot</w:t>
            </w:r>
            <w:r w:rsidRPr="00FC5833">
              <w:rPr>
                <w:rFonts w:ascii="Politica" w:hAnsi="Politica" w:cs="Arial"/>
                <w:color w:val="222222"/>
              </w:rPr>
              <w:t xml:space="preserve"> be ruled out.</w:t>
            </w:r>
          </w:p>
        </w:tc>
      </w:tr>
      <w:tr w:rsidR="0022180A" w14:paraId="462BC031" w14:textId="77777777" w:rsidTr="00DD4550">
        <w:tc>
          <w:tcPr>
            <w:tcW w:w="846" w:type="dxa"/>
          </w:tcPr>
          <w:p w14:paraId="349F3028"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lastRenderedPageBreak/>
              <w:t>8.</w:t>
            </w:r>
          </w:p>
        </w:tc>
        <w:tc>
          <w:tcPr>
            <w:tcW w:w="4111" w:type="dxa"/>
          </w:tcPr>
          <w:p w14:paraId="5A07381C" w14:textId="77777777" w:rsidR="0022180A" w:rsidRDefault="0022180A" w:rsidP="00DD4550">
            <w:pPr>
              <w:pStyle w:val="trt0xe"/>
              <w:spacing w:before="0" w:beforeAutospacing="0" w:after="60" w:afterAutospacing="0"/>
              <w:rPr>
                <w:rFonts w:ascii="Politica" w:hAnsi="Politica" w:cs="Arial"/>
                <w:color w:val="222222"/>
              </w:rPr>
            </w:pPr>
            <w:r w:rsidRPr="00770AF2">
              <w:rPr>
                <w:rFonts w:ascii="Politica" w:hAnsi="Politica" w:cs="Arial"/>
                <w:color w:val="222222"/>
              </w:rPr>
              <w:t>What is meant by "channel partner" has nowhere been mentioned.</w:t>
            </w:r>
          </w:p>
        </w:tc>
        <w:tc>
          <w:tcPr>
            <w:tcW w:w="4059" w:type="dxa"/>
          </w:tcPr>
          <w:p w14:paraId="6200723F" w14:textId="7465B7BF" w:rsidR="0022180A" w:rsidRDefault="00FD08EB" w:rsidP="00DD4550">
            <w:pPr>
              <w:pStyle w:val="trt0xe"/>
              <w:spacing w:before="0" w:beforeAutospacing="0" w:after="60" w:afterAutospacing="0"/>
              <w:rPr>
                <w:rFonts w:ascii="Politica" w:hAnsi="Politica" w:cs="Arial"/>
                <w:color w:val="222222"/>
              </w:rPr>
            </w:pPr>
            <w:r>
              <w:rPr>
                <w:rFonts w:ascii="Politica" w:hAnsi="Politica" w:cs="Arial"/>
                <w:color w:val="222222"/>
              </w:rPr>
              <w:t>Channel partners are local Scrap Shop Owners.</w:t>
            </w:r>
            <w:r w:rsidR="0022180A">
              <w:rPr>
                <w:rFonts w:ascii="Politica" w:hAnsi="Politica" w:cs="Arial"/>
                <w:color w:val="222222"/>
              </w:rPr>
              <w:br/>
            </w:r>
          </w:p>
        </w:tc>
      </w:tr>
      <w:tr w:rsidR="0022180A" w14:paraId="5A1A6801" w14:textId="77777777" w:rsidTr="0092525E">
        <w:tc>
          <w:tcPr>
            <w:tcW w:w="846" w:type="dxa"/>
            <w:shd w:val="clear" w:color="auto" w:fill="DBE5F1" w:themeFill="accent1" w:themeFillTint="33"/>
          </w:tcPr>
          <w:p w14:paraId="1778E175"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 xml:space="preserve">9. </w:t>
            </w:r>
          </w:p>
        </w:tc>
        <w:tc>
          <w:tcPr>
            <w:tcW w:w="4111" w:type="dxa"/>
            <w:shd w:val="clear" w:color="auto" w:fill="DBE5F1" w:themeFill="accent1" w:themeFillTint="33"/>
          </w:tcPr>
          <w:p w14:paraId="136E0E30" w14:textId="77777777" w:rsidR="0022180A" w:rsidRDefault="0022180A" w:rsidP="00DD4550">
            <w:pPr>
              <w:pStyle w:val="trt0xe"/>
              <w:spacing w:before="0" w:beforeAutospacing="0" w:after="60" w:afterAutospacing="0"/>
              <w:rPr>
                <w:rFonts w:ascii="Politica" w:hAnsi="Politica" w:cs="Arial"/>
                <w:color w:val="222222"/>
              </w:rPr>
            </w:pPr>
            <w:r w:rsidRPr="00770AF2">
              <w:rPr>
                <w:rFonts w:ascii="Politica" w:hAnsi="Politica" w:cs="Arial"/>
                <w:color w:val="222222"/>
              </w:rPr>
              <w:t>In the current scenario they are having only 60 channel partners which in the projections has been increased to 5000. The strategy and vision they are having for such huge increase has nowhere been specified.</w:t>
            </w:r>
          </w:p>
        </w:tc>
        <w:tc>
          <w:tcPr>
            <w:tcW w:w="4059" w:type="dxa"/>
            <w:shd w:val="clear" w:color="auto" w:fill="DBE5F1" w:themeFill="accent1" w:themeFillTint="33"/>
          </w:tcPr>
          <w:p w14:paraId="00230243" w14:textId="63042E26" w:rsidR="0022180A" w:rsidRDefault="0022180A" w:rsidP="00DD4550">
            <w:pPr>
              <w:pStyle w:val="trt0xe"/>
              <w:spacing w:before="0" w:beforeAutospacing="0" w:after="60" w:afterAutospacing="0"/>
              <w:rPr>
                <w:rFonts w:ascii="Politica" w:hAnsi="Politica" w:cs="Arial"/>
                <w:color w:val="222222"/>
              </w:rPr>
            </w:pPr>
            <w:r w:rsidRPr="004904FE">
              <w:rPr>
                <w:rFonts w:ascii="Politica" w:hAnsi="Politica" w:cs="Arial"/>
                <w:color w:val="222222"/>
              </w:rPr>
              <w:t xml:space="preserve">Currently we are running offline business in a small geography of </w:t>
            </w:r>
            <w:proofErr w:type="gramStart"/>
            <w:r w:rsidRPr="004904FE">
              <w:rPr>
                <w:rFonts w:ascii="Politica" w:hAnsi="Politica" w:cs="Arial"/>
                <w:color w:val="222222"/>
              </w:rPr>
              <w:t>Virar(</w:t>
            </w:r>
            <w:proofErr w:type="gramEnd"/>
            <w:r w:rsidRPr="004904FE">
              <w:rPr>
                <w:rFonts w:ascii="Politica" w:hAnsi="Politica" w:cs="Arial"/>
                <w:color w:val="222222"/>
              </w:rPr>
              <w:t>East &amp; West) with approx</w:t>
            </w:r>
            <w:r w:rsidR="00636CDF">
              <w:rPr>
                <w:rFonts w:ascii="Politica" w:hAnsi="Politica" w:cs="Arial"/>
                <w:color w:val="222222"/>
              </w:rPr>
              <w:t>imate</w:t>
            </w:r>
            <w:r w:rsidRPr="004904FE">
              <w:rPr>
                <w:rFonts w:ascii="Politica" w:hAnsi="Politica" w:cs="Arial"/>
                <w:color w:val="222222"/>
              </w:rPr>
              <w:t xml:space="preserve"> 80 vendors.</w:t>
            </w:r>
            <w:r>
              <w:rPr>
                <w:rFonts w:ascii="Politica" w:hAnsi="Politica" w:cs="Arial"/>
                <w:color w:val="222222"/>
              </w:rPr>
              <w:br/>
            </w:r>
            <w:r w:rsidRPr="00573CD5">
              <w:rPr>
                <w:rFonts w:ascii="Politica" w:hAnsi="Politica" w:cs="Arial"/>
                <w:color w:val="222222"/>
              </w:rPr>
              <w:t xml:space="preserve">If we consider </w:t>
            </w:r>
            <w:proofErr w:type="spellStart"/>
            <w:r w:rsidRPr="00573CD5">
              <w:rPr>
                <w:rFonts w:ascii="Politica" w:hAnsi="Politica" w:cs="Arial"/>
                <w:color w:val="222222"/>
              </w:rPr>
              <w:t>Mumabi</w:t>
            </w:r>
            <w:proofErr w:type="spellEnd"/>
            <w:r w:rsidRPr="00573CD5">
              <w:rPr>
                <w:rFonts w:ascii="Politica" w:hAnsi="Politica" w:cs="Arial"/>
                <w:color w:val="222222"/>
              </w:rPr>
              <w:t>,</w:t>
            </w:r>
            <w:r w:rsidR="0067223B">
              <w:rPr>
                <w:rFonts w:ascii="Politica" w:hAnsi="Politica" w:cs="Arial"/>
                <w:color w:val="222222"/>
              </w:rPr>
              <w:t xml:space="preserve"> </w:t>
            </w:r>
            <w:r w:rsidRPr="00573CD5">
              <w:rPr>
                <w:rFonts w:ascii="Politica" w:hAnsi="Politica" w:cs="Arial"/>
                <w:color w:val="222222"/>
              </w:rPr>
              <w:t>Navi Mumbai &amp; Thane as a whole .Then around 12000 such small shops exist</w:t>
            </w:r>
            <w:r>
              <w:rPr>
                <w:rFonts w:ascii="Politica" w:hAnsi="Politica" w:cs="Arial"/>
                <w:color w:val="222222"/>
              </w:rPr>
              <w:br/>
            </w:r>
            <w:r w:rsidRPr="00A552FC">
              <w:rPr>
                <w:rFonts w:ascii="Politica" w:hAnsi="Politica" w:cs="Arial"/>
                <w:color w:val="222222"/>
              </w:rPr>
              <w:t>We are focusing on 40% of existing potential initially.</w:t>
            </w:r>
          </w:p>
        </w:tc>
      </w:tr>
      <w:tr w:rsidR="0022180A" w14:paraId="0F031F7B" w14:textId="77777777" w:rsidTr="00DD4550">
        <w:tc>
          <w:tcPr>
            <w:tcW w:w="846" w:type="dxa"/>
          </w:tcPr>
          <w:p w14:paraId="4214D9E3"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10.</w:t>
            </w:r>
          </w:p>
        </w:tc>
        <w:tc>
          <w:tcPr>
            <w:tcW w:w="4111" w:type="dxa"/>
          </w:tcPr>
          <w:p w14:paraId="34F7B46E" w14:textId="77777777" w:rsidR="0022180A" w:rsidRDefault="0022180A" w:rsidP="00DD4550">
            <w:pPr>
              <w:pStyle w:val="trt0xe"/>
              <w:spacing w:before="0" w:beforeAutospacing="0" w:after="60" w:afterAutospacing="0"/>
              <w:rPr>
                <w:rFonts w:ascii="Politica" w:hAnsi="Politica" w:cs="Arial"/>
                <w:color w:val="222222"/>
              </w:rPr>
            </w:pPr>
            <w:r w:rsidRPr="00770AF2">
              <w:rPr>
                <w:rFonts w:ascii="Politica" w:hAnsi="Politica" w:cs="Arial"/>
                <w:color w:val="222222"/>
              </w:rPr>
              <w:t xml:space="preserve">We fail to understand the basis of sales figure </w:t>
            </w:r>
            <w:proofErr w:type="gramStart"/>
            <w:r w:rsidRPr="00770AF2">
              <w:rPr>
                <w:rFonts w:ascii="Politica" w:hAnsi="Politica" w:cs="Arial"/>
                <w:color w:val="222222"/>
              </w:rPr>
              <w:t>( 5000</w:t>
            </w:r>
            <w:proofErr w:type="gramEnd"/>
            <w:r w:rsidRPr="00770AF2">
              <w:rPr>
                <w:rFonts w:ascii="Politica" w:hAnsi="Politica" w:cs="Arial"/>
                <w:color w:val="222222"/>
              </w:rPr>
              <w:t xml:space="preserve"> x 50 x 12 = Rs. 30,00,00) per day.</w:t>
            </w:r>
          </w:p>
        </w:tc>
        <w:tc>
          <w:tcPr>
            <w:tcW w:w="4059" w:type="dxa"/>
          </w:tcPr>
          <w:p w14:paraId="1DD1A712" w14:textId="77777777" w:rsidR="0022180A" w:rsidRDefault="0022180A" w:rsidP="00DD4550">
            <w:pPr>
              <w:pStyle w:val="trt0xe"/>
              <w:spacing w:before="0" w:beforeAutospacing="0" w:after="60" w:afterAutospacing="0"/>
              <w:rPr>
                <w:rFonts w:ascii="Politica" w:hAnsi="Politica" w:cs="Arial"/>
                <w:color w:val="222222"/>
              </w:rPr>
            </w:pPr>
            <w:r w:rsidRPr="0024568D">
              <w:rPr>
                <w:rFonts w:ascii="Politica" w:hAnsi="Politica" w:cs="Arial"/>
                <w:color w:val="222222"/>
              </w:rPr>
              <w:t>5000 - Channel Partner</w:t>
            </w:r>
            <w:r>
              <w:rPr>
                <w:rFonts w:ascii="Politica" w:hAnsi="Politica" w:cs="Arial"/>
                <w:color w:val="222222"/>
              </w:rPr>
              <w:br/>
            </w:r>
            <w:r w:rsidRPr="00C4769C">
              <w:rPr>
                <w:rFonts w:ascii="Politica" w:hAnsi="Politica" w:cs="Arial"/>
                <w:color w:val="222222"/>
              </w:rPr>
              <w:t>*50   - KGs collection</w:t>
            </w:r>
            <w:r>
              <w:rPr>
                <w:rFonts w:ascii="Politica" w:hAnsi="Politica" w:cs="Arial"/>
                <w:color w:val="222222"/>
              </w:rPr>
              <w:br/>
            </w:r>
            <w:r w:rsidRPr="00C4769C">
              <w:rPr>
                <w:rFonts w:ascii="Politica" w:hAnsi="Politica" w:cs="Arial"/>
                <w:color w:val="222222"/>
              </w:rPr>
              <w:t xml:space="preserve">*12 </w:t>
            </w:r>
            <w:proofErr w:type="gramStart"/>
            <w:r w:rsidRPr="00C4769C">
              <w:rPr>
                <w:rFonts w:ascii="Politica" w:hAnsi="Politica" w:cs="Arial"/>
                <w:color w:val="222222"/>
              </w:rPr>
              <w:t xml:space="preserve">-  </w:t>
            </w:r>
            <w:proofErr w:type="spellStart"/>
            <w:r w:rsidRPr="00C4769C">
              <w:rPr>
                <w:rFonts w:ascii="Politica" w:hAnsi="Politica" w:cs="Arial"/>
                <w:color w:val="222222"/>
              </w:rPr>
              <w:t>Avg</w:t>
            </w:r>
            <w:proofErr w:type="spellEnd"/>
            <w:proofErr w:type="gramEnd"/>
            <w:r w:rsidRPr="00C4769C">
              <w:rPr>
                <w:rFonts w:ascii="Politica" w:hAnsi="Politica" w:cs="Arial"/>
                <w:color w:val="222222"/>
              </w:rPr>
              <w:t xml:space="preserve"> Price Of Materia</w:t>
            </w:r>
            <w:r>
              <w:rPr>
                <w:rFonts w:ascii="Politica" w:hAnsi="Politica" w:cs="Arial"/>
                <w:color w:val="222222"/>
              </w:rPr>
              <w:br/>
            </w:r>
            <w:r w:rsidRPr="00C4769C">
              <w:rPr>
                <w:rFonts w:ascii="Politica" w:hAnsi="Politica" w:cs="Arial"/>
                <w:color w:val="222222"/>
              </w:rPr>
              <w:t>30,00,000/- Sales Per Day</w:t>
            </w:r>
          </w:p>
        </w:tc>
      </w:tr>
      <w:tr w:rsidR="0022180A" w14:paraId="1F702D2F" w14:textId="77777777" w:rsidTr="0092525E">
        <w:tc>
          <w:tcPr>
            <w:tcW w:w="846" w:type="dxa"/>
            <w:shd w:val="clear" w:color="auto" w:fill="DBE5F1" w:themeFill="accent1" w:themeFillTint="33"/>
          </w:tcPr>
          <w:p w14:paraId="05DB5F2B"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11.</w:t>
            </w:r>
          </w:p>
        </w:tc>
        <w:tc>
          <w:tcPr>
            <w:tcW w:w="4111" w:type="dxa"/>
            <w:shd w:val="clear" w:color="auto" w:fill="DBE5F1" w:themeFill="accent1" w:themeFillTint="33"/>
          </w:tcPr>
          <w:p w14:paraId="4BDEB1E9" w14:textId="77777777" w:rsidR="0022180A" w:rsidRPr="00770AF2" w:rsidRDefault="0022180A" w:rsidP="00DD4550">
            <w:pPr>
              <w:pStyle w:val="trt0xe"/>
              <w:spacing w:before="0" w:beforeAutospacing="0" w:after="60" w:afterAutospacing="0"/>
              <w:rPr>
                <w:rFonts w:ascii="Politica" w:hAnsi="Politica" w:cs="Arial"/>
                <w:color w:val="222222"/>
              </w:rPr>
            </w:pPr>
            <w:r w:rsidRPr="00AB50D7">
              <w:rPr>
                <w:rFonts w:ascii="Politica" w:hAnsi="Politica" w:cs="Arial"/>
                <w:color w:val="222222"/>
              </w:rPr>
              <w:t xml:space="preserve">Similarly basis of Collection Fee </w:t>
            </w:r>
            <w:proofErr w:type="gramStart"/>
            <w:r w:rsidRPr="00AB50D7">
              <w:rPr>
                <w:rFonts w:ascii="Politica" w:hAnsi="Politica" w:cs="Arial"/>
                <w:color w:val="222222"/>
              </w:rPr>
              <w:t>( 5000</w:t>
            </w:r>
            <w:proofErr w:type="gramEnd"/>
            <w:r w:rsidRPr="00AB50D7">
              <w:rPr>
                <w:rFonts w:ascii="Politica" w:hAnsi="Politica" w:cs="Arial"/>
                <w:color w:val="222222"/>
              </w:rPr>
              <w:t xml:space="preserve"> x 4 x 5 = Rs. 1,00,000) per day is beyond our understanding.</w:t>
            </w:r>
          </w:p>
        </w:tc>
        <w:tc>
          <w:tcPr>
            <w:tcW w:w="4059" w:type="dxa"/>
            <w:shd w:val="clear" w:color="auto" w:fill="DBE5F1" w:themeFill="accent1" w:themeFillTint="33"/>
          </w:tcPr>
          <w:p w14:paraId="395C27D0" w14:textId="77777777" w:rsidR="0022180A" w:rsidRDefault="0022180A" w:rsidP="00DD4550">
            <w:pPr>
              <w:pStyle w:val="trt0xe"/>
              <w:spacing w:before="0" w:beforeAutospacing="0" w:after="60" w:afterAutospacing="0"/>
              <w:rPr>
                <w:rFonts w:ascii="Politica" w:hAnsi="Politica" w:cs="Arial"/>
                <w:color w:val="222222"/>
              </w:rPr>
            </w:pPr>
            <w:r w:rsidRPr="001910EB">
              <w:rPr>
                <w:rFonts w:ascii="Politica" w:hAnsi="Politica" w:cs="Arial"/>
                <w:color w:val="222222"/>
              </w:rPr>
              <w:t>5000 - Channel Partner</w:t>
            </w:r>
            <w:r>
              <w:rPr>
                <w:rFonts w:ascii="Politica" w:hAnsi="Politica" w:cs="Arial"/>
                <w:color w:val="222222"/>
              </w:rPr>
              <w:br/>
            </w:r>
            <w:r w:rsidRPr="001910EB">
              <w:rPr>
                <w:rFonts w:ascii="Politica" w:hAnsi="Politica" w:cs="Arial"/>
                <w:color w:val="222222"/>
              </w:rPr>
              <w:t>*4 - No. of order per Channel Partner per day</w:t>
            </w:r>
            <w:r>
              <w:rPr>
                <w:rFonts w:ascii="Politica" w:hAnsi="Politica" w:cs="Arial"/>
                <w:color w:val="222222"/>
              </w:rPr>
              <w:br/>
            </w:r>
            <w:r w:rsidRPr="001910EB">
              <w:rPr>
                <w:rFonts w:ascii="Politica" w:hAnsi="Politica" w:cs="Arial"/>
                <w:color w:val="222222"/>
              </w:rPr>
              <w:t>*5 - Collection Fee</w:t>
            </w:r>
            <w:r>
              <w:rPr>
                <w:rFonts w:ascii="Politica" w:hAnsi="Politica" w:cs="Arial"/>
                <w:color w:val="222222"/>
              </w:rPr>
              <w:br/>
            </w:r>
            <w:r w:rsidRPr="001910EB">
              <w:rPr>
                <w:rFonts w:ascii="Politica" w:hAnsi="Politica" w:cs="Arial"/>
                <w:color w:val="222222"/>
              </w:rPr>
              <w:t>1,00,000/- Collection Fee Per Day</w:t>
            </w:r>
          </w:p>
        </w:tc>
      </w:tr>
      <w:tr w:rsidR="0022180A" w14:paraId="39C116FF" w14:textId="77777777" w:rsidTr="00DD4550">
        <w:tc>
          <w:tcPr>
            <w:tcW w:w="846" w:type="dxa"/>
          </w:tcPr>
          <w:p w14:paraId="2D8216A7"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12.</w:t>
            </w:r>
          </w:p>
        </w:tc>
        <w:tc>
          <w:tcPr>
            <w:tcW w:w="4111" w:type="dxa"/>
          </w:tcPr>
          <w:p w14:paraId="72ABCF72" w14:textId="77777777" w:rsidR="0022180A" w:rsidRPr="00770AF2" w:rsidRDefault="0022180A" w:rsidP="00DD4550">
            <w:pPr>
              <w:pStyle w:val="trt0xe"/>
              <w:spacing w:before="0" w:beforeAutospacing="0" w:after="60" w:afterAutospacing="0"/>
              <w:rPr>
                <w:rFonts w:ascii="Politica" w:hAnsi="Politica" w:cs="Arial"/>
                <w:color w:val="222222"/>
              </w:rPr>
            </w:pPr>
            <w:r w:rsidRPr="00CF5D0A">
              <w:rPr>
                <w:rFonts w:ascii="Politica" w:hAnsi="Politica" w:cs="Arial"/>
                <w:color w:val="222222"/>
              </w:rPr>
              <w:t>Details of target customers has nowhere been mentioned.</w:t>
            </w:r>
          </w:p>
        </w:tc>
        <w:tc>
          <w:tcPr>
            <w:tcW w:w="4059" w:type="dxa"/>
          </w:tcPr>
          <w:p w14:paraId="44422CE5" w14:textId="7CAE2114" w:rsidR="0022180A" w:rsidRDefault="0022180A" w:rsidP="00DD4550">
            <w:pPr>
              <w:pStyle w:val="trt0xe"/>
              <w:spacing w:before="0" w:beforeAutospacing="0" w:after="60" w:afterAutospacing="0"/>
              <w:rPr>
                <w:rFonts w:ascii="Politica" w:hAnsi="Politica" w:cs="Arial"/>
                <w:color w:val="222222"/>
              </w:rPr>
            </w:pPr>
            <w:r w:rsidRPr="001C14F8">
              <w:rPr>
                <w:rFonts w:ascii="Politica" w:hAnsi="Politica" w:cs="Arial"/>
                <w:color w:val="222222"/>
              </w:rPr>
              <w:t>Existing Old Paper &amp; Metal Marts as Channel Partner.</w:t>
            </w:r>
            <w:r>
              <w:rPr>
                <w:rFonts w:ascii="Politica" w:hAnsi="Politica" w:cs="Arial"/>
                <w:color w:val="222222"/>
              </w:rPr>
              <w:br/>
            </w:r>
            <w:r w:rsidRPr="001C14F8">
              <w:rPr>
                <w:rFonts w:ascii="Politica" w:hAnsi="Politica" w:cs="Arial"/>
                <w:color w:val="222222"/>
              </w:rPr>
              <w:t>Households,</w:t>
            </w:r>
            <w:r w:rsidR="002845FF">
              <w:rPr>
                <w:rFonts w:ascii="Politica" w:hAnsi="Politica" w:cs="Arial"/>
                <w:color w:val="222222"/>
              </w:rPr>
              <w:t xml:space="preserve"> </w:t>
            </w:r>
            <w:r w:rsidRPr="001C14F8">
              <w:rPr>
                <w:rFonts w:ascii="Politica" w:hAnsi="Politica" w:cs="Arial"/>
                <w:color w:val="222222"/>
              </w:rPr>
              <w:t>Educational Institutions,</w:t>
            </w:r>
            <w:r w:rsidR="00797BD7">
              <w:rPr>
                <w:rFonts w:ascii="Politica" w:hAnsi="Politica" w:cs="Arial"/>
                <w:color w:val="222222"/>
              </w:rPr>
              <w:t xml:space="preserve"> </w:t>
            </w:r>
            <w:r w:rsidRPr="001C14F8">
              <w:rPr>
                <w:rFonts w:ascii="Politica" w:hAnsi="Politica" w:cs="Arial"/>
                <w:color w:val="222222"/>
              </w:rPr>
              <w:t>Industr</w:t>
            </w:r>
            <w:r w:rsidR="004E1CCD">
              <w:rPr>
                <w:rFonts w:ascii="Politica" w:hAnsi="Politica" w:cs="Arial"/>
                <w:color w:val="222222"/>
              </w:rPr>
              <w:t>ial</w:t>
            </w:r>
            <w:r w:rsidRPr="001C14F8">
              <w:rPr>
                <w:rFonts w:ascii="Politica" w:hAnsi="Politica" w:cs="Arial"/>
                <w:color w:val="222222"/>
              </w:rPr>
              <w:t xml:space="preserve"> &amp; Commercial Complex as End Users for App.</w:t>
            </w:r>
          </w:p>
        </w:tc>
      </w:tr>
      <w:tr w:rsidR="0022180A" w14:paraId="18455B44" w14:textId="77777777" w:rsidTr="0092525E">
        <w:tc>
          <w:tcPr>
            <w:tcW w:w="846" w:type="dxa"/>
            <w:shd w:val="clear" w:color="auto" w:fill="DBE5F1" w:themeFill="accent1" w:themeFillTint="33"/>
          </w:tcPr>
          <w:p w14:paraId="3F9C0B41"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13.</w:t>
            </w:r>
          </w:p>
        </w:tc>
        <w:tc>
          <w:tcPr>
            <w:tcW w:w="4111" w:type="dxa"/>
            <w:shd w:val="clear" w:color="auto" w:fill="DBE5F1" w:themeFill="accent1" w:themeFillTint="33"/>
          </w:tcPr>
          <w:p w14:paraId="6068958D" w14:textId="77777777" w:rsidR="0022180A" w:rsidRPr="00770AF2" w:rsidRDefault="0022180A" w:rsidP="00DD4550">
            <w:pPr>
              <w:pStyle w:val="trt0xe"/>
              <w:spacing w:before="0" w:beforeAutospacing="0" w:after="60" w:afterAutospacing="0"/>
              <w:rPr>
                <w:rFonts w:ascii="Politica" w:hAnsi="Politica" w:cs="Arial"/>
                <w:color w:val="222222"/>
              </w:rPr>
            </w:pPr>
            <w:r w:rsidRPr="00461D1B">
              <w:rPr>
                <w:rFonts w:ascii="Politica" w:hAnsi="Politica" w:cs="Arial"/>
                <w:color w:val="222222"/>
              </w:rPr>
              <w:t>In the end the entire proposal made is very immature and lacks the spark and details to attract any investor.</w:t>
            </w:r>
          </w:p>
        </w:tc>
        <w:tc>
          <w:tcPr>
            <w:tcW w:w="4059" w:type="dxa"/>
            <w:shd w:val="clear" w:color="auto" w:fill="DBE5F1" w:themeFill="accent1" w:themeFillTint="33"/>
          </w:tcPr>
          <w:p w14:paraId="273E335E" w14:textId="77777777" w:rsidR="0022180A" w:rsidRDefault="0022180A" w:rsidP="00DD4550">
            <w:pPr>
              <w:pStyle w:val="trt0xe"/>
              <w:spacing w:before="0" w:beforeAutospacing="0" w:after="60" w:afterAutospacing="0"/>
              <w:rPr>
                <w:rFonts w:ascii="Politica" w:hAnsi="Politica" w:cs="Arial"/>
                <w:color w:val="222222"/>
              </w:rPr>
            </w:pPr>
          </w:p>
        </w:tc>
      </w:tr>
      <w:tr w:rsidR="0022180A" w14:paraId="6592F7B8" w14:textId="77777777" w:rsidTr="00DD4550">
        <w:tc>
          <w:tcPr>
            <w:tcW w:w="846" w:type="dxa"/>
          </w:tcPr>
          <w:p w14:paraId="37CB096F"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14.</w:t>
            </w:r>
          </w:p>
        </w:tc>
        <w:tc>
          <w:tcPr>
            <w:tcW w:w="4111" w:type="dxa"/>
          </w:tcPr>
          <w:p w14:paraId="0335B6FA" w14:textId="77777777" w:rsidR="0022180A" w:rsidRPr="00770AF2" w:rsidRDefault="0022180A" w:rsidP="00DD4550">
            <w:pPr>
              <w:pStyle w:val="trt0xe"/>
              <w:spacing w:before="0" w:beforeAutospacing="0" w:after="60" w:afterAutospacing="0"/>
              <w:rPr>
                <w:rFonts w:ascii="Politica" w:hAnsi="Politica" w:cs="Arial"/>
                <w:color w:val="222222"/>
              </w:rPr>
            </w:pPr>
            <w:r w:rsidRPr="00461D1B">
              <w:rPr>
                <w:rFonts w:ascii="Politica" w:hAnsi="Politica" w:cs="Arial"/>
                <w:color w:val="222222"/>
              </w:rPr>
              <w:t xml:space="preserve">May be if the founders can incorporate further details and make the proposal a bit more presentable and </w:t>
            </w:r>
            <w:proofErr w:type="gramStart"/>
            <w:r w:rsidRPr="00461D1B">
              <w:rPr>
                <w:rFonts w:ascii="Politica" w:hAnsi="Politica" w:cs="Arial"/>
                <w:color w:val="222222"/>
              </w:rPr>
              <w:t>realistic</w:t>
            </w:r>
            <w:proofErr w:type="gramEnd"/>
            <w:r w:rsidRPr="00461D1B">
              <w:rPr>
                <w:rFonts w:ascii="Politica" w:hAnsi="Politica" w:cs="Arial"/>
                <w:color w:val="222222"/>
              </w:rPr>
              <w:t xml:space="preserve"> we can </w:t>
            </w:r>
            <w:proofErr w:type="spellStart"/>
            <w:r w:rsidRPr="00461D1B">
              <w:rPr>
                <w:rFonts w:ascii="Politica" w:hAnsi="Politica" w:cs="Arial"/>
                <w:color w:val="222222"/>
              </w:rPr>
              <w:t>re evaluate</w:t>
            </w:r>
            <w:proofErr w:type="spellEnd"/>
            <w:r w:rsidRPr="00461D1B">
              <w:rPr>
                <w:rFonts w:ascii="Politica" w:hAnsi="Politica" w:cs="Arial"/>
                <w:color w:val="222222"/>
              </w:rPr>
              <w:t xml:space="preserve"> the same.</w:t>
            </w:r>
          </w:p>
        </w:tc>
        <w:tc>
          <w:tcPr>
            <w:tcW w:w="4059" w:type="dxa"/>
          </w:tcPr>
          <w:p w14:paraId="3EB94B85" w14:textId="77777777" w:rsidR="0022180A" w:rsidRDefault="0022180A" w:rsidP="00DD4550">
            <w:pPr>
              <w:pStyle w:val="trt0xe"/>
              <w:spacing w:before="0" w:beforeAutospacing="0" w:after="60" w:afterAutospacing="0"/>
              <w:rPr>
                <w:rFonts w:ascii="Politica" w:hAnsi="Politica" w:cs="Arial"/>
                <w:color w:val="222222"/>
              </w:rPr>
            </w:pPr>
          </w:p>
        </w:tc>
      </w:tr>
    </w:tbl>
    <w:p w14:paraId="52364CD9" w14:textId="77777777" w:rsidR="0022180A" w:rsidRDefault="0022180A" w:rsidP="0022180A">
      <w:pPr>
        <w:pStyle w:val="trt0xe"/>
        <w:shd w:val="clear" w:color="auto" w:fill="FFFFFF"/>
        <w:spacing w:before="0" w:beforeAutospacing="0" w:after="60" w:afterAutospacing="0"/>
        <w:rPr>
          <w:rFonts w:ascii="Politica" w:hAnsi="Politica" w:cs="Arial"/>
          <w:color w:val="222222"/>
        </w:rPr>
      </w:pPr>
    </w:p>
    <w:p w14:paraId="082EF61B" w14:textId="14DB25A9" w:rsidR="0022180A" w:rsidRDefault="0022180A" w:rsidP="0022180A">
      <w:pPr>
        <w:pStyle w:val="trt0xe"/>
        <w:shd w:val="clear" w:color="auto" w:fill="FFFFFF"/>
        <w:spacing w:before="0" w:beforeAutospacing="0" w:after="60" w:afterAutospacing="0"/>
        <w:rPr>
          <w:rFonts w:ascii="Politica" w:hAnsi="Politica" w:cs="Arial"/>
          <w:color w:val="222222"/>
        </w:rPr>
      </w:pPr>
    </w:p>
    <w:p w14:paraId="3640789F" w14:textId="62603663" w:rsidR="00706811" w:rsidRDefault="00706811" w:rsidP="0022180A">
      <w:pPr>
        <w:pStyle w:val="trt0xe"/>
        <w:shd w:val="clear" w:color="auto" w:fill="FFFFFF"/>
        <w:spacing w:before="0" w:beforeAutospacing="0" w:after="60" w:afterAutospacing="0"/>
        <w:rPr>
          <w:rFonts w:ascii="Politica" w:hAnsi="Politica" w:cs="Arial"/>
          <w:color w:val="222222"/>
        </w:rPr>
      </w:pPr>
    </w:p>
    <w:p w14:paraId="201370DF" w14:textId="24DDECFC" w:rsidR="00706811" w:rsidRDefault="00706811" w:rsidP="0022180A">
      <w:pPr>
        <w:pStyle w:val="trt0xe"/>
        <w:shd w:val="clear" w:color="auto" w:fill="FFFFFF"/>
        <w:spacing w:before="0" w:beforeAutospacing="0" w:after="60" w:afterAutospacing="0"/>
        <w:rPr>
          <w:rFonts w:ascii="Politica" w:hAnsi="Politica" w:cs="Arial"/>
          <w:color w:val="222222"/>
        </w:rPr>
      </w:pPr>
    </w:p>
    <w:p w14:paraId="70D94E72" w14:textId="5BA34F84" w:rsidR="00706811" w:rsidRDefault="00706811" w:rsidP="0022180A">
      <w:pPr>
        <w:pStyle w:val="trt0xe"/>
        <w:shd w:val="clear" w:color="auto" w:fill="FFFFFF"/>
        <w:spacing w:before="0" w:beforeAutospacing="0" w:after="60" w:afterAutospacing="0"/>
        <w:rPr>
          <w:rFonts w:ascii="Politica" w:hAnsi="Politica" w:cs="Arial"/>
          <w:color w:val="222222"/>
        </w:rPr>
      </w:pPr>
    </w:p>
    <w:p w14:paraId="232E6E92" w14:textId="475494EE" w:rsidR="00706811" w:rsidRDefault="00706811" w:rsidP="0022180A">
      <w:pPr>
        <w:pStyle w:val="trt0xe"/>
        <w:shd w:val="clear" w:color="auto" w:fill="FFFFFF"/>
        <w:spacing w:before="0" w:beforeAutospacing="0" w:after="60" w:afterAutospacing="0"/>
        <w:rPr>
          <w:rFonts w:ascii="Politica" w:hAnsi="Politica" w:cs="Arial"/>
          <w:color w:val="222222"/>
        </w:rPr>
      </w:pPr>
    </w:p>
    <w:p w14:paraId="12E249A7" w14:textId="0E304152" w:rsidR="00706811" w:rsidRDefault="00706811" w:rsidP="0022180A">
      <w:pPr>
        <w:pStyle w:val="trt0xe"/>
        <w:shd w:val="clear" w:color="auto" w:fill="FFFFFF"/>
        <w:spacing w:before="0" w:beforeAutospacing="0" w:after="60" w:afterAutospacing="0"/>
        <w:rPr>
          <w:rFonts w:ascii="Politica" w:hAnsi="Politica" w:cs="Arial"/>
          <w:color w:val="222222"/>
        </w:rPr>
      </w:pPr>
    </w:p>
    <w:p w14:paraId="6C469C5C" w14:textId="77777777" w:rsidR="00706811" w:rsidRDefault="00706811" w:rsidP="0022180A">
      <w:pPr>
        <w:pStyle w:val="trt0xe"/>
        <w:shd w:val="clear" w:color="auto" w:fill="FFFFFF"/>
        <w:spacing w:before="0" w:beforeAutospacing="0" w:after="60" w:afterAutospacing="0"/>
        <w:rPr>
          <w:rFonts w:ascii="Politica" w:hAnsi="Politica" w:cs="Arial"/>
          <w:color w:val="222222"/>
        </w:rPr>
      </w:pPr>
    </w:p>
    <w:tbl>
      <w:tblPr>
        <w:tblStyle w:val="TableGrid"/>
        <w:tblW w:w="0" w:type="auto"/>
        <w:tblLook w:val="04A0" w:firstRow="1" w:lastRow="0" w:firstColumn="1" w:lastColumn="0" w:noHBand="0" w:noVBand="1"/>
      </w:tblPr>
      <w:tblGrid>
        <w:gridCol w:w="846"/>
        <w:gridCol w:w="4111"/>
        <w:gridCol w:w="4059"/>
      </w:tblGrid>
      <w:tr w:rsidR="0022180A" w14:paraId="510732D2" w14:textId="77777777" w:rsidTr="00DD4550">
        <w:tc>
          <w:tcPr>
            <w:tcW w:w="846" w:type="dxa"/>
          </w:tcPr>
          <w:p w14:paraId="0CA4120C" w14:textId="77777777" w:rsidR="0022180A" w:rsidRDefault="0022180A" w:rsidP="00DD4550">
            <w:pPr>
              <w:pStyle w:val="trt0xe"/>
              <w:spacing w:before="0" w:beforeAutospacing="0" w:after="60" w:afterAutospacing="0"/>
              <w:rPr>
                <w:rFonts w:ascii="Politica" w:hAnsi="Politica" w:cs="Arial"/>
                <w:color w:val="222222"/>
              </w:rPr>
            </w:pPr>
          </w:p>
        </w:tc>
        <w:tc>
          <w:tcPr>
            <w:tcW w:w="4111" w:type="dxa"/>
          </w:tcPr>
          <w:p w14:paraId="0D551E98"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 xml:space="preserve">Mail from – Finance FSC, Email - </w:t>
            </w:r>
            <w:r w:rsidRPr="00E8548B">
              <w:rPr>
                <w:rFonts w:ascii="Politica" w:hAnsi="Politica" w:cs="Arial"/>
                <w:color w:val="222222"/>
              </w:rPr>
              <w:t>finance@fluidscapes.in</w:t>
            </w:r>
          </w:p>
          <w:p w14:paraId="15836498" w14:textId="77777777" w:rsidR="0022180A" w:rsidRDefault="0022180A" w:rsidP="00DD4550">
            <w:pPr>
              <w:pStyle w:val="trt0xe"/>
              <w:spacing w:before="0" w:beforeAutospacing="0" w:after="60" w:afterAutospacing="0"/>
              <w:rPr>
                <w:rFonts w:ascii="Politica" w:hAnsi="Politica" w:cs="Arial"/>
                <w:color w:val="222222"/>
              </w:rPr>
            </w:pPr>
          </w:p>
          <w:p w14:paraId="6CB6D79C"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 xml:space="preserve">Mail To – Jitendra Shah, Email - </w:t>
            </w:r>
            <w:hyperlink r:id="rId15" w:history="1">
              <w:r w:rsidRPr="00012F16">
                <w:rPr>
                  <w:rStyle w:val="Hyperlink"/>
                  <w:rFonts w:ascii="Politica" w:hAnsi="Politica" w:cs="Arial"/>
                </w:rPr>
                <w:t>jitendrashah80@gmail.com</w:t>
              </w:r>
            </w:hyperlink>
          </w:p>
          <w:p w14:paraId="3D7A64F2" w14:textId="77777777" w:rsidR="0022180A" w:rsidRDefault="0022180A" w:rsidP="00DD4550">
            <w:pPr>
              <w:pStyle w:val="trt0xe"/>
              <w:spacing w:before="0" w:beforeAutospacing="0" w:after="60" w:afterAutospacing="0"/>
              <w:rPr>
                <w:rFonts w:ascii="Politica" w:hAnsi="Politica" w:cs="Arial"/>
                <w:color w:val="222222"/>
              </w:rPr>
            </w:pPr>
          </w:p>
          <w:p w14:paraId="1B7F79B3" w14:textId="77777777" w:rsidR="0022180A" w:rsidRDefault="0022180A" w:rsidP="00DD4550">
            <w:pPr>
              <w:pStyle w:val="trt0xe"/>
              <w:spacing w:before="0" w:beforeAutospacing="0" w:after="60" w:afterAutospacing="0"/>
              <w:rPr>
                <w:rFonts w:ascii="Politica" w:hAnsi="Politica" w:cs="Arial"/>
                <w:color w:val="222222"/>
              </w:rPr>
            </w:pPr>
            <w:r w:rsidRPr="00773E8D">
              <w:rPr>
                <w:rFonts w:ascii="Politica" w:hAnsi="Politica" w:cs="Arial"/>
                <w:color w:val="222222"/>
              </w:rPr>
              <w:t xml:space="preserve">Wed, </w:t>
            </w:r>
            <w:r>
              <w:rPr>
                <w:rFonts w:ascii="Politica" w:hAnsi="Politica" w:cs="Arial"/>
                <w:color w:val="222222"/>
              </w:rPr>
              <w:t>Jan</w:t>
            </w:r>
            <w:r w:rsidRPr="00773E8D">
              <w:rPr>
                <w:rFonts w:ascii="Politica" w:hAnsi="Politica" w:cs="Arial"/>
                <w:color w:val="222222"/>
              </w:rPr>
              <w:t xml:space="preserve"> </w:t>
            </w:r>
            <w:r>
              <w:rPr>
                <w:rFonts w:ascii="Politica" w:hAnsi="Politica" w:cs="Arial"/>
                <w:color w:val="222222"/>
              </w:rPr>
              <w:t>3</w:t>
            </w:r>
            <w:r w:rsidRPr="00773E8D">
              <w:rPr>
                <w:rFonts w:ascii="Politica" w:hAnsi="Politica" w:cs="Arial"/>
                <w:color w:val="222222"/>
              </w:rPr>
              <w:t>, 20</w:t>
            </w:r>
            <w:r>
              <w:rPr>
                <w:rFonts w:ascii="Politica" w:hAnsi="Politica" w:cs="Arial"/>
                <w:color w:val="222222"/>
              </w:rPr>
              <w:t>20</w:t>
            </w:r>
            <w:r w:rsidRPr="00773E8D">
              <w:rPr>
                <w:rFonts w:ascii="Politica" w:hAnsi="Politica" w:cs="Arial"/>
                <w:color w:val="222222"/>
              </w:rPr>
              <w:t xml:space="preserve"> at </w:t>
            </w:r>
            <w:r>
              <w:rPr>
                <w:rFonts w:ascii="Politica" w:hAnsi="Politica" w:cs="Arial"/>
                <w:color w:val="222222"/>
              </w:rPr>
              <w:t>2</w:t>
            </w:r>
            <w:r w:rsidRPr="00773E8D">
              <w:rPr>
                <w:rFonts w:ascii="Politica" w:hAnsi="Politica" w:cs="Arial"/>
                <w:color w:val="222222"/>
              </w:rPr>
              <w:t>:1</w:t>
            </w:r>
            <w:r>
              <w:rPr>
                <w:rFonts w:ascii="Politica" w:hAnsi="Politica" w:cs="Arial"/>
                <w:color w:val="222222"/>
              </w:rPr>
              <w:t>7</w:t>
            </w:r>
            <w:r w:rsidRPr="00773E8D">
              <w:rPr>
                <w:rFonts w:ascii="Politica" w:hAnsi="Politica" w:cs="Arial"/>
                <w:color w:val="222222"/>
              </w:rPr>
              <w:t xml:space="preserve"> PM</w:t>
            </w:r>
          </w:p>
        </w:tc>
        <w:tc>
          <w:tcPr>
            <w:tcW w:w="4059" w:type="dxa"/>
          </w:tcPr>
          <w:p w14:paraId="046C7D15" w14:textId="77777777" w:rsidR="0022180A" w:rsidRDefault="0022180A" w:rsidP="00DD4550">
            <w:pPr>
              <w:pStyle w:val="trt0xe"/>
              <w:spacing w:before="0" w:beforeAutospacing="0" w:after="60" w:afterAutospacing="0"/>
              <w:rPr>
                <w:rFonts w:ascii="Politica" w:hAnsi="Politica" w:cs="Arial"/>
                <w:color w:val="222222"/>
              </w:rPr>
            </w:pPr>
          </w:p>
        </w:tc>
      </w:tr>
      <w:tr w:rsidR="0022180A" w14:paraId="438E8477" w14:textId="77777777" w:rsidTr="007C3E61">
        <w:tc>
          <w:tcPr>
            <w:tcW w:w="846" w:type="dxa"/>
            <w:shd w:val="clear" w:color="auto" w:fill="548DD4" w:themeFill="text2" w:themeFillTint="99"/>
          </w:tcPr>
          <w:p w14:paraId="1C3571DE" w14:textId="77777777" w:rsidR="0022180A" w:rsidRPr="00770036" w:rsidRDefault="0022180A" w:rsidP="00DD4550">
            <w:pPr>
              <w:pStyle w:val="trt0xe"/>
              <w:spacing w:before="0" w:beforeAutospacing="0" w:after="60" w:afterAutospacing="0"/>
              <w:rPr>
                <w:rFonts w:ascii="Politica" w:hAnsi="Politica" w:cs="Arial"/>
                <w:b/>
                <w:bCs/>
                <w:color w:val="FFFFFF" w:themeColor="background1"/>
              </w:rPr>
            </w:pPr>
            <w:r w:rsidRPr="00770036">
              <w:rPr>
                <w:rFonts w:ascii="Politica" w:hAnsi="Politica" w:cs="Arial"/>
                <w:b/>
                <w:bCs/>
                <w:color w:val="FFFFFF" w:themeColor="background1"/>
              </w:rPr>
              <w:t>Sr No.</w:t>
            </w:r>
          </w:p>
        </w:tc>
        <w:tc>
          <w:tcPr>
            <w:tcW w:w="4111" w:type="dxa"/>
            <w:shd w:val="clear" w:color="auto" w:fill="548DD4" w:themeFill="text2" w:themeFillTint="99"/>
          </w:tcPr>
          <w:p w14:paraId="495E0161" w14:textId="77777777" w:rsidR="0022180A" w:rsidRPr="00770036" w:rsidRDefault="0022180A" w:rsidP="00DD4550">
            <w:pPr>
              <w:pStyle w:val="trt0xe"/>
              <w:spacing w:before="0" w:beforeAutospacing="0" w:after="60" w:afterAutospacing="0"/>
              <w:rPr>
                <w:rFonts w:ascii="Politica" w:hAnsi="Politica" w:cs="Arial"/>
                <w:b/>
                <w:bCs/>
                <w:color w:val="FFFFFF" w:themeColor="background1"/>
              </w:rPr>
            </w:pPr>
            <w:r w:rsidRPr="00770036">
              <w:rPr>
                <w:rFonts w:ascii="Politica" w:hAnsi="Politica" w:cs="Arial"/>
                <w:b/>
                <w:bCs/>
                <w:color w:val="FFFFFF" w:themeColor="background1"/>
              </w:rPr>
              <w:t xml:space="preserve">Query raised by </w:t>
            </w:r>
            <w:proofErr w:type="spellStart"/>
            <w:r w:rsidRPr="00770036">
              <w:rPr>
                <w:rFonts w:ascii="Politica" w:hAnsi="Politica" w:cs="Arial"/>
                <w:b/>
                <w:bCs/>
                <w:color w:val="FFFFFF" w:themeColor="background1"/>
              </w:rPr>
              <w:t>Fluidscapes</w:t>
            </w:r>
            <w:proofErr w:type="spellEnd"/>
          </w:p>
        </w:tc>
        <w:tc>
          <w:tcPr>
            <w:tcW w:w="4059" w:type="dxa"/>
            <w:shd w:val="clear" w:color="auto" w:fill="548DD4" w:themeFill="text2" w:themeFillTint="99"/>
          </w:tcPr>
          <w:p w14:paraId="3667B4C4" w14:textId="77777777" w:rsidR="0022180A" w:rsidRPr="00770036" w:rsidRDefault="0022180A" w:rsidP="00DD4550">
            <w:pPr>
              <w:pStyle w:val="trt0xe"/>
              <w:spacing w:before="0" w:beforeAutospacing="0" w:after="60" w:afterAutospacing="0"/>
              <w:rPr>
                <w:rFonts w:ascii="Politica" w:hAnsi="Politica" w:cs="Arial"/>
                <w:b/>
                <w:bCs/>
                <w:color w:val="FFFFFF" w:themeColor="background1"/>
              </w:rPr>
            </w:pPr>
            <w:r w:rsidRPr="00770036">
              <w:rPr>
                <w:rFonts w:ascii="Politica" w:hAnsi="Politica" w:cs="Arial"/>
                <w:b/>
                <w:bCs/>
                <w:color w:val="FFFFFF" w:themeColor="background1"/>
              </w:rPr>
              <w:t xml:space="preserve">Explanation provided by </w:t>
            </w:r>
            <w:proofErr w:type="spellStart"/>
            <w:r w:rsidRPr="00770036">
              <w:rPr>
                <w:rFonts w:ascii="Politica" w:hAnsi="Politica" w:cs="Arial"/>
                <w:b/>
                <w:bCs/>
                <w:color w:val="FFFFFF" w:themeColor="background1"/>
              </w:rPr>
              <w:t>Bhangar</w:t>
            </w:r>
            <w:proofErr w:type="spellEnd"/>
            <w:r w:rsidRPr="00770036">
              <w:rPr>
                <w:rFonts w:ascii="Politica" w:hAnsi="Politica" w:cs="Arial"/>
                <w:b/>
                <w:bCs/>
                <w:color w:val="FFFFFF" w:themeColor="background1"/>
              </w:rPr>
              <w:t xml:space="preserve"> 24</w:t>
            </w:r>
          </w:p>
        </w:tc>
      </w:tr>
      <w:tr w:rsidR="0022180A" w14:paraId="59BE00A5" w14:textId="77777777" w:rsidTr="00871F3D">
        <w:tc>
          <w:tcPr>
            <w:tcW w:w="846" w:type="dxa"/>
            <w:shd w:val="clear" w:color="auto" w:fill="DBE5F1" w:themeFill="accent1" w:themeFillTint="33"/>
          </w:tcPr>
          <w:p w14:paraId="4D7CAB16"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 xml:space="preserve">1. </w:t>
            </w:r>
          </w:p>
        </w:tc>
        <w:tc>
          <w:tcPr>
            <w:tcW w:w="4111" w:type="dxa"/>
            <w:shd w:val="clear" w:color="auto" w:fill="DBE5F1" w:themeFill="accent1" w:themeFillTint="33"/>
          </w:tcPr>
          <w:p w14:paraId="42BC4D60" w14:textId="77777777" w:rsidR="0022180A" w:rsidRDefault="0022180A" w:rsidP="00DD4550">
            <w:pPr>
              <w:pStyle w:val="trt0xe"/>
              <w:spacing w:before="0" w:beforeAutospacing="0" w:after="60" w:afterAutospacing="0"/>
              <w:rPr>
                <w:rFonts w:ascii="Politica" w:hAnsi="Politica" w:cs="Arial"/>
                <w:color w:val="222222"/>
              </w:rPr>
            </w:pPr>
            <w:r w:rsidRPr="00AC7001">
              <w:rPr>
                <w:rFonts w:ascii="Politica" w:hAnsi="Politica" w:cs="Arial"/>
                <w:color w:val="222222"/>
              </w:rPr>
              <w:t>The business model we are talking about is to bridge the gap between the households and the channel partners by acting as a collecting agent. We will purchase the scrap from households and sell it to channel partners and earn our profits in between.</w:t>
            </w:r>
          </w:p>
        </w:tc>
        <w:tc>
          <w:tcPr>
            <w:tcW w:w="4059" w:type="dxa"/>
            <w:shd w:val="clear" w:color="auto" w:fill="DBE5F1" w:themeFill="accent1" w:themeFillTint="33"/>
          </w:tcPr>
          <w:p w14:paraId="4CF1224F" w14:textId="2582B70A" w:rsidR="0022180A" w:rsidRDefault="0022180A" w:rsidP="00DD4550">
            <w:pPr>
              <w:pStyle w:val="trt0xe"/>
              <w:spacing w:before="0" w:beforeAutospacing="0" w:after="60" w:afterAutospacing="0"/>
              <w:rPr>
                <w:rFonts w:ascii="Politica" w:hAnsi="Politica" w:cs="Arial"/>
                <w:color w:val="222222"/>
              </w:rPr>
            </w:pPr>
            <w:r w:rsidRPr="00040381">
              <w:rPr>
                <w:rFonts w:ascii="Politica" w:hAnsi="Politica" w:cs="Arial"/>
                <w:color w:val="222222"/>
              </w:rPr>
              <w:t>The business model is to Act as an intermediary between the Channel Partner &amp; The Households.</w:t>
            </w:r>
            <w:r>
              <w:rPr>
                <w:rFonts w:ascii="Politica" w:hAnsi="Politica" w:cs="Arial"/>
                <w:color w:val="222222"/>
              </w:rPr>
              <w:br/>
            </w:r>
            <w:r w:rsidRPr="00040381">
              <w:rPr>
                <w:rFonts w:ascii="Politica" w:hAnsi="Politica" w:cs="Arial"/>
                <w:color w:val="222222"/>
              </w:rPr>
              <w:t>We will facilitate the Channel Partner by generating business opportunity for them in the form of online orders</w:t>
            </w:r>
            <w:r>
              <w:rPr>
                <w:rFonts w:ascii="Politica" w:hAnsi="Politica" w:cs="Arial"/>
                <w:color w:val="222222"/>
              </w:rPr>
              <w:br/>
            </w:r>
            <w:r w:rsidRPr="00040381">
              <w:rPr>
                <w:rFonts w:ascii="Politica" w:hAnsi="Politica" w:cs="Arial"/>
                <w:color w:val="222222"/>
              </w:rPr>
              <w:t>The households will use our app for punching orders.</w:t>
            </w:r>
            <w:r w:rsidR="00655B73">
              <w:rPr>
                <w:rFonts w:ascii="Politica" w:hAnsi="Politica" w:cs="Arial"/>
                <w:color w:val="222222"/>
              </w:rPr>
              <w:t xml:space="preserve"> </w:t>
            </w:r>
            <w:r w:rsidRPr="00040381">
              <w:rPr>
                <w:rFonts w:ascii="Politica" w:hAnsi="Politica" w:cs="Arial"/>
                <w:color w:val="222222"/>
              </w:rPr>
              <w:t>The orders will be collected by Channel Partners only.</w:t>
            </w:r>
            <w:r>
              <w:rPr>
                <w:rFonts w:ascii="Politica" w:hAnsi="Politica" w:cs="Arial"/>
                <w:color w:val="222222"/>
              </w:rPr>
              <w:br/>
            </w:r>
            <w:r w:rsidRPr="009F43BD">
              <w:rPr>
                <w:rFonts w:ascii="Politica" w:hAnsi="Politica" w:cs="Arial"/>
                <w:color w:val="222222"/>
              </w:rPr>
              <w:t>We will purchase the materials from the Channel Partners only.</w:t>
            </w:r>
            <w:r>
              <w:rPr>
                <w:rFonts w:ascii="Politica" w:hAnsi="Politica" w:cs="Arial"/>
                <w:color w:val="222222"/>
              </w:rPr>
              <w:br/>
            </w:r>
            <w:r w:rsidRPr="00041BAB">
              <w:rPr>
                <w:rFonts w:ascii="Politica" w:hAnsi="Politica" w:cs="Arial"/>
                <w:color w:val="222222"/>
              </w:rPr>
              <w:t>Hence,</w:t>
            </w:r>
            <w:r>
              <w:rPr>
                <w:rFonts w:ascii="Politica" w:hAnsi="Politica" w:cs="Arial"/>
                <w:color w:val="222222"/>
              </w:rPr>
              <w:t xml:space="preserve"> </w:t>
            </w:r>
            <w:r w:rsidRPr="00041BAB">
              <w:rPr>
                <w:rFonts w:ascii="Politica" w:hAnsi="Politica" w:cs="Arial"/>
                <w:color w:val="222222"/>
              </w:rPr>
              <w:t>We will be able to earn profit in 2 ways.</w:t>
            </w:r>
            <w:r>
              <w:rPr>
                <w:rFonts w:ascii="Politica" w:hAnsi="Politica" w:cs="Arial"/>
                <w:color w:val="222222"/>
              </w:rPr>
              <w:br/>
            </w:r>
            <w:r w:rsidRPr="003660F8">
              <w:rPr>
                <w:rFonts w:ascii="Politica" w:hAnsi="Politica" w:cs="Arial"/>
                <w:color w:val="222222"/>
              </w:rPr>
              <w:t>1)By way of Collection Fee from Channel Partner.</w:t>
            </w:r>
            <w:r>
              <w:rPr>
                <w:rFonts w:ascii="Politica" w:hAnsi="Politica" w:cs="Arial"/>
                <w:color w:val="222222"/>
              </w:rPr>
              <w:br/>
            </w:r>
            <w:r w:rsidRPr="003660F8">
              <w:rPr>
                <w:rFonts w:ascii="Politica" w:hAnsi="Politica" w:cs="Arial"/>
                <w:color w:val="222222"/>
              </w:rPr>
              <w:t>2)By way of Revenue from the sale of collected materials.</w:t>
            </w:r>
          </w:p>
        </w:tc>
      </w:tr>
      <w:tr w:rsidR="0022180A" w14:paraId="760962A7" w14:textId="77777777" w:rsidTr="00DD4550">
        <w:tc>
          <w:tcPr>
            <w:tcW w:w="846" w:type="dxa"/>
          </w:tcPr>
          <w:p w14:paraId="692BB2E0"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2.</w:t>
            </w:r>
          </w:p>
        </w:tc>
        <w:tc>
          <w:tcPr>
            <w:tcW w:w="4111" w:type="dxa"/>
          </w:tcPr>
          <w:p w14:paraId="4C7A1BA8" w14:textId="77777777" w:rsidR="0022180A" w:rsidRDefault="0022180A" w:rsidP="00DD4550">
            <w:pPr>
              <w:pStyle w:val="trt0xe"/>
              <w:spacing w:before="0" w:beforeAutospacing="0" w:after="60" w:afterAutospacing="0"/>
              <w:rPr>
                <w:rFonts w:ascii="Politica" w:hAnsi="Politica" w:cs="Arial"/>
                <w:color w:val="222222"/>
              </w:rPr>
            </w:pPr>
            <w:r w:rsidRPr="00A45F36">
              <w:rPr>
                <w:rFonts w:ascii="Politica" w:hAnsi="Politica" w:cs="Arial"/>
                <w:color w:val="222222"/>
              </w:rPr>
              <w:t>The margins are very low and to earn we need to scale up the volume tremendously.</w:t>
            </w:r>
          </w:p>
        </w:tc>
        <w:tc>
          <w:tcPr>
            <w:tcW w:w="4059" w:type="dxa"/>
          </w:tcPr>
          <w:p w14:paraId="0383E589" w14:textId="77777777" w:rsidR="0022180A" w:rsidRDefault="0022180A" w:rsidP="00DD4550">
            <w:pPr>
              <w:pStyle w:val="trt0xe"/>
              <w:spacing w:before="0" w:beforeAutospacing="0" w:after="60" w:afterAutospacing="0"/>
              <w:rPr>
                <w:rFonts w:ascii="Politica" w:hAnsi="Politica" w:cs="Arial"/>
                <w:color w:val="222222"/>
              </w:rPr>
            </w:pPr>
            <w:r w:rsidRPr="00C03F45">
              <w:rPr>
                <w:rFonts w:ascii="Politica" w:hAnsi="Politica" w:cs="Arial"/>
                <w:color w:val="222222"/>
              </w:rPr>
              <w:t>Agreed</w:t>
            </w:r>
            <w:proofErr w:type="gramStart"/>
            <w:r w:rsidRPr="00C03F45">
              <w:rPr>
                <w:rFonts w:ascii="Politica" w:hAnsi="Politica" w:cs="Arial"/>
                <w:color w:val="222222"/>
              </w:rPr>
              <w:t>….The</w:t>
            </w:r>
            <w:proofErr w:type="gramEnd"/>
            <w:r w:rsidRPr="00C03F45">
              <w:rPr>
                <w:rFonts w:ascii="Politica" w:hAnsi="Politica" w:cs="Arial"/>
                <w:color w:val="222222"/>
              </w:rPr>
              <w:t xml:space="preserve"> margins are low but given the huge opportunity available in the market we can capitalise on that</w:t>
            </w:r>
          </w:p>
        </w:tc>
      </w:tr>
      <w:tr w:rsidR="0022180A" w14:paraId="64142BAE" w14:textId="77777777" w:rsidTr="00871F3D">
        <w:tc>
          <w:tcPr>
            <w:tcW w:w="846" w:type="dxa"/>
            <w:shd w:val="clear" w:color="auto" w:fill="DBE5F1" w:themeFill="accent1" w:themeFillTint="33"/>
          </w:tcPr>
          <w:p w14:paraId="611A8F1C"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3.</w:t>
            </w:r>
          </w:p>
        </w:tc>
        <w:tc>
          <w:tcPr>
            <w:tcW w:w="4111" w:type="dxa"/>
            <w:shd w:val="clear" w:color="auto" w:fill="DBE5F1" w:themeFill="accent1" w:themeFillTint="33"/>
          </w:tcPr>
          <w:p w14:paraId="52F11B7C" w14:textId="77777777" w:rsidR="0022180A" w:rsidRDefault="0022180A" w:rsidP="00DD4550">
            <w:pPr>
              <w:pStyle w:val="trt0xe"/>
              <w:spacing w:before="0" w:beforeAutospacing="0" w:after="60" w:afterAutospacing="0"/>
              <w:rPr>
                <w:rFonts w:ascii="Politica" w:hAnsi="Politica" w:cs="Arial"/>
                <w:color w:val="222222"/>
              </w:rPr>
            </w:pPr>
            <w:r w:rsidRPr="00513137">
              <w:rPr>
                <w:rFonts w:ascii="Politica" w:hAnsi="Politica" w:cs="Arial"/>
                <w:color w:val="222222"/>
              </w:rPr>
              <w:t xml:space="preserve">The necessary infrastructures and management skills to handle such </w:t>
            </w:r>
            <w:proofErr w:type="gramStart"/>
            <w:r w:rsidRPr="00513137">
              <w:rPr>
                <w:rFonts w:ascii="Politica" w:hAnsi="Politica" w:cs="Arial"/>
                <w:color w:val="222222"/>
              </w:rPr>
              <w:t>high volume</w:t>
            </w:r>
            <w:proofErr w:type="gramEnd"/>
            <w:r w:rsidRPr="00513137">
              <w:rPr>
                <w:rFonts w:ascii="Politica" w:hAnsi="Politica" w:cs="Arial"/>
                <w:color w:val="222222"/>
              </w:rPr>
              <w:t xml:space="preserve"> low margin business needs to be discussed.</w:t>
            </w:r>
          </w:p>
        </w:tc>
        <w:tc>
          <w:tcPr>
            <w:tcW w:w="4059" w:type="dxa"/>
            <w:shd w:val="clear" w:color="auto" w:fill="DBE5F1" w:themeFill="accent1" w:themeFillTint="33"/>
          </w:tcPr>
          <w:p w14:paraId="06B8369F" w14:textId="77777777" w:rsidR="0022180A" w:rsidRDefault="0022180A" w:rsidP="00DD4550">
            <w:pPr>
              <w:pStyle w:val="trt0xe"/>
              <w:spacing w:before="0" w:beforeAutospacing="0" w:after="60" w:afterAutospacing="0"/>
              <w:rPr>
                <w:rFonts w:ascii="Politica" w:hAnsi="Politica" w:cs="Arial"/>
                <w:color w:val="222222"/>
              </w:rPr>
            </w:pPr>
            <w:r w:rsidRPr="00D8139B">
              <w:rPr>
                <w:rFonts w:ascii="Politica" w:hAnsi="Politica" w:cs="Arial"/>
                <w:color w:val="222222"/>
              </w:rPr>
              <w:t>True Said</w:t>
            </w:r>
            <w:proofErr w:type="gramStart"/>
            <w:r w:rsidRPr="00D8139B">
              <w:rPr>
                <w:rFonts w:ascii="Politica" w:hAnsi="Politica" w:cs="Arial"/>
                <w:color w:val="222222"/>
              </w:rPr>
              <w:t>….The</w:t>
            </w:r>
            <w:proofErr w:type="gramEnd"/>
            <w:r w:rsidRPr="00D8139B">
              <w:rPr>
                <w:rFonts w:ascii="Politica" w:hAnsi="Politica" w:cs="Arial"/>
                <w:color w:val="222222"/>
              </w:rPr>
              <w:t xml:space="preserve"> necessary infrastructure and manpower is very crucial.</w:t>
            </w:r>
            <w:r>
              <w:rPr>
                <w:rFonts w:ascii="Politica" w:hAnsi="Politica" w:cs="Arial"/>
                <w:color w:val="222222"/>
              </w:rPr>
              <w:br/>
            </w:r>
            <w:r w:rsidRPr="00D8139B">
              <w:rPr>
                <w:rFonts w:ascii="Politica" w:hAnsi="Politica" w:cs="Arial"/>
                <w:color w:val="222222"/>
              </w:rPr>
              <w:t>We can get this fixed with proper planning for the same.</w:t>
            </w:r>
            <w:r>
              <w:rPr>
                <w:rFonts w:ascii="Politica" w:hAnsi="Politica" w:cs="Arial"/>
                <w:color w:val="222222"/>
              </w:rPr>
              <w:br/>
            </w:r>
            <w:r w:rsidRPr="00D8139B">
              <w:rPr>
                <w:rFonts w:ascii="Politica" w:hAnsi="Politica" w:cs="Arial"/>
                <w:color w:val="222222"/>
              </w:rPr>
              <w:t>We can surely discuss broadly across the table when we meet.</w:t>
            </w:r>
          </w:p>
        </w:tc>
      </w:tr>
      <w:tr w:rsidR="0022180A" w14:paraId="27ED7A1B" w14:textId="77777777" w:rsidTr="00DD4550">
        <w:tc>
          <w:tcPr>
            <w:tcW w:w="846" w:type="dxa"/>
          </w:tcPr>
          <w:p w14:paraId="74DC9BB5"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4.</w:t>
            </w:r>
          </w:p>
        </w:tc>
        <w:tc>
          <w:tcPr>
            <w:tcW w:w="4111" w:type="dxa"/>
          </w:tcPr>
          <w:p w14:paraId="4E4E655D" w14:textId="77777777" w:rsidR="0022180A" w:rsidRDefault="0022180A" w:rsidP="00DD4550">
            <w:pPr>
              <w:pStyle w:val="trt0xe"/>
              <w:spacing w:before="0" w:beforeAutospacing="0" w:after="60" w:afterAutospacing="0"/>
              <w:rPr>
                <w:rFonts w:ascii="Politica" w:hAnsi="Politica" w:cs="Arial"/>
                <w:color w:val="222222"/>
              </w:rPr>
            </w:pPr>
            <w:r w:rsidRPr="00075435">
              <w:rPr>
                <w:rFonts w:ascii="Politica" w:hAnsi="Politica" w:cs="Arial"/>
                <w:color w:val="222222"/>
              </w:rPr>
              <w:t>As was communicated to us in your initial email, currently your firm is operating in Virar area of Mumbai and business is completely manual operated.</w:t>
            </w:r>
          </w:p>
        </w:tc>
        <w:tc>
          <w:tcPr>
            <w:tcW w:w="4059" w:type="dxa"/>
          </w:tcPr>
          <w:p w14:paraId="30938F4E" w14:textId="77777777" w:rsidR="0022180A" w:rsidRDefault="0022180A" w:rsidP="00DD4550">
            <w:pPr>
              <w:pStyle w:val="trt0xe"/>
              <w:spacing w:before="0" w:beforeAutospacing="0" w:after="60" w:afterAutospacing="0"/>
              <w:rPr>
                <w:rFonts w:ascii="Politica" w:hAnsi="Politica" w:cs="Arial"/>
                <w:color w:val="222222"/>
              </w:rPr>
            </w:pPr>
            <w:r w:rsidRPr="00EC599B">
              <w:rPr>
                <w:rFonts w:ascii="Politica" w:hAnsi="Politica" w:cs="Arial"/>
                <w:color w:val="222222"/>
              </w:rPr>
              <w:t xml:space="preserve">Yes…We are currently operating offline from Virar </w:t>
            </w:r>
            <w:proofErr w:type="gramStart"/>
            <w:r w:rsidRPr="00EC599B">
              <w:rPr>
                <w:rFonts w:ascii="Politica" w:hAnsi="Politica" w:cs="Arial"/>
                <w:color w:val="222222"/>
              </w:rPr>
              <w:t>only..</w:t>
            </w:r>
            <w:proofErr w:type="gramEnd"/>
            <w:r>
              <w:rPr>
                <w:rFonts w:ascii="Politica" w:hAnsi="Politica" w:cs="Arial"/>
                <w:color w:val="222222"/>
              </w:rPr>
              <w:br/>
            </w:r>
            <w:r w:rsidRPr="00EC599B">
              <w:rPr>
                <w:rFonts w:ascii="Politica" w:hAnsi="Politica" w:cs="Arial"/>
                <w:color w:val="222222"/>
              </w:rPr>
              <w:t>But having observed the opportunity for this business here in Mumbai We can surely do we.</w:t>
            </w:r>
          </w:p>
        </w:tc>
      </w:tr>
      <w:tr w:rsidR="0022180A" w14:paraId="2AF21D4F" w14:textId="77777777" w:rsidTr="00871F3D">
        <w:tc>
          <w:tcPr>
            <w:tcW w:w="846" w:type="dxa"/>
            <w:shd w:val="clear" w:color="auto" w:fill="DBE5F1" w:themeFill="accent1" w:themeFillTint="33"/>
          </w:tcPr>
          <w:p w14:paraId="5C721E52"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lastRenderedPageBreak/>
              <w:t>5.</w:t>
            </w:r>
          </w:p>
        </w:tc>
        <w:tc>
          <w:tcPr>
            <w:tcW w:w="4111" w:type="dxa"/>
            <w:shd w:val="clear" w:color="auto" w:fill="DBE5F1" w:themeFill="accent1" w:themeFillTint="33"/>
          </w:tcPr>
          <w:p w14:paraId="210218B1" w14:textId="77777777" w:rsidR="0022180A" w:rsidRDefault="0022180A" w:rsidP="00DD4550">
            <w:pPr>
              <w:pStyle w:val="trt0xe"/>
              <w:spacing w:before="0" w:beforeAutospacing="0" w:after="60" w:afterAutospacing="0"/>
              <w:rPr>
                <w:rFonts w:ascii="Politica" w:hAnsi="Politica" w:cs="Arial"/>
                <w:color w:val="222222"/>
              </w:rPr>
            </w:pPr>
            <w:r w:rsidRPr="00F61432">
              <w:rPr>
                <w:rFonts w:ascii="Politica" w:hAnsi="Politica" w:cs="Arial"/>
                <w:color w:val="222222"/>
              </w:rPr>
              <w:t>With the scale of volume increasing tremendously, business needs to be automated and professionally managed considering the low margins involved.</w:t>
            </w:r>
          </w:p>
        </w:tc>
        <w:tc>
          <w:tcPr>
            <w:tcW w:w="4059" w:type="dxa"/>
            <w:shd w:val="clear" w:color="auto" w:fill="DBE5F1" w:themeFill="accent1" w:themeFillTint="33"/>
          </w:tcPr>
          <w:p w14:paraId="6879FD2A" w14:textId="77777777" w:rsidR="0022180A" w:rsidRDefault="0022180A" w:rsidP="00DD4550">
            <w:pPr>
              <w:pStyle w:val="trt0xe"/>
              <w:spacing w:before="0" w:beforeAutospacing="0" w:after="60" w:afterAutospacing="0"/>
              <w:rPr>
                <w:rFonts w:ascii="Politica" w:hAnsi="Politica" w:cs="Arial"/>
                <w:color w:val="222222"/>
              </w:rPr>
            </w:pPr>
            <w:r w:rsidRPr="00295653">
              <w:rPr>
                <w:rFonts w:ascii="Politica" w:hAnsi="Politica" w:cs="Arial"/>
                <w:color w:val="222222"/>
              </w:rPr>
              <w:t>You are absolutely right.</w:t>
            </w:r>
            <w:r>
              <w:rPr>
                <w:rFonts w:ascii="Politica" w:hAnsi="Politica" w:cs="Arial"/>
                <w:color w:val="222222"/>
              </w:rPr>
              <w:br/>
            </w:r>
            <w:r w:rsidRPr="00295653">
              <w:rPr>
                <w:rFonts w:ascii="Politica" w:hAnsi="Politica" w:cs="Arial"/>
                <w:color w:val="222222"/>
              </w:rPr>
              <w:t>With the increase in business volumes We need to get automation in place for smooth and unobstructed functioning.</w:t>
            </w:r>
            <w:r>
              <w:rPr>
                <w:rFonts w:ascii="Politica" w:hAnsi="Politica" w:cs="Arial"/>
                <w:color w:val="222222"/>
              </w:rPr>
              <w:br/>
            </w:r>
            <w:r w:rsidRPr="004E758F">
              <w:rPr>
                <w:rFonts w:ascii="Politica" w:hAnsi="Politica" w:cs="Arial"/>
                <w:color w:val="222222"/>
              </w:rPr>
              <w:t>Business is smoothly manageable with manpower available for it.</w:t>
            </w:r>
          </w:p>
        </w:tc>
      </w:tr>
      <w:tr w:rsidR="0022180A" w14:paraId="7CC8A803" w14:textId="77777777" w:rsidTr="00DD4550">
        <w:tc>
          <w:tcPr>
            <w:tcW w:w="846" w:type="dxa"/>
          </w:tcPr>
          <w:p w14:paraId="255B2C81"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6.</w:t>
            </w:r>
          </w:p>
        </w:tc>
        <w:tc>
          <w:tcPr>
            <w:tcW w:w="4111" w:type="dxa"/>
          </w:tcPr>
          <w:p w14:paraId="35C70B4F" w14:textId="77777777" w:rsidR="0022180A" w:rsidRDefault="0022180A" w:rsidP="00DD4550">
            <w:pPr>
              <w:pStyle w:val="trt0xe"/>
              <w:spacing w:before="0" w:beforeAutospacing="0" w:after="60" w:afterAutospacing="0"/>
              <w:rPr>
                <w:rFonts w:ascii="Politica" w:hAnsi="Politica" w:cs="Arial"/>
                <w:color w:val="222222"/>
              </w:rPr>
            </w:pPr>
            <w:r w:rsidRPr="00053FF1">
              <w:rPr>
                <w:rFonts w:ascii="Politica" w:hAnsi="Politica" w:cs="Arial"/>
                <w:color w:val="222222"/>
              </w:rPr>
              <w:t>For such automation we are completely dependent on outside agency and do not have any in house team to take care of it.</w:t>
            </w:r>
          </w:p>
        </w:tc>
        <w:tc>
          <w:tcPr>
            <w:tcW w:w="4059" w:type="dxa"/>
          </w:tcPr>
          <w:p w14:paraId="3009A340" w14:textId="77777777" w:rsidR="0022180A" w:rsidRDefault="0022180A" w:rsidP="00DD4550">
            <w:pPr>
              <w:pStyle w:val="trt0xe"/>
              <w:spacing w:before="0" w:beforeAutospacing="0" w:after="60" w:afterAutospacing="0"/>
              <w:rPr>
                <w:rFonts w:ascii="Politica" w:hAnsi="Politica" w:cs="Arial"/>
                <w:color w:val="222222"/>
              </w:rPr>
            </w:pPr>
            <w:r w:rsidRPr="00926671">
              <w:rPr>
                <w:rFonts w:ascii="Politica" w:hAnsi="Politica" w:cs="Arial"/>
                <w:color w:val="222222"/>
              </w:rPr>
              <w:t>For technology we have to rely on independent agency but execution/management lies with us only.</w:t>
            </w:r>
          </w:p>
        </w:tc>
      </w:tr>
      <w:tr w:rsidR="0022180A" w14:paraId="59CC5CFF" w14:textId="77777777" w:rsidTr="00871F3D">
        <w:tc>
          <w:tcPr>
            <w:tcW w:w="846" w:type="dxa"/>
            <w:shd w:val="clear" w:color="auto" w:fill="DBE5F1" w:themeFill="accent1" w:themeFillTint="33"/>
          </w:tcPr>
          <w:p w14:paraId="38E26C28"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7.</w:t>
            </w:r>
          </w:p>
        </w:tc>
        <w:tc>
          <w:tcPr>
            <w:tcW w:w="4111" w:type="dxa"/>
            <w:shd w:val="clear" w:color="auto" w:fill="DBE5F1" w:themeFill="accent1" w:themeFillTint="33"/>
          </w:tcPr>
          <w:p w14:paraId="615C181D" w14:textId="77777777" w:rsidR="0022180A" w:rsidRDefault="0022180A" w:rsidP="00DD4550">
            <w:pPr>
              <w:pStyle w:val="trt0xe"/>
              <w:spacing w:before="0" w:beforeAutospacing="0" w:after="60" w:afterAutospacing="0"/>
              <w:rPr>
                <w:rFonts w:ascii="Politica" w:hAnsi="Politica" w:cs="Arial"/>
                <w:color w:val="222222"/>
              </w:rPr>
            </w:pPr>
            <w:r w:rsidRPr="001F7FDF">
              <w:rPr>
                <w:rFonts w:ascii="Politica" w:hAnsi="Politica" w:cs="Arial"/>
                <w:color w:val="222222"/>
              </w:rPr>
              <w:t>Need to evaluate the uniqueness of the idea and its sustainability in the long run.</w:t>
            </w:r>
          </w:p>
        </w:tc>
        <w:tc>
          <w:tcPr>
            <w:tcW w:w="4059" w:type="dxa"/>
            <w:shd w:val="clear" w:color="auto" w:fill="DBE5F1" w:themeFill="accent1" w:themeFillTint="33"/>
          </w:tcPr>
          <w:p w14:paraId="25160BB8" w14:textId="77777777" w:rsidR="0022180A" w:rsidRDefault="0022180A" w:rsidP="00DD4550">
            <w:pPr>
              <w:pStyle w:val="trt0xe"/>
              <w:spacing w:before="0" w:beforeAutospacing="0" w:after="60" w:afterAutospacing="0"/>
              <w:rPr>
                <w:rFonts w:ascii="Politica" w:hAnsi="Politica" w:cs="Arial"/>
                <w:color w:val="222222"/>
              </w:rPr>
            </w:pPr>
            <w:r w:rsidRPr="00A759B6">
              <w:rPr>
                <w:rFonts w:ascii="Politica" w:hAnsi="Politica" w:cs="Arial"/>
                <w:color w:val="222222"/>
              </w:rPr>
              <w:t>The idea is unique in terms of its freshness and viability.</w:t>
            </w:r>
            <w:r>
              <w:rPr>
                <w:rFonts w:ascii="Politica" w:hAnsi="Politica" w:cs="Arial"/>
                <w:color w:val="222222"/>
              </w:rPr>
              <w:br/>
            </w:r>
            <w:r w:rsidRPr="00A759B6">
              <w:rPr>
                <w:rFonts w:ascii="Politica" w:hAnsi="Politica" w:cs="Arial"/>
                <w:color w:val="222222"/>
              </w:rPr>
              <w:t>We will have the First Mover Advantage in this space currently.</w:t>
            </w:r>
            <w:r>
              <w:rPr>
                <w:rFonts w:ascii="Politica" w:hAnsi="Politica" w:cs="Arial"/>
                <w:color w:val="222222"/>
              </w:rPr>
              <w:br/>
            </w:r>
            <w:r w:rsidRPr="006D197D">
              <w:rPr>
                <w:rFonts w:ascii="Politica" w:hAnsi="Politica" w:cs="Arial"/>
                <w:color w:val="222222"/>
              </w:rPr>
              <w:t>On the susta</w:t>
            </w:r>
            <w:r>
              <w:rPr>
                <w:rFonts w:ascii="Politica" w:hAnsi="Politica" w:cs="Arial"/>
                <w:color w:val="222222"/>
              </w:rPr>
              <w:t>inability</w:t>
            </w:r>
            <w:r w:rsidRPr="006D197D">
              <w:rPr>
                <w:rFonts w:ascii="Politica" w:hAnsi="Politica" w:cs="Arial"/>
                <w:color w:val="222222"/>
              </w:rPr>
              <w:t xml:space="preserve"> </w:t>
            </w:r>
            <w:r>
              <w:rPr>
                <w:rFonts w:ascii="Politica" w:hAnsi="Politica" w:cs="Arial"/>
                <w:color w:val="222222"/>
              </w:rPr>
              <w:t xml:space="preserve"> </w:t>
            </w:r>
            <w:r w:rsidRPr="006D197D">
              <w:rPr>
                <w:rFonts w:ascii="Politica" w:hAnsi="Politica" w:cs="Arial"/>
                <w:color w:val="222222"/>
              </w:rPr>
              <w:t>front,</w:t>
            </w:r>
            <w:r>
              <w:rPr>
                <w:rFonts w:ascii="Politica" w:hAnsi="Politica" w:cs="Arial"/>
                <w:color w:val="222222"/>
              </w:rPr>
              <w:t xml:space="preserve"> </w:t>
            </w:r>
            <w:r w:rsidRPr="006D197D">
              <w:rPr>
                <w:rFonts w:ascii="Politica" w:hAnsi="Politica" w:cs="Arial"/>
                <w:color w:val="222222"/>
              </w:rPr>
              <w:t>Scrap is going to get generated till the existence of mankind.</w:t>
            </w:r>
            <w:r>
              <w:rPr>
                <w:rFonts w:ascii="Politica" w:hAnsi="Politica" w:cs="Arial"/>
                <w:color w:val="222222"/>
              </w:rPr>
              <w:br/>
            </w:r>
            <w:r w:rsidRPr="006D197D">
              <w:rPr>
                <w:rFonts w:ascii="Politica" w:hAnsi="Politica" w:cs="Arial"/>
                <w:color w:val="222222"/>
              </w:rPr>
              <w:t>Our app usage will provide the much needed comfort and convenience to the customers for dealing scrap.</w:t>
            </w:r>
          </w:p>
        </w:tc>
      </w:tr>
      <w:tr w:rsidR="0022180A" w14:paraId="324F9E10" w14:textId="77777777" w:rsidTr="00DD4550">
        <w:tc>
          <w:tcPr>
            <w:tcW w:w="846" w:type="dxa"/>
          </w:tcPr>
          <w:p w14:paraId="10188399"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8.</w:t>
            </w:r>
          </w:p>
        </w:tc>
        <w:tc>
          <w:tcPr>
            <w:tcW w:w="4111" w:type="dxa"/>
          </w:tcPr>
          <w:p w14:paraId="177D39B6" w14:textId="77777777" w:rsidR="0022180A" w:rsidRDefault="0022180A" w:rsidP="00DD4550">
            <w:pPr>
              <w:pStyle w:val="trt0xe"/>
              <w:spacing w:before="0" w:beforeAutospacing="0" w:after="60" w:afterAutospacing="0"/>
              <w:rPr>
                <w:rFonts w:ascii="Politica" w:hAnsi="Politica" w:cs="Arial"/>
                <w:color w:val="222222"/>
              </w:rPr>
            </w:pPr>
            <w:r w:rsidRPr="00D330CF">
              <w:rPr>
                <w:rFonts w:ascii="Politica" w:hAnsi="Politica" w:cs="Arial"/>
                <w:color w:val="222222"/>
              </w:rPr>
              <w:t>In the initial proposal it was stated that 20% equity will be offered in lieu of investment. There are two issues in this:</w:t>
            </w:r>
          </w:p>
          <w:p w14:paraId="3A1BA647" w14:textId="77777777" w:rsidR="0022180A" w:rsidRDefault="0022180A" w:rsidP="00DD4550">
            <w:pPr>
              <w:pStyle w:val="trt0xe"/>
              <w:spacing w:before="0" w:beforeAutospacing="0" w:after="60" w:afterAutospacing="0"/>
              <w:rPr>
                <w:rFonts w:ascii="Politica" w:hAnsi="Politica" w:cs="Arial"/>
                <w:color w:val="222222"/>
              </w:rPr>
            </w:pPr>
            <w:r w:rsidRPr="00BB176E">
              <w:rPr>
                <w:rFonts w:ascii="Politica" w:hAnsi="Politica" w:cs="Arial"/>
                <w:color w:val="222222"/>
              </w:rPr>
              <w:t xml:space="preserve">a) Since the existing structure is of Partnership firm, how 20% equity will be offered we are not able to understand. </w:t>
            </w:r>
          </w:p>
          <w:p w14:paraId="51C6BD3F" w14:textId="77777777" w:rsidR="0022180A" w:rsidRDefault="0022180A" w:rsidP="00DD4550">
            <w:pPr>
              <w:pStyle w:val="trt0xe"/>
              <w:spacing w:before="0" w:beforeAutospacing="0" w:after="60" w:afterAutospacing="0"/>
              <w:rPr>
                <w:rFonts w:ascii="Politica" w:hAnsi="Politica" w:cs="Arial"/>
                <w:color w:val="222222"/>
              </w:rPr>
            </w:pPr>
            <w:r w:rsidRPr="00BB176E">
              <w:rPr>
                <w:rFonts w:ascii="Politica" w:hAnsi="Politica" w:cs="Arial"/>
                <w:color w:val="222222"/>
              </w:rPr>
              <w:t>b) To quantify the value of 20% equity in monetary terms we need to have the financials before the meeting.</w:t>
            </w:r>
          </w:p>
        </w:tc>
        <w:tc>
          <w:tcPr>
            <w:tcW w:w="4059" w:type="dxa"/>
          </w:tcPr>
          <w:p w14:paraId="5056F05A" w14:textId="77777777" w:rsidR="0022180A" w:rsidRDefault="0022180A" w:rsidP="00DD4550">
            <w:pPr>
              <w:pStyle w:val="trt0xe"/>
              <w:spacing w:before="0" w:beforeAutospacing="0" w:after="60" w:afterAutospacing="0"/>
              <w:rPr>
                <w:rFonts w:ascii="Politica" w:hAnsi="Politica" w:cs="Arial"/>
                <w:color w:val="222222"/>
              </w:rPr>
            </w:pPr>
            <w:r w:rsidRPr="00C87301">
              <w:rPr>
                <w:rFonts w:ascii="Politica" w:hAnsi="Politica" w:cs="Arial"/>
                <w:color w:val="222222"/>
              </w:rPr>
              <w:t>a)</w:t>
            </w:r>
            <w:r>
              <w:rPr>
                <w:rFonts w:ascii="Politica" w:hAnsi="Politica" w:cs="Arial"/>
                <w:color w:val="222222"/>
              </w:rPr>
              <w:t xml:space="preserve"> </w:t>
            </w:r>
            <w:r w:rsidRPr="00C87301">
              <w:rPr>
                <w:rFonts w:ascii="Politica" w:hAnsi="Politica" w:cs="Arial"/>
                <w:color w:val="222222"/>
              </w:rPr>
              <w:t>We may form a new firm and accommodate the investor accordingly.</w:t>
            </w:r>
            <w:r>
              <w:rPr>
                <w:rFonts w:ascii="Politica" w:hAnsi="Politica" w:cs="Arial"/>
                <w:color w:val="222222"/>
              </w:rPr>
              <w:br/>
            </w:r>
            <w:r w:rsidRPr="00C87301">
              <w:rPr>
                <w:rFonts w:ascii="Politica" w:hAnsi="Politica" w:cs="Arial"/>
                <w:color w:val="222222"/>
              </w:rPr>
              <w:t>b)</w:t>
            </w:r>
            <w:r>
              <w:rPr>
                <w:rFonts w:ascii="Politica" w:hAnsi="Politica" w:cs="Arial"/>
                <w:color w:val="222222"/>
              </w:rPr>
              <w:t xml:space="preserve"> </w:t>
            </w:r>
            <w:r w:rsidRPr="00C87301">
              <w:rPr>
                <w:rFonts w:ascii="Politica" w:hAnsi="Politica" w:cs="Arial"/>
                <w:color w:val="222222"/>
              </w:rPr>
              <w:t xml:space="preserve">We have been doing transactions in cash only due to limited capital and </w:t>
            </w:r>
            <w:proofErr w:type="gramStart"/>
            <w:r w:rsidRPr="00C87301">
              <w:rPr>
                <w:rFonts w:ascii="Politica" w:hAnsi="Politica" w:cs="Arial"/>
                <w:color w:val="222222"/>
              </w:rPr>
              <w:t>small scale</w:t>
            </w:r>
            <w:proofErr w:type="gramEnd"/>
            <w:r w:rsidRPr="00C87301">
              <w:rPr>
                <w:rFonts w:ascii="Politica" w:hAnsi="Politica" w:cs="Arial"/>
                <w:color w:val="222222"/>
              </w:rPr>
              <w:t xml:space="preserve"> operations.</w:t>
            </w:r>
          </w:p>
        </w:tc>
      </w:tr>
      <w:tr w:rsidR="0022180A" w14:paraId="414A6D69" w14:textId="77777777" w:rsidTr="00871F3D">
        <w:tc>
          <w:tcPr>
            <w:tcW w:w="846" w:type="dxa"/>
            <w:shd w:val="clear" w:color="auto" w:fill="DBE5F1" w:themeFill="accent1" w:themeFillTint="33"/>
          </w:tcPr>
          <w:p w14:paraId="336F9ED6"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9.</w:t>
            </w:r>
          </w:p>
        </w:tc>
        <w:tc>
          <w:tcPr>
            <w:tcW w:w="4111" w:type="dxa"/>
            <w:shd w:val="clear" w:color="auto" w:fill="DBE5F1" w:themeFill="accent1" w:themeFillTint="33"/>
          </w:tcPr>
          <w:p w14:paraId="5C2D351B" w14:textId="77777777" w:rsidR="0022180A" w:rsidRDefault="0022180A" w:rsidP="00DD4550">
            <w:pPr>
              <w:pStyle w:val="trt0xe"/>
              <w:spacing w:before="0" w:beforeAutospacing="0" w:after="60" w:afterAutospacing="0"/>
              <w:rPr>
                <w:rFonts w:ascii="Politica" w:hAnsi="Politica" w:cs="Arial"/>
                <w:color w:val="222222"/>
              </w:rPr>
            </w:pPr>
            <w:r w:rsidRPr="00C552A3">
              <w:rPr>
                <w:rFonts w:ascii="Politica" w:hAnsi="Politica" w:cs="Arial"/>
                <w:color w:val="222222"/>
              </w:rPr>
              <w:t xml:space="preserve">As per the business plan we are targeting 5000 partners who will be spread all over Mumbai. Target households will also be spread all over Mumbai. So how are we practically going to operate. Our purchase team will be purchasing the scrap from households and store it in the </w:t>
            </w:r>
            <w:proofErr w:type="spellStart"/>
            <w:r w:rsidRPr="00C552A3">
              <w:rPr>
                <w:rFonts w:ascii="Politica" w:hAnsi="Politica" w:cs="Arial"/>
                <w:color w:val="222222"/>
              </w:rPr>
              <w:t>godowns</w:t>
            </w:r>
            <w:proofErr w:type="spellEnd"/>
            <w:r w:rsidRPr="00C552A3">
              <w:rPr>
                <w:rFonts w:ascii="Politica" w:hAnsi="Politica" w:cs="Arial"/>
                <w:color w:val="222222"/>
              </w:rPr>
              <w:t xml:space="preserve">. Then the sales team will pick it up from </w:t>
            </w:r>
            <w:proofErr w:type="spellStart"/>
            <w:r w:rsidRPr="00C552A3">
              <w:rPr>
                <w:rFonts w:ascii="Politica" w:hAnsi="Politica" w:cs="Arial"/>
                <w:color w:val="222222"/>
              </w:rPr>
              <w:t>godowns</w:t>
            </w:r>
            <w:proofErr w:type="spellEnd"/>
            <w:r w:rsidRPr="00C552A3">
              <w:rPr>
                <w:rFonts w:ascii="Politica" w:hAnsi="Politica" w:cs="Arial"/>
                <w:color w:val="222222"/>
              </w:rPr>
              <w:t xml:space="preserve"> and sale it to channel partner. For it we need to have </w:t>
            </w:r>
            <w:proofErr w:type="spellStart"/>
            <w:r w:rsidRPr="00C552A3">
              <w:rPr>
                <w:rFonts w:ascii="Politica" w:hAnsi="Politica" w:cs="Arial"/>
                <w:color w:val="222222"/>
              </w:rPr>
              <w:t>godowns</w:t>
            </w:r>
            <w:proofErr w:type="spellEnd"/>
            <w:r w:rsidRPr="00C552A3">
              <w:rPr>
                <w:rFonts w:ascii="Politica" w:hAnsi="Politica" w:cs="Arial"/>
                <w:color w:val="222222"/>
              </w:rPr>
              <w:t xml:space="preserve"> in all the areas we were </w:t>
            </w:r>
            <w:proofErr w:type="gramStart"/>
            <w:r w:rsidRPr="00C552A3">
              <w:rPr>
                <w:rFonts w:ascii="Politica" w:hAnsi="Politica" w:cs="Arial"/>
                <w:color w:val="222222"/>
              </w:rPr>
              <w:lastRenderedPageBreak/>
              <w:t>are</w:t>
            </w:r>
            <w:proofErr w:type="gramEnd"/>
            <w:r w:rsidRPr="00C552A3">
              <w:rPr>
                <w:rFonts w:ascii="Politica" w:hAnsi="Politica" w:cs="Arial"/>
                <w:color w:val="222222"/>
              </w:rPr>
              <w:t xml:space="preserve"> channel partners are. Cost of same is nowhere mentioned. With such low margin business all such factors will matter a lot.</w:t>
            </w:r>
          </w:p>
        </w:tc>
        <w:tc>
          <w:tcPr>
            <w:tcW w:w="4059" w:type="dxa"/>
            <w:shd w:val="clear" w:color="auto" w:fill="DBE5F1" w:themeFill="accent1" w:themeFillTint="33"/>
          </w:tcPr>
          <w:p w14:paraId="4D5B43F2" w14:textId="77777777" w:rsidR="0022180A" w:rsidRDefault="0022180A" w:rsidP="00DD4550">
            <w:pPr>
              <w:pStyle w:val="trt0xe"/>
              <w:spacing w:before="0" w:beforeAutospacing="0" w:after="60" w:afterAutospacing="0"/>
              <w:rPr>
                <w:rFonts w:ascii="Politica" w:hAnsi="Politica" w:cs="Arial"/>
                <w:color w:val="222222"/>
              </w:rPr>
            </w:pPr>
            <w:r w:rsidRPr="001E77D5">
              <w:rPr>
                <w:rFonts w:ascii="Politica" w:hAnsi="Politica" w:cs="Arial"/>
                <w:color w:val="222222"/>
              </w:rPr>
              <w:lastRenderedPageBreak/>
              <w:t>Little Correction needed here</w:t>
            </w:r>
            <w:r>
              <w:rPr>
                <w:rFonts w:ascii="Politica" w:hAnsi="Politica" w:cs="Arial"/>
                <w:color w:val="222222"/>
              </w:rPr>
              <w:br/>
            </w:r>
            <w:r w:rsidRPr="001E77D5">
              <w:rPr>
                <w:rFonts w:ascii="Politica" w:hAnsi="Politica" w:cs="Arial"/>
                <w:color w:val="222222"/>
              </w:rPr>
              <w:t>We are targeting 5000 Channel Partners which we will develop within certain timeframe.</w:t>
            </w:r>
            <w:r>
              <w:rPr>
                <w:rFonts w:ascii="Politica" w:hAnsi="Politica" w:cs="Arial"/>
                <w:color w:val="222222"/>
              </w:rPr>
              <w:br/>
            </w:r>
            <w:r w:rsidRPr="004C3390">
              <w:rPr>
                <w:rFonts w:ascii="Politica" w:hAnsi="Politica" w:cs="Arial"/>
                <w:color w:val="222222"/>
              </w:rPr>
              <w:t>As discussed in point 1,We will purchase the scrap from Channel Partners only .</w:t>
            </w:r>
            <w:r>
              <w:rPr>
                <w:rFonts w:ascii="Politica" w:hAnsi="Politica" w:cs="Arial"/>
                <w:color w:val="222222"/>
              </w:rPr>
              <w:br/>
            </w:r>
            <w:r w:rsidRPr="004C3390">
              <w:rPr>
                <w:rFonts w:ascii="Politica" w:hAnsi="Politica" w:cs="Arial"/>
                <w:color w:val="222222"/>
              </w:rPr>
              <w:t>And they will purchase it from the orders received online as well as from offline walk-ins.</w:t>
            </w:r>
            <w:r>
              <w:rPr>
                <w:rFonts w:ascii="Politica" w:hAnsi="Politica" w:cs="Arial"/>
                <w:color w:val="222222"/>
              </w:rPr>
              <w:br/>
            </w:r>
            <w:r w:rsidRPr="004C3390">
              <w:rPr>
                <w:rFonts w:ascii="Politica" w:hAnsi="Politica" w:cs="Arial"/>
                <w:color w:val="222222"/>
              </w:rPr>
              <w:t xml:space="preserve">We will have 2 Central </w:t>
            </w:r>
            <w:proofErr w:type="spellStart"/>
            <w:r w:rsidRPr="004C3390">
              <w:rPr>
                <w:rFonts w:ascii="Politica" w:hAnsi="Politica" w:cs="Arial"/>
                <w:color w:val="222222"/>
              </w:rPr>
              <w:t>Godowns</w:t>
            </w:r>
            <w:proofErr w:type="spellEnd"/>
            <w:r w:rsidRPr="004C3390">
              <w:rPr>
                <w:rFonts w:ascii="Politica" w:hAnsi="Politica" w:cs="Arial"/>
                <w:color w:val="222222"/>
              </w:rPr>
              <w:t xml:space="preserve"> in Mumbai &amp; Virar where our recyclables will be stored.</w:t>
            </w:r>
            <w:r>
              <w:rPr>
                <w:rFonts w:ascii="Politica" w:hAnsi="Politica" w:cs="Arial"/>
                <w:color w:val="222222"/>
              </w:rPr>
              <w:br/>
            </w:r>
            <w:r w:rsidRPr="009B6953">
              <w:rPr>
                <w:rFonts w:ascii="Politica" w:hAnsi="Politica" w:cs="Arial"/>
                <w:color w:val="222222"/>
              </w:rPr>
              <w:lastRenderedPageBreak/>
              <w:t>We will start with 1Godown at Virar and then depending upon the volume we will take call for the next one.</w:t>
            </w:r>
            <w:r>
              <w:rPr>
                <w:rFonts w:ascii="Politica" w:hAnsi="Politica" w:cs="Arial"/>
                <w:color w:val="222222"/>
              </w:rPr>
              <w:br/>
            </w:r>
            <w:r w:rsidRPr="006E4D9D">
              <w:rPr>
                <w:rFonts w:ascii="Politica" w:hAnsi="Politica" w:cs="Arial"/>
                <w:color w:val="222222"/>
              </w:rPr>
              <w:t>Our vehicles will cover the geography in phased manner every</w:t>
            </w:r>
            <w:r>
              <w:rPr>
                <w:rFonts w:ascii="Politica" w:hAnsi="Politica" w:cs="Arial"/>
                <w:color w:val="222222"/>
              </w:rPr>
              <w:t xml:space="preserve"> </w:t>
            </w:r>
            <w:r w:rsidRPr="006E4D9D">
              <w:rPr>
                <w:rFonts w:ascii="Politica" w:hAnsi="Politica" w:cs="Arial"/>
                <w:color w:val="222222"/>
              </w:rPr>
              <w:t>day for collection of recyclables</w:t>
            </w:r>
          </w:p>
        </w:tc>
      </w:tr>
      <w:tr w:rsidR="0022180A" w14:paraId="6A24D51A" w14:textId="77777777" w:rsidTr="00DD4550">
        <w:tc>
          <w:tcPr>
            <w:tcW w:w="846" w:type="dxa"/>
          </w:tcPr>
          <w:p w14:paraId="5F542E75"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lastRenderedPageBreak/>
              <w:t>10.</w:t>
            </w:r>
          </w:p>
        </w:tc>
        <w:tc>
          <w:tcPr>
            <w:tcW w:w="4111" w:type="dxa"/>
          </w:tcPr>
          <w:p w14:paraId="3B872C20" w14:textId="77777777" w:rsidR="0022180A" w:rsidRDefault="0022180A" w:rsidP="00DD4550">
            <w:pPr>
              <w:pStyle w:val="trt0xe"/>
              <w:spacing w:before="0" w:beforeAutospacing="0" w:after="60" w:afterAutospacing="0"/>
              <w:rPr>
                <w:rFonts w:ascii="Politica" w:hAnsi="Politica" w:cs="Arial"/>
                <w:color w:val="222222"/>
              </w:rPr>
            </w:pPr>
            <w:r w:rsidRPr="00ED0C80">
              <w:rPr>
                <w:rFonts w:ascii="Politica" w:hAnsi="Politica" w:cs="Arial"/>
                <w:color w:val="222222"/>
              </w:rPr>
              <w:t>In the initial proposal total team of 30 persons is mentioned. With 5000 channel partners and numerous households spread all over Mumbai how come the business be managed with such a small team in s</w:t>
            </w:r>
            <w:r>
              <w:rPr>
                <w:rFonts w:ascii="Politica" w:hAnsi="Politica" w:cs="Arial"/>
                <w:color w:val="222222"/>
              </w:rPr>
              <w:t>pite</w:t>
            </w:r>
            <w:r w:rsidRPr="00ED0C80">
              <w:rPr>
                <w:rFonts w:ascii="Politica" w:hAnsi="Politica" w:cs="Arial"/>
                <w:color w:val="222222"/>
              </w:rPr>
              <w:t xml:space="preserve"> of all the automations. If employ more team cost will increase again affecting the low margin business.</w:t>
            </w:r>
          </w:p>
        </w:tc>
        <w:tc>
          <w:tcPr>
            <w:tcW w:w="4059" w:type="dxa"/>
          </w:tcPr>
          <w:p w14:paraId="4BB49780" w14:textId="77777777" w:rsidR="0022180A" w:rsidRDefault="0022180A" w:rsidP="00DD4550">
            <w:pPr>
              <w:pStyle w:val="trt0xe"/>
              <w:spacing w:before="0" w:beforeAutospacing="0" w:after="60" w:afterAutospacing="0"/>
              <w:rPr>
                <w:rFonts w:ascii="Politica" w:hAnsi="Politica" w:cs="Arial"/>
                <w:color w:val="222222"/>
              </w:rPr>
            </w:pPr>
            <w:r w:rsidRPr="0046712D">
              <w:rPr>
                <w:rFonts w:ascii="Politica" w:hAnsi="Politica" w:cs="Arial"/>
                <w:color w:val="222222"/>
              </w:rPr>
              <w:t>We will need teams for Channel Partner Development &amp; Operations Management.</w:t>
            </w:r>
            <w:r>
              <w:rPr>
                <w:rFonts w:ascii="Politica" w:hAnsi="Politica" w:cs="Arial"/>
                <w:color w:val="222222"/>
              </w:rPr>
              <w:br/>
            </w:r>
            <w:r w:rsidRPr="0046712D">
              <w:rPr>
                <w:rFonts w:ascii="Politica" w:hAnsi="Politica" w:cs="Arial"/>
                <w:color w:val="222222"/>
              </w:rPr>
              <w:t>We will start with a small team initially and with the increase in volumes We will increase the numbers.</w:t>
            </w:r>
            <w:r>
              <w:rPr>
                <w:rFonts w:ascii="Politica" w:hAnsi="Politica" w:cs="Arial"/>
                <w:color w:val="222222"/>
              </w:rPr>
              <w:br/>
            </w:r>
            <w:r w:rsidRPr="0046712D">
              <w:rPr>
                <w:rFonts w:ascii="Politica" w:hAnsi="Politica" w:cs="Arial"/>
                <w:color w:val="222222"/>
              </w:rPr>
              <w:t>We will hire females from neighbourhoods for segregation task.</w:t>
            </w:r>
            <w:r>
              <w:rPr>
                <w:rFonts w:ascii="Politica" w:hAnsi="Politica" w:cs="Arial"/>
                <w:color w:val="222222"/>
              </w:rPr>
              <w:t xml:space="preserve"> </w:t>
            </w:r>
            <w:r w:rsidRPr="0046712D">
              <w:rPr>
                <w:rFonts w:ascii="Politica" w:hAnsi="Politica" w:cs="Arial"/>
                <w:color w:val="222222"/>
              </w:rPr>
              <w:t>It will help us get low cost manpower</w:t>
            </w:r>
            <w:r>
              <w:rPr>
                <w:rFonts w:ascii="Politica" w:hAnsi="Politica" w:cs="Arial"/>
                <w:color w:val="222222"/>
              </w:rPr>
              <w:t xml:space="preserve"> </w:t>
            </w:r>
            <w:r w:rsidRPr="0046712D">
              <w:rPr>
                <w:rFonts w:ascii="Politica" w:hAnsi="Politica" w:cs="Arial"/>
                <w:color w:val="222222"/>
              </w:rPr>
              <w:t>with steady supply.</w:t>
            </w:r>
            <w:r>
              <w:rPr>
                <w:rFonts w:ascii="Politica" w:hAnsi="Politica" w:cs="Arial"/>
                <w:color w:val="222222"/>
              </w:rPr>
              <w:br/>
            </w:r>
            <w:r w:rsidRPr="0046712D">
              <w:rPr>
                <w:rFonts w:ascii="Politica" w:hAnsi="Politica" w:cs="Arial"/>
                <w:color w:val="222222"/>
              </w:rPr>
              <w:t>The Channel Partner Development Team will get dismantled once the task is achieved.</w:t>
            </w:r>
            <w:r>
              <w:rPr>
                <w:rFonts w:ascii="Politica" w:hAnsi="Politica" w:cs="Arial"/>
                <w:color w:val="222222"/>
              </w:rPr>
              <w:br/>
            </w:r>
            <w:r w:rsidRPr="00AB4CA2">
              <w:rPr>
                <w:rFonts w:ascii="Politica" w:hAnsi="Politica" w:cs="Arial"/>
                <w:color w:val="222222"/>
              </w:rPr>
              <w:t>Drivers and Helpers will always be needed for taking care of collection task of recyclables.</w:t>
            </w:r>
            <w:r>
              <w:rPr>
                <w:rFonts w:ascii="Politica" w:hAnsi="Politica" w:cs="Arial"/>
                <w:color w:val="222222"/>
              </w:rPr>
              <w:br/>
            </w:r>
            <w:r w:rsidRPr="00AB4CA2">
              <w:rPr>
                <w:rFonts w:ascii="Politica" w:hAnsi="Politica" w:cs="Arial"/>
                <w:color w:val="222222"/>
              </w:rPr>
              <w:t>Our major focus will always lie on the development,</w:t>
            </w:r>
            <w:r>
              <w:rPr>
                <w:rFonts w:ascii="Politica" w:hAnsi="Politica" w:cs="Arial"/>
                <w:color w:val="222222"/>
              </w:rPr>
              <w:t xml:space="preserve"> </w:t>
            </w:r>
            <w:r w:rsidRPr="00AB4CA2">
              <w:rPr>
                <w:rFonts w:ascii="Politica" w:hAnsi="Politica" w:cs="Arial"/>
                <w:color w:val="222222"/>
              </w:rPr>
              <w:t>promotion and marketing of our Online App.</w:t>
            </w:r>
          </w:p>
        </w:tc>
      </w:tr>
    </w:tbl>
    <w:p w14:paraId="22102ADA" w14:textId="77777777" w:rsidR="0022180A" w:rsidRDefault="0022180A" w:rsidP="0022180A">
      <w:pPr>
        <w:pStyle w:val="trt0xe"/>
        <w:shd w:val="clear" w:color="auto" w:fill="FFFFFF"/>
        <w:spacing w:before="0" w:beforeAutospacing="0" w:after="60" w:afterAutospacing="0"/>
        <w:rPr>
          <w:rFonts w:ascii="Politica" w:hAnsi="Politica" w:cs="Arial"/>
          <w:color w:val="222222"/>
        </w:rPr>
      </w:pPr>
    </w:p>
    <w:p w14:paraId="6148AFF4" w14:textId="77777777" w:rsidR="0022180A" w:rsidRDefault="0022180A" w:rsidP="0022180A">
      <w:pPr>
        <w:pStyle w:val="trt0xe"/>
        <w:shd w:val="clear" w:color="auto" w:fill="FFFFFF"/>
        <w:spacing w:before="0" w:beforeAutospacing="0" w:after="60" w:afterAutospacing="0"/>
        <w:rPr>
          <w:rFonts w:ascii="Politica" w:hAnsi="Politica" w:cs="Arial"/>
          <w:color w:val="222222"/>
        </w:rPr>
      </w:pPr>
    </w:p>
    <w:p w14:paraId="3C931DC6" w14:textId="77777777" w:rsidR="0022180A" w:rsidRDefault="0022180A" w:rsidP="0022180A">
      <w:pPr>
        <w:pStyle w:val="trt0xe"/>
        <w:shd w:val="clear" w:color="auto" w:fill="FFFFFF"/>
        <w:spacing w:before="0" w:beforeAutospacing="0" w:after="60" w:afterAutospacing="0"/>
        <w:rPr>
          <w:rFonts w:ascii="Politica" w:hAnsi="Politica" w:cs="Arial"/>
          <w:color w:val="222222"/>
        </w:rPr>
      </w:pPr>
    </w:p>
    <w:p w14:paraId="72EA119D" w14:textId="77777777" w:rsidR="0022180A" w:rsidRDefault="0022180A" w:rsidP="0022180A">
      <w:pPr>
        <w:pStyle w:val="trt0xe"/>
        <w:shd w:val="clear" w:color="auto" w:fill="FFFFFF"/>
        <w:spacing w:before="0" w:beforeAutospacing="0" w:after="60" w:afterAutospacing="0"/>
        <w:rPr>
          <w:rFonts w:ascii="Politica" w:hAnsi="Politica" w:cs="Arial"/>
          <w:color w:val="222222"/>
        </w:rPr>
      </w:pPr>
    </w:p>
    <w:p w14:paraId="18B2A854" w14:textId="77777777" w:rsidR="0022180A" w:rsidRDefault="0022180A" w:rsidP="0022180A">
      <w:pPr>
        <w:pStyle w:val="trt0xe"/>
        <w:shd w:val="clear" w:color="auto" w:fill="FFFFFF"/>
        <w:spacing w:before="0" w:beforeAutospacing="0" w:after="60" w:afterAutospacing="0"/>
        <w:rPr>
          <w:rFonts w:ascii="Politica" w:hAnsi="Politica" w:cs="Arial"/>
          <w:color w:val="222222"/>
        </w:rPr>
      </w:pPr>
    </w:p>
    <w:p w14:paraId="18F04E66" w14:textId="77777777" w:rsidR="0022180A" w:rsidRDefault="0022180A" w:rsidP="0022180A">
      <w:pPr>
        <w:pStyle w:val="trt0xe"/>
        <w:shd w:val="clear" w:color="auto" w:fill="FFFFFF"/>
        <w:spacing w:before="0" w:beforeAutospacing="0" w:after="60" w:afterAutospacing="0"/>
        <w:rPr>
          <w:rFonts w:ascii="Politica" w:hAnsi="Politica" w:cs="Arial"/>
          <w:color w:val="222222"/>
        </w:rPr>
      </w:pPr>
    </w:p>
    <w:p w14:paraId="55FC5527" w14:textId="77777777" w:rsidR="0022180A" w:rsidRDefault="0022180A" w:rsidP="0022180A">
      <w:pPr>
        <w:pStyle w:val="trt0xe"/>
        <w:shd w:val="clear" w:color="auto" w:fill="FFFFFF"/>
        <w:spacing w:before="0" w:beforeAutospacing="0" w:after="60" w:afterAutospacing="0"/>
        <w:rPr>
          <w:rFonts w:ascii="Politica" w:hAnsi="Politica" w:cs="Arial"/>
          <w:color w:val="222222"/>
        </w:rPr>
      </w:pPr>
    </w:p>
    <w:p w14:paraId="4C5B988D" w14:textId="77777777" w:rsidR="0022180A" w:rsidRDefault="0022180A" w:rsidP="0022180A">
      <w:pPr>
        <w:pStyle w:val="trt0xe"/>
        <w:shd w:val="clear" w:color="auto" w:fill="FFFFFF"/>
        <w:spacing w:before="0" w:beforeAutospacing="0" w:after="60" w:afterAutospacing="0"/>
        <w:rPr>
          <w:rFonts w:ascii="Politica" w:hAnsi="Politica" w:cs="Arial"/>
          <w:color w:val="222222"/>
        </w:rPr>
      </w:pPr>
    </w:p>
    <w:p w14:paraId="70F83BD3" w14:textId="77777777" w:rsidR="0022180A" w:rsidRDefault="0022180A" w:rsidP="0022180A">
      <w:pPr>
        <w:pStyle w:val="trt0xe"/>
        <w:shd w:val="clear" w:color="auto" w:fill="FFFFFF"/>
        <w:spacing w:before="0" w:beforeAutospacing="0" w:after="60" w:afterAutospacing="0"/>
        <w:rPr>
          <w:rFonts w:ascii="Politica" w:hAnsi="Politica" w:cs="Arial"/>
          <w:color w:val="222222"/>
        </w:rPr>
      </w:pPr>
    </w:p>
    <w:p w14:paraId="7E1C0F5A" w14:textId="77777777" w:rsidR="0022180A" w:rsidRDefault="0022180A" w:rsidP="0022180A">
      <w:pPr>
        <w:pStyle w:val="trt0xe"/>
        <w:shd w:val="clear" w:color="auto" w:fill="FFFFFF"/>
        <w:spacing w:before="0" w:beforeAutospacing="0" w:after="60" w:afterAutospacing="0"/>
        <w:rPr>
          <w:rFonts w:ascii="Politica" w:hAnsi="Politica" w:cs="Arial"/>
          <w:color w:val="222222"/>
        </w:rPr>
      </w:pPr>
    </w:p>
    <w:p w14:paraId="1585D9B9" w14:textId="77777777" w:rsidR="0022180A" w:rsidRDefault="0022180A" w:rsidP="0022180A">
      <w:pPr>
        <w:pStyle w:val="trt0xe"/>
        <w:shd w:val="clear" w:color="auto" w:fill="FFFFFF"/>
        <w:spacing w:before="0" w:beforeAutospacing="0" w:after="60" w:afterAutospacing="0"/>
        <w:rPr>
          <w:rFonts w:ascii="Politica" w:hAnsi="Politica" w:cs="Arial"/>
          <w:color w:val="222222"/>
        </w:rPr>
      </w:pPr>
    </w:p>
    <w:p w14:paraId="4AFE4295" w14:textId="77777777" w:rsidR="0022180A" w:rsidRDefault="0022180A" w:rsidP="0022180A">
      <w:pPr>
        <w:pStyle w:val="trt0xe"/>
        <w:shd w:val="clear" w:color="auto" w:fill="FFFFFF"/>
        <w:spacing w:before="0" w:beforeAutospacing="0" w:after="60" w:afterAutospacing="0"/>
        <w:rPr>
          <w:rFonts w:ascii="Politica" w:hAnsi="Politica" w:cs="Arial"/>
          <w:color w:val="222222"/>
        </w:rPr>
      </w:pPr>
    </w:p>
    <w:p w14:paraId="174D26B2" w14:textId="77777777" w:rsidR="0022180A" w:rsidRDefault="0022180A" w:rsidP="0022180A">
      <w:pPr>
        <w:pStyle w:val="trt0xe"/>
        <w:shd w:val="clear" w:color="auto" w:fill="FFFFFF"/>
        <w:spacing w:before="0" w:beforeAutospacing="0" w:after="60" w:afterAutospacing="0"/>
        <w:rPr>
          <w:rFonts w:ascii="Politica" w:hAnsi="Politica" w:cs="Arial"/>
          <w:color w:val="222222"/>
        </w:rPr>
      </w:pPr>
    </w:p>
    <w:p w14:paraId="05D248F8" w14:textId="77777777" w:rsidR="0022180A" w:rsidRDefault="0022180A" w:rsidP="0022180A">
      <w:pPr>
        <w:pStyle w:val="trt0xe"/>
        <w:shd w:val="clear" w:color="auto" w:fill="FFFFFF"/>
        <w:spacing w:before="0" w:beforeAutospacing="0" w:after="60" w:afterAutospacing="0"/>
        <w:rPr>
          <w:rFonts w:ascii="Politica" w:hAnsi="Politica" w:cs="Arial"/>
          <w:color w:val="222222"/>
        </w:rPr>
      </w:pPr>
    </w:p>
    <w:p w14:paraId="3795AFA3" w14:textId="77777777" w:rsidR="0022180A" w:rsidRDefault="0022180A" w:rsidP="0022180A">
      <w:pPr>
        <w:pStyle w:val="trt0xe"/>
        <w:shd w:val="clear" w:color="auto" w:fill="FFFFFF"/>
        <w:spacing w:before="0" w:beforeAutospacing="0" w:after="60" w:afterAutospacing="0"/>
        <w:rPr>
          <w:rFonts w:ascii="Politica" w:hAnsi="Politica" w:cs="Arial"/>
          <w:color w:val="222222"/>
        </w:rPr>
      </w:pPr>
    </w:p>
    <w:tbl>
      <w:tblPr>
        <w:tblStyle w:val="TableGrid"/>
        <w:tblW w:w="0" w:type="auto"/>
        <w:tblLook w:val="04A0" w:firstRow="1" w:lastRow="0" w:firstColumn="1" w:lastColumn="0" w:noHBand="0" w:noVBand="1"/>
      </w:tblPr>
      <w:tblGrid>
        <w:gridCol w:w="846"/>
        <w:gridCol w:w="4111"/>
        <w:gridCol w:w="4059"/>
      </w:tblGrid>
      <w:tr w:rsidR="0022180A" w14:paraId="605423C9" w14:textId="77777777" w:rsidTr="00DD4550">
        <w:tc>
          <w:tcPr>
            <w:tcW w:w="846" w:type="dxa"/>
          </w:tcPr>
          <w:p w14:paraId="047FDACF" w14:textId="77777777" w:rsidR="0022180A" w:rsidRDefault="0022180A" w:rsidP="00DD4550">
            <w:pPr>
              <w:pStyle w:val="trt0xe"/>
              <w:spacing w:before="0" w:beforeAutospacing="0" w:after="60" w:afterAutospacing="0"/>
              <w:rPr>
                <w:rFonts w:ascii="Politica" w:hAnsi="Politica" w:cs="Arial"/>
                <w:color w:val="222222"/>
              </w:rPr>
            </w:pPr>
          </w:p>
        </w:tc>
        <w:tc>
          <w:tcPr>
            <w:tcW w:w="4111" w:type="dxa"/>
          </w:tcPr>
          <w:p w14:paraId="37F9DB77"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 xml:space="preserve">Mail from – Finance FSC, Email - </w:t>
            </w:r>
            <w:r w:rsidRPr="00E8548B">
              <w:rPr>
                <w:rFonts w:ascii="Politica" w:hAnsi="Politica" w:cs="Arial"/>
                <w:color w:val="222222"/>
              </w:rPr>
              <w:t>finance@fluidscapes.in</w:t>
            </w:r>
          </w:p>
          <w:p w14:paraId="07653AC7" w14:textId="77777777" w:rsidR="0022180A" w:rsidRDefault="0022180A" w:rsidP="00DD4550">
            <w:pPr>
              <w:pStyle w:val="trt0xe"/>
              <w:spacing w:before="0" w:beforeAutospacing="0" w:after="60" w:afterAutospacing="0"/>
              <w:rPr>
                <w:rFonts w:ascii="Politica" w:hAnsi="Politica" w:cs="Arial"/>
                <w:color w:val="222222"/>
              </w:rPr>
            </w:pPr>
          </w:p>
          <w:p w14:paraId="518C8FE7"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 xml:space="preserve">Mail To – Jitendra Shah, Email - </w:t>
            </w:r>
            <w:hyperlink r:id="rId16" w:history="1">
              <w:r w:rsidRPr="00012F16">
                <w:rPr>
                  <w:rStyle w:val="Hyperlink"/>
                  <w:rFonts w:ascii="Politica" w:hAnsi="Politica" w:cs="Arial"/>
                </w:rPr>
                <w:t>jitendrashah80@gmail.com</w:t>
              </w:r>
            </w:hyperlink>
          </w:p>
          <w:p w14:paraId="18795FD2" w14:textId="77777777" w:rsidR="0022180A" w:rsidRDefault="0022180A" w:rsidP="00DD4550">
            <w:pPr>
              <w:pStyle w:val="trt0xe"/>
              <w:spacing w:before="0" w:beforeAutospacing="0" w:after="60" w:afterAutospacing="0"/>
              <w:rPr>
                <w:rFonts w:ascii="Politica" w:hAnsi="Politica" w:cs="Arial"/>
                <w:color w:val="222222"/>
              </w:rPr>
            </w:pPr>
          </w:p>
          <w:p w14:paraId="035DB909"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Sat</w:t>
            </w:r>
            <w:r w:rsidRPr="00773E8D">
              <w:rPr>
                <w:rFonts w:ascii="Politica" w:hAnsi="Politica" w:cs="Arial"/>
                <w:color w:val="222222"/>
              </w:rPr>
              <w:t xml:space="preserve">, </w:t>
            </w:r>
            <w:r>
              <w:rPr>
                <w:rFonts w:ascii="Politica" w:hAnsi="Politica" w:cs="Arial"/>
                <w:color w:val="222222"/>
              </w:rPr>
              <w:t>Jan</w:t>
            </w:r>
            <w:r w:rsidRPr="00773E8D">
              <w:rPr>
                <w:rFonts w:ascii="Politica" w:hAnsi="Politica" w:cs="Arial"/>
                <w:color w:val="222222"/>
              </w:rPr>
              <w:t xml:space="preserve"> </w:t>
            </w:r>
            <w:r>
              <w:rPr>
                <w:rFonts w:ascii="Politica" w:hAnsi="Politica" w:cs="Arial"/>
                <w:color w:val="222222"/>
              </w:rPr>
              <w:t>4</w:t>
            </w:r>
            <w:r w:rsidRPr="00773E8D">
              <w:rPr>
                <w:rFonts w:ascii="Politica" w:hAnsi="Politica" w:cs="Arial"/>
                <w:color w:val="222222"/>
              </w:rPr>
              <w:t>, 20</w:t>
            </w:r>
            <w:r>
              <w:rPr>
                <w:rFonts w:ascii="Politica" w:hAnsi="Politica" w:cs="Arial"/>
                <w:color w:val="222222"/>
              </w:rPr>
              <w:t>20</w:t>
            </w:r>
            <w:r w:rsidRPr="00773E8D">
              <w:rPr>
                <w:rFonts w:ascii="Politica" w:hAnsi="Politica" w:cs="Arial"/>
                <w:color w:val="222222"/>
              </w:rPr>
              <w:t xml:space="preserve"> at </w:t>
            </w:r>
            <w:r>
              <w:rPr>
                <w:rFonts w:ascii="Politica" w:hAnsi="Politica" w:cs="Arial"/>
                <w:color w:val="222222"/>
              </w:rPr>
              <w:t>2</w:t>
            </w:r>
            <w:r w:rsidRPr="00773E8D">
              <w:rPr>
                <w:rFonts w:ascii="Politica" w:hAnsi="Politica" w:cs="Arial"/>
                <w:color w:val="222222"/>
              </w:rPr>
              <w:t>:1</w:t>
            </w:r>
            <w:r>
              <w:rPr>
                <w:rFonts w:ascii="Politica" w:hAnsi="Politica" w:cs="Arial"/>
                <w:color w:val="222222"/>
              </w:rPr>
              <w:t>2</w:t>
            </w:r>
            <w:r w:rsidRPr="00773E8D">
              <w:rPr>
                <w:rFonts w:ascii="Politica" w:hAnsi="Politica" w:cs="Arial"/>
                <w:color w:val="222222"/>
              </w:rPr>
              <w:t xml:space="preserve"> PM</w:t>
            </w:r>
          </w:p>
        </w:tc>
        <w:tc>
          <w:tcPr>
            <w:tcW w:w="4059" w:type="dxa"/>
          </w:tcPr>
          <w:p w14:paraId="3D903528" w14:textId="77777777" w:rsidR="0022180A" w:rsidRDefault="0022180A" w:rsidP="00DD4550">
            <w:pPr>
              <w:pStyle w:val="trt0xe"/>
              <w:spacing w:before="0" w:beforeAutospacing="0" w:after="60" w:afterAutospacing="0"/>
              <w:rPr>
                <w:rFonts w:ascii="Politica" w:hAnsi="Politica" w:cs="Arial"/>
                <w:color w:val="222222"/>
              </w:rPr>
            </w:pPr>
          </w:p>
        </w:tc>
      </w:tr>
      <w:tr w:rsidR="0022180A" w14:paraId="77E72E8B" w14:textId="77777777" w:rsidTr="00BA3335">
        <w:tc>
          <w:tcPr>
            <w:tcW w:w="846" w:type="dxa"/>
            <w:shd w:val="clear" w:color="auto" w:fill="548DD4" w:themeFill="text2" w:themeFillTint="99"/>
          </w:tcPr>
          <w:p w14:paraId="16EDB136" w14:textId="77777777" w:rsidR="0022180A" w:rsidRPr="00705D59" w:rsidRDefault="0022180A" w:rsidP="00DD4550">
            <w:pPr>
              <w:pStyle w:val="trt0xe"/>
              <w:spacing w:before="0" w:beforeAutospacing="0" w:after="60" w:afterAutospacing="0"/>
              <w:rPr>
                <w:rFonts w:ascii="Politica" w:hAnsi="Politica" w:cs="Arial"/>
                <w:b/>
                <w:bCs/>
                <w:color w:val="FFFFFF" w:themeColor="background1"/>
              </w:rPr>
            </w:pPr>
            <w:r w:rsidRPr="00705D59">
              <w:rPr>
                <w:rFonts w:ascii="Politica" w:hAnsi="Politica" w:cs="Arial"/>
                <w:b/>
                <w:bCs/>
                <w:color w:val="FFFFFF" w:themeColor="background1"/>
              </w:rPr>
              <w:t>Sr No.</w:t>
            </w:r>
          </w:p>
        </w:tc>
        <w:tc>
          <w:tcPr>
            <w:tcW w:w="4111" w:type="dxa"/>
            <w:shd w:val="clear" w:color="auto" w:fill="548DD4" w:themeFill="text2" w:themeFillTint="99"/>
          </w:tcPr>
          <w:p w14:paraId="37B41A44" w14:textId="77777777" w:rsidR="0022180A" w:rsidRPr="00705D59" w:rsidRDefault="0022180A" w:rsidP="00DD4550">
            <w:pPr>
              <w:pStyle w:val="trt0xe"/>
              <w:spacing w:before="0" w:beforeAutospacing="0" w:after="60" w:afterAutospacing="0"/>
              <w:rPr>
                <w:rFonts w:ascii="Politica" w:hAnsi="Politica" w:cs="Arial"/>
                <w:b/>
                <w:bCs/>
                <w:color w:val="FFFFFF" w:themeColor="background1"/>
              </w:rPr>
            </w:pPr>
            <w:r w:rsidRPr="00705D59">
              <w:rPr>
                <w:rFonts w:ascii="Politica" w:hAnsi="Politica" w:cs="Arial"/>
                <w:b/>
                <w:bCs/>
                <w:color w:val="FFFFFF" w:themeColor="background1"/>
              </w:rPr>
              <w:t xml:space="preserve">Query raised by </w:t>
            </w:r>
            <w:proofErr w:type="spellStart"/>
            <w:r w:rsidRPr="00705D59">
              <w:rPr>
                <w:rFonts w:ascii="Politica" w:hAnsi="Politica" w:cs="Arial"/>
                <w:b/>
                <w:bCs/>
                <w:color w:val="FFFFFF" w:themeColor="background1"/>
              </w:rPr>
              <w:t>Fluidscapes</w:t>
            </w:r>
            <w:proofErr w:type="spellEnd"/>
          </w:p>
        </w:tc>
        <w:tc>
          <w:tcPr>
            <w:tcW w:w="4059" w:type="dxa"/>
            <w:shd w:val="clear" w:color="auto" w:fill="548DD4" w:themeFill="text2" w:themeFillTint="99"/>
          </w:tcPr>
          <w:p w14:paraId="13607EA5" w14:textId="77777777" w:rsidR="0022180A" w:rsidRPr="00705D59" w:rsidRDefault="0022180A" w:rsidP="00DD4550">
            <w:pPr>
              <w:pStyle w:val="trt0xe"/>
              <w:spacing w:before="0" w:beforeAutospacing="0" w:after="60" w:afterAutospacing="0"/>
              <w:rPr>
                <w:rFonts w:ascii="Politica" w:hAnsi="Politica" w:cs="Arial"/>
                <w:b/>
                <w:bCs/>
                <w:color w:val="FFFFFF" w:themeColor="background1"/>
              </w:rPr>
            </w:pPr>
            <w:r w:rsidRPr="00705D59">
              <w:rPr>
                <w:rFonts w:ascii="Politica" w:hAnsi="Politica" w:cs="Arial"/>
                <w:b/>
                <w:bCs/>
                <w:color w:val="FFFFFF" w:themeColor="background1"/>
              </w:rPr>
              <w:t xml:space="preserve">Explanation provided by </w:t>
            </w:r>
            <w:proofErr w:type="spellStart"/>
            <w:r w:rsidRPr="00705D59">
              <w:rPr>
                <w:rFonts w:ascii="Politica" w:hAnsi="Politica" w:cs="Arial"/>
                <w:b/>
                <w:bCs/>
                <w:color w:val="FFFFFF" w:themeColor="background1"/>
              </w:rPr>
              <w:t>Bhangar</w:t>
            </w:r>
            <w:proofErr w:type="spellEnd"/>
            <w:r w:rsidRPr="00705D59">
              <w:rPr>
                <w:rFonts w:ascii="Politica" w:hAnsi="Politica" w:cs="Arial"/>
                <w:b/>
                <w:bCs/>
                <w:color w:val="FFFFFF" w:themeColor="background1"/>
              </w:rPr>
              <w:t xml:space="preserve"> 24</w:t>
            </w:r>
          </w:p>
        </w:tc>
      </w:tr>
      <w:tr w:rsidR="0022180A" w14:paraId="7417F0D4" w14:textId="77777777" w:rsidTr="00871F3D">
        <w:tc>
          <w:tcPr>
            <w:tcW w:w="846" w:type="dxa"/>
            <w:shd w:val="clear" w:color="auto" w:fill="DBE5F1" w:themeFill="accent1" w:themeFillTint="33"/>
          </w:tcPr>
          <w:p w14:paraId="7AF189F2"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 xml:space="preserve">1. </w:t>
            </w:r>
          </w:p>
        </w:tc>
        <w:tc>
          <w:tcPr>
            <w:tcW w:w="4111" w:type="dxa"/>
            <w:shd w:val="clear" w:color="auto" w:fill="DBE5F1" w:themeFill="accent1" w:themeFillTint="33"/>
          </w:tcPr>
          <w:p w14:paraId="1F460812" w14:textId="77777777" w:rsidR="0022180A" w:rsidRDefault="0022180A" w:rsidP="00DD4550">
            <w:pPr>
              <w:pStyle w:val="trt0xe"/>
              <w:spacing w:before="0" w:beforeAutospacing="0" w:after="60" w:afterAutospacing="0"/>
              <w:rPr>
                <w:rFonts w:ascii="Politica" w:hAnsi="Politica" w:cs="Arial"/>
                <w:color w:val="222222"/>
              </w:rPr>
            </w:pPr>
            <w:r w:rsidRPr="0016533A">
              <w:rPr>
                <w:rFonts w:ascii="Politica" w:hAnsi="Politica" w:cs="Arial"/>
                <w:color w:val="222222"/>
              </w:rPr>
              <w:t>We would be selling the scrap purchased from the channel partners to Recycling units. (We are assuming this, there is no such mention in the details so far provided)</w:t>
            </w:r>
          </w:p>
        </w:tc>
        <w:tc>
          <w:tcPr>
            <w:tcW w:w="4059" w:type="dxa"/>
            <w:shd w:val="clear" w:color="auto" w:fill="DBE5F1" w:themeFill="accent1" w:themeFillTint="33"/>
          </w:tcPr>
          <w:p w14:paraId="5CB05774" w14:textId="77777777" w:rsidR="0022180A" w:rsidRDefault="0022180A" w:rsidP="00DD4550">
            <w:pPr>
              <w:pStyle w:val="trt0xe"/>
              <w:spacing w:before="0" w:beforeAutospacing="0" w:after="60" w:afterAutospacing="0"/>
              <w:rPr>
                <w:rFonts w:ascii="Politica" w:hAnsi="Politica" w:cs="Arial"/>
                <w:color w:val="222222"/>
              </w:rPr>
            </w:pPr>
            <w:r w:rsidRPr="00556ACF">
              <w:rPr>
                <w:rFonts w:ascii="Politica" w:hAnsi="Politica" w:cs="Arial"/>
                <w:color w:val="222222"/>
              </w:rPr>
              <w:t>The scrap purchased from the Channel Partner will initially be sold to the recycling units through Commission Agents.</w:t>
            </w:r>
            <w:r>
              <w:rPr>
                <w:rFonts w:ascii="Politica" w:hAnsi="Politica" w:cs="Arial"/>
                <w:color w:val="222222"/>
              </w:rPr>
              <w:t xml:space="preserve"> </w:t>
            </w:r>
            <w:r>
              <w:rPr>
                <w:rFonts w:ascii="Politica" w:hAnsi="Politica" w:cs="Arial"/>
                <w:color w:val="222222"/>
              </w:rPr>
              <w:br/>
            </w:r>
            <w:r w:rsidRPr="002B7D03">
              <w:rPr>
                <w:rFonts w:ascii="Politica" w:hAnsi="Politica" w:cs="Arial"/>
                <w:color w:val="222222"/>
              </w:rPr>
              <w:t>Commission Agents make payment immediately whereas Recycling Companies take a little long.</w:t>
            </w:r>
            <w:r>
              <w:rPr>
                <w:rFonts w:ascii="Politica" w:hAnsi="Politica" w:cs="Arial"/>
                <w:color w:val="222222"/>
              </w:rPr>
              <w:br/>
            </w:r>
            <w:r w:rsidRPr="006A5A00">
              <w:rPr>
                <w:rFonts w:ascii="Politica" w:hAnsi="Politica" w:cs="Arial"/>
                <w:color w:val="222222"/>
              </w:rPr>
              <w:t>Again Recycling Units need scrap in huge quantity which we will be able to collect and deliver over certain timeframe.</w:t>
            </w:r>
            <w:r>
              <w:rPr>
                <w:rFonts w:ascii="Politica" w:hAnsi="Politica" w:cs="Arial"/>
                <w:color w:val="222222"/>
              </w:rPr>
              <w:br/>
            </w:r>
            <w:r w:rsidRPr="00A84B4F">
              <w:rPr>
                <w:rFonts w:ascii="Politica" w:hAnsi="Politica" w:cs="Arial"/>
                <w:color w:val="222222"/>
              </w:rPr>
              <w:t xml:space="preserve">Once our volumes soar up </w:t>
            </w:r>
            <w:proofErr w:type="spellStart"/>
            <w:r w:rsidRPr="00A84B4F">
              <w:rPr>
                <w:rFonts w:ascii="Politica" w:hAnsi="Politica" w:cs="Arial"/>
                <w:color w:val="222222"/>
              </w:rPr>
              <w:t>scalably</w:t>
            </w:r>
            <w:proofErr w:type="spellEnd"/>
            <w:r w:rsidRPr="00A84B4F">
              <w:rPr>
                <w:rFonts w:ascii="Politica" w:hAnsi="Politica" w:cs="Arial"/>
                <w:color w:val="222222"/>
              </w:rPr>
              <w:t xml:space="preserve"> then we can directly approach Recycling Units.</w:t>
            </w:r>
          </w:p>
        </w:tc>
      </w:tr>
      <w:tr w:rsidR="0022180A" w14:paraId="413276F6" w14:textId="77777777" w:rsidTr="00DD4550">
        <w:tc>
          <w:tcPr>
            <w:tcW w:w="846" w:type="dxa"/>
          </w:tcPr>
          <w:p w14:paraId="557EE03D"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2.</w:t>
            </w:r>
          </w:p>
        </w:tc>
        <w:tc>
          <w:tcPr>
            <w:tcW w:w="4111" w:type="dxa"/>
          </w:tcPr>
          <w:p w14:paraId="7F6D5B4C" w14:textId="77777777" w:rsidR="0022180A" w:rsidRDefault="0022180A" w:rsidP="00DD4550">
            <w:pPr>
              <w:pStyle w:val="trt0xe"/>
              <w:spacing w:before="0" w:beforeAutospacing="0" w:after="60" w:afterAutospacing="0"/>
              <w:rPr>
                <w:rFonts w:ascii="Politica" w:hAnsi="Politica" w:cs="Arial"/>
                <w:color w:val="222222"/>
              </w:rPr>
            </w:pPr>
            <w:r w:rsidRPr="0016533A">
              <w:rPr>
                <w:rFonts w:ascii="Politica" w:hAnsi="Politica" w:cs="Arial"/>
                <w:color w:val="222222"/>
              </w:rPr>
              <w:t>Are we planning to sell the scrap to multiple recycling units??</w:t>
            </w:r>
          </w:p>
        </w:tc>
        <w:tc>
          <w:tcPr>
            <w:tcW w:w="4059" w:type="dxa"/>
          </w:tcPr>
          <w:p w14:paraId="21547C54" w14:textId="77777777" w:rsidR="0022180A" w:rsidRDefault="0022180A" w:rsidP="00DD4550">
            <w:pPr>
              <w:pStyle w:val="trt0xe"/>
              <w:spacing w:before="0" w:beforeAutospacing="0" w:after="60" w:afterAutospacing="0"/>
              <w:rPr>
                <w:rFonts w:ascii="Politica" w:hAnsi="Politica" w:cs="Arial"/>
                <w:color w:val="222222"/>
              </w:rPr>
            </w:pPr>
            <w:r w:rsidRPr="00ED5AAD">
              <w:rPr>
                <w:rFonts w:ascii="Politica" w:hAnsi="Politica" w:cs="Arial"/>
                <w:color w:val="222222"/>
              </w:rPr>
              <w:t xml:space="preserve">Once The volume </w:t>
            </w:r>
            <w:proofErr w:type="gramStart"/>
            <w:r w:rsidRPr="00ED5AAD">
              <w:rPr>
                <w:rFonts w:ascii="Politica" w:hAnsi="Politica" w:cs="Arial"/>
                <w:color w:val="222222"/>
              </w:rPr>
              <w:t>get</w:t>
            </w:r>
            <w:proofErr w:type="gramEnd"/>
            <w:r w:rsidRPr="00ED5AAD">
              <w:rPr>
                <w:rFonts w:ascii="Politica" w:hAnsi="Politica" w:cs="Arial"/>
                <w:color w:val="222222"/>
              </w:rPr>
              <w:t xml:space="preserve"> scaled up then we can sell to multiple recycling units.</w:t>
            </w:r>
          </w:p>
        </w:tc>
      </w:tr>
      <w:tr w:rsidR="0022180A" w14:paraId="0E37DF6D" w14:textId="77777777" w:rsidTr="00871F3D">
        <w:tc>
          <w:tcPr>
            <w:tcW w:w="846" w:type="dxa"/>
            <w:shd w:val="clear" w:color="auto" w:fill="DBE5F1" w:themeFill="accent1" w:themeFillTint="33"/>
          </w:tcPr>
          <w:p w14:paraId="480A8A0B"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3.</w:t>
            </w:r>
          </w:p>
        </w:tc>
        <w:tc>
          <w:tcPr>
            <w:tcW w:w="4111" w:type="dxa"/>
            <w:shd w:val="clear" w:color="auto" w:fill="DBE5F1" w:themeFill="accent1" w:themeFillTint="33"/>
          </w:tcPr>
          <w:p w14:paraId="575E9732" w14:textId="77777777" w:rsidR="0022180A" w:rsidRDefault="0022180A" w:rsidP="00DD4550">
            <w:pPr>
              <w:pStyle w:val="trt0xe"/>
              <w:spacing w:before="0" w:beforeAutospacing="0" w:after="60" w:afterAutospacing="0"/>
              <w:rPr>
                <w:rFonts w:ascii="Politica" w:hAnsi="Politica" w:cs="Arial"/>
                <w:color w:val="222222"/>
              </w:rPr>
            </w:pPr>
            <w:r w:rsidRPr="001B2E03">
              <w:rPr>
                <w:rFonts w:ascii="Politica" w:hAnsi="Politica" w:cs="Arial"/>
                <w:color w:val="222222"/>
              </w:rPr>
              <w:t>If yes whether the logistics for the same has been worked considering the volumes we are talking about??</w:t>
            </w:r>
          </w:p>
        </w:tc>
        <w:tc>
          <w:tcPr>
            <w:tcW w:w="4059" w:type="dxa"/>
            <w:shd w:val="clear" w:color="auto" w:fill="DBE5F1" w:themeFill="accent1" w:themeFillTint="33"/>
          </w:tcPr>
          <w:p w14:paraId="62DB32C7" w14:textId="33777363" w:rsidR="0022180A" w:rsidRDefault="0022180A" w:rsidP="00DD4550">
            <w:pPr>
              <w:pStyle w:val="trt0xe"/>
              <w:spacing w:before="0" w:beforeAutospacing="0" w:after="60" w:afterAutospacing="0"/>
              <w:rPr>
                <w:rFonts w:ascii="Politica" w:hAnsi="Politica" w:cs="Arial"/>
                <w:color w:val="222222"/>
              </w:rPr>
            </w:pPr>
            <w:r w:rsidRPr="00851683">
              <w:rPr>
                <w:rFonts w:ascii="Politica" w:hAnsi="Politica" w:cs="Arial"/>
                <w:color w:val="222222"/>
              </w:rPr>
              <w:t>For pickup of the recyclables we need 3 vehicles initially which we can use in phased manner to collect the materials.</w:t>
            </w:r>
          </w:p>
        </w:tc>
      </w:tr>
      <w:tr w:rsidR="0022180A" w14:paraId="6E3A2035" w14:textId="77777777" w:rsidTr="00DD4550">
        <w:tc>
          <w:tcPr>
            <w:tcW w:w="846" w:type="dxa"/>
          </w:tcPr>
          <w:p w14:paraId="108317FD"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4.</w:t>
            </w:r>
          </w:p>
        </w:tc>
        <w:tc>
          <w:tcPr>
            <w:tcW w:w="4111" w:type="dxa"/>
          </w:tcPr>
          <w:p w14:paraId="103C1204" w14:textId="77777777" w:rsidR="0022180A" w:rsidRDefault="0022180A" w:rsidP="00DD4550">
            <w:pPr>
              <w:pStyle w:val="trt0xe"/>
              <w:spacing w:before="0" w:beforeAutospacing="0" w:after="60" w:afterAutospacing="0"/>
              <w:rPr>
                <w:rFonts w:ascii="Politica" w:hAnsi="Politica" w:cs="Arial"/>
                <w:color w:val="222222"/>
              </w:rPr>
            </w:pPr>
            <w:r w:rsidRPr="008F4E77">
              <w:rPr>
                <w:rFonts w:ascii="Politica" w:hAnsi="Politica" w:cs="Arial"/>
                <w:color w:val="222222"/>
              </w:rPr>
              <w:t>Why would the channel partner be interested in selling scrap to us instead directly to the recycling units??</w:t>
            </w:r>
          </w:p>
        </w:tc>
        <w:tc>
          <w:tcPr>
            <w:tcW w:w="4059" w:type="dxa"/>
          </w:tcPr>
          <w:p w14:paraId="6B8BD368" w14:textId="77777777" w:rsidR="0022180A" w:rsidRDefault="0022180A" w:rsidP="00DD4550">
            <w:pPr>
              <w:pStyle w:val="trt0xe"/>
              <w:spacing w:before="0" w:beforeAutospacing="0" w:after="60" w:afterAutospacing="0"/>
              <w:rPr>
                <w:rFonts w:ascii="Politica" w:hAnsi="Politica" w:cs="Arial"/>
                <w:color w:val="222222"/>
              </w:rPr>
            </w:pPr>
            <w:r w:rsidRPr="00013C4C">
              <w:rPr>
                <w:rFonts w:ascii="Politica" w:hAnsi="Politica" w:cs="Arial"/>
                <w:color w:val="222222"/>
              </w:rPr>
              <w:t>The hierarchy works like this.</w:t>
            </w:r>
            <w:r>
              <w:rPr>
                <w:rFonts w:ascii="Politica" w:hAnsi="Politica" w:cs="Arial"/>
                <w:color w:val="222222"/>
              </w:rPr>
              <w:br/>
            </w:r>
            <w:r w:rsidRPr="008341A3">
              <w:rPr>
                <w:rFonts w:ascii="Politica" w:hAnsi="Politica" w:cs="Arial"/>
                <w:color w:val="222222"/>
              </w:rPr>
              <w:t>Households - Scrap Shops - Wholesalers - Commission Agents - Recycling Units.</w:t>
            </w:r>
            <w:r>
              <w:rPr>
                <w:rFonts w:ascii="Politica" w:hAnsi="Politica" w:cs="Arial"/>
                <w:color w:val="222222"/>
              </w:rPr>
              <w:br/>
            </w:r>
            <w:r w:rsidRPr="00CE194D">
              <w:rPr>
                <w:rFonts w:ascii="Politica" w:hAnsi="Politica" w:cs="Arial"/>
                <w:color w:val="222222"/>
              </w:rPr>
              <w:t>We will provide the digital platform to households to book orders for sale of scrap.</w:t>
            </w:r>
            <w:r>
              <w:rPr>
                <w:rFonts w:ascii="Politica" w:hAnsi="Politica" w:cs="Arial"/>
                <w:color w:val="222222"/>
              </w:rPr>
              <w:br/>
            </w:r>
            <w:r w:rsidRPr="00CE194D">
              <w:rPr>
                <w:rFonts w:ascii="Politica" w:hAnsi="Politica" w:cs="Arial"/>
                <w:color w:val="222222"/>
              </w:rPr>
              <w:t xml:space="preserve">Channel Partner </w:t>
            </w:r>
            <w:proofErr w:type="spellStart"/>
            <w:r w:rsidRPr="00CE194D">
              <w:rPr>
                <w:rFonts w:ascii="Politica" w:hAnsi="Politica" w:cs="Arial"/>
                <w:color w:val="222222"/>
              </w:rPr>
              <w:t>can</w:t>
            </w:r>
            <w:r>
              <w:rPr>
                <w:rFonts w:ascii="Politica" w:hAnsi="Politica" w:cs="Arial"/>
                <w:color w:val="222222"/>
              </w:rPr>
              <w:t xml:space="preserve"> </w:t>
            </w:r>
            <w:r w:rsidRPr="00CE194D">
              <w:rPr>
                <w:rFonts w:ascii="Politica" w:hAnsi="Politica" w:cs="Arial"/>
                <w:color w:val="222222"/>
              </w:rPr>
              <w:t>not</w:t>
            </w:r>
            <w:proofErr w:type="spellEnd"/>
            <w:r w:rsidRPr="00CE194D">
              <w:rPr>
                <w:rFonts w:ascii="Politica" w:hAnsi="Politica" w:cs="Arial"/>
                <w:color w:val="222222"/>
              </w:rPr>
              <w:t xml:space="preserve"> directly sell to the Recycling Units since he does not have that sizeable volume as well as Credit Bearing capacity.</w:t>
            </w:r>
            <w:r>
              <w:rPr>
                <w:rFonts w:ascii="Politica" w:hAnsi="Politica" w:cs="Arial"/>
                <w:color w:val="222222"/>
              </w:rPr>
              <w:br/>
            </w:r>
            <w:r w:rsidRPr="00CE194D">
              <w:rPr>
                <w:rFonts w:ascii="Politica" w:hAnsi="Politica" w:cs="Arial"/>
                <w:color w:val="222222"/>
              </w:rPr>
              <w:t>We will el</w:t>
            </w:r>
            <w:r>
              <w:rPr>
                <w:rFonts w:ascii="Politica" w:hAnsi="Politica" w:cs="Arial"/>
                <w:color w:val="222222"/>
              </w:rPr>
              <w:t>i</w:t>
            </w:r>
            <w:r w:rsidRPr="00CE194D">
              <w:rPr>
                <w:rFonts w:ascii="Politica" w:hAnsi="Politica" w:cs="Arial"/>
                <w:color w:val="222222"/>
              </w:rPr>
              <w:t>minate the Wholesalers init</w:t>
            </w:r>
            <w:r>
              <w:rPr>
                <w:rFonts w:ascii="Politica" w:hAnsi="Politica" w:cs="Arial"/>
                <w:color w:val="222222"/>
              </w:rPr>
              <w:t>ia</w:t>
            </w:r>
            <w:r w:rsidRPr="00CE194D">
              <w:rPr>
                <w:rFonts w:ascii="Politica" w:hAnsi="Politica" w:cs="Arial"/>
                <w:color w:val="222222"/>
              </w:rPr>
              <w:t>lly and the Commission Agents later on.</w:t>
            </w:r>
          </w:p>
        </w:tc>
      </w:tr>
      <w:tr w:rsidR="0022180A" w14:paraId="4A3928D5" w14:textId="77777777" w:rsidTr="00871F3D">
        <w:tc>
          <w:tcPr>
            <w:tcW w:w="846" w:type="dxa"/>
            <w:shd w:val="clear" w:color="auto" w:fill="DBE5F1" w:themeFill="accent1" w:themeFillTint="33"/>
          </w:tcPr>
          <w:p w14:paraId="46F292F4"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t>5.</w:t>
            </w:r>
          </w:p>
        </w:tc>
        <w:tc>
          <w:tcPr>
            <w:tcW w:w="4111" w:type="dxa"/>
            <w:shd w:val="clear" w:color="auto" w:fill="DBE5F1" w:themeFill="accent1" w:themeFillTint="33"/>
          </w:tcPr>
          <w:p w14:paraId="62FC84AA" w14:textId="77777777" w:rsidR="0022180A" w:rsidRDefault="0022180A" w:rsidP="00DD4550">
            <w:pPr>
              <w:pStyle w:val="trt0xe"/>
              <w:spacing w:before="0" w:beforeAutospacing="0" w:after="60" w:afterAutospacing="0"/>
              <w:rPr>
                <w:rFonts w:ascii="Politica" w:hAnsi="Politica" w:cs="Arial"/>
                <w:color w:val="222222"/>
              </w:rPr>
            </w:pPr>
            <w:r w:rsidRPr="00237BAD">
              <w:rPr>
                <w:rFonts w:ascii="Politica" w:hAnsi="Politica" w:cs="Arial"/>
                <w:color w:val="222222"/>
              </w:rPr>
              <w:t xml:space="preserve">How will the app be marketed so that it could reach maximum households?? Whether we will </w:t>
            </w:r>
            <w:r w:rsidRPr="00237BAD">
              <w:rPr>
                <w:rFonts w:ascii="Politica" w:hAnsi="Politica" w:cs="Arial"/>
                <w:color w:val="222222"/>
              </w:rPr>
              <w:lastRenderedPageBreak/>
              <w:t>be doing the marketing by going door to door or we have some Digital Media Platform Manager who will be taking care of it??</w:t>
            </w:r>
          </w:p>
        </w:tc>
        <w:tc>
          <w:tcPr>
            <w:tcW w:w="4059" w:type="dxa"/>
            <w:shd w:val="clear" w:color="auto" w:fill="DBE5F1" w:themeFill="accent1" w:themeFillTint="33"/>
          </w:tcPr>
          <w:p w14:paraId="0C7A486D" w14:textId="77777777" w:rsidR="0022180A" w:rsidRDefault="0022180A" w:rsidP="00DD4550">
            <w:pPr>
              <w:pStyle w:val="trt0xe"/>
              <w:spacing w:before="0" w:beforeAutospacing="0" w:after="60" w:afterAutospacing="0"/>
              <w:rPr>
                <w:rFonts w:ascii="Politica" w:hAnsi="Politica" w:cs="Arial"/>
                <w:color w:val="222222"/>
              </w:rPr>
            </w:pPr>
            <w:r w:rsidRPr="003703EE">
              <w:rPr>
                <w:rFonts w:ascii="Politica" w:hAnsi="Politica" w:cs="Arial"/>
                <w:color w:val="222222"/>
              </w:rPr>
              <w:lastRenderedPageBreak/>
              <w:t>For marketing and promotion of the app we will utilise available platforms such as Facebook,</w:t>
            </w:r>
            <w:r>
              <w:rPr>
                <w:rFonts w:ascii="Politica" w:hAnsi="Politica" w:cs="Arial"/>
                <w:color w:val="222222"/>
              </w:rPr>
              <w:t xml:space="preserve"> </w:t>
            </w:r>
            <w:r w:rsidRPr="003703EE">
              <w:rPr>
                <w:rFonts w:ascii="Politica" w:hAnsi="Politica" w:cs="Arial"/>
                <w:color w:val="222222"/>
              </w:rPr>
              <w:lastRenderedPageBreak/>
              <w:t>Twitter</w:t>
            </w:r>
            <w:r>
              <w:rPr>
                <w:rFonts w:ascii="Politica" w:hAnsi="Politica" w:cs="Arial"/>
                <w:color w:val="222222"/>
              </w:rPr>
              <w:t xml:space="preserve">, </w:t>
            </w:r>
            <w:proofErr w:type="spellStart"/>
            <w:r w:rsidRPr="003703EE">
              <w:rPr>
                <w:rFonts w:ascii="Politica" w:hAnsi="Politica" w:cs="Arial"/>
                <w:color w:val="222222"/>
              </w:rPr>
              <w:t>Whatsapp</w:t>
            </w:r>
            <w:proofErr w:type="spellEnd"/>
            <w:r w:rsidRPr="003703EE">
              <w:rPr>
                <w:rFonts w:ascii="Politica" w:hAnsi="Politica" w:cs="Arial"/>
                <w:color w:val="222222"/>
              </w:rPr>
              <w:t xml:space="preserve"> etc.</w:t>
            </w:r>
            <w:r>
              <w:rPr>
                <w:rFonts w:ascii="Politica" w:hAnsi="Politica" w:cs="Arial"/>
                <w:color w:val="222222"/>
              </w:rPr>
              <w:br/>
            </w:r>
            <w:r w:rsidRPr="003703EE">
              <w:rPr>
                <w:rFonts w:ascii="Politica" w:hAnsi="Politica" w:cs="Arial"/>
                <w:color w:val="222222"/>
              </w:rPr>
              <w:t>Also we will run Swachh Bharat Abhiyan with schools wherein we will honour the students contributing maximum amount of recyclables during the campaign.</w:t>
            </w:r>
            <w:r>
              <w:rPr>
                <w:rFonts w:ascii="Politica" w:hAnsi="Politica" w:cs="Arial"/>
                <w:color w:val="222222"/>
              </w:rPr>
              <w:br/>
            </w:r>
            <w:r w:rsidRPr="003703EE">
              <w:rPr>
                <w:rFonts w:ascii="Politica" w:hAnsi="Politica" w:cs="Arial"/>
                <w:color w:val="222222"/>
              </w:rPr>
              <w:t>It will help us collect good amount of recyclables for penny cost.</w:t>
            </w:r>
          </w:p>
        </w:tc>
      </w:tr>
      <w:tr w:rsidR="0022180A" w14:paraId="568779C5" w14:textId="77777777" w:rsidTr="00DD4550">
        <w:tc>
          <w:tcPr>
            <w:tcW w:w="846" w:type="dxa"/>
          </w:tcPr>
          <w:p w14:paraId="0DE045CE" w14:textId="77777777" w:rsidR="0022180A" w:rsidRDefault="0022180A" w:rsidP="00DD4550">
            <w:pPr>
              <w:pStyle w:val="trt0xe"/>
              <w:spacing w:before="0" w:beforeAutospacing="0" w:after="60" w:afterAutospacing="0"/>
              <w:rPr>
                <w:rFonts w:ascii="Politica" w:hAnsi="Politica" w:cs="Arial"/>
                <w:color w:val="222222"/>
              </w:rPr>
            </w:pPr>
            <w:r>
              <w:rPr>
                <w:rFonts w:ascii="Politica" w:hAnsi="Politica" w:cs="Arial"/>
                <w:color w:val="222222"/>
              </w:rPr>
              <w:lastRenderedPageBreak/>
              <w:t>6.</w:t>
            </w:r>
          </w:p>
        </w:tc>
        <w:tc>
          <w:tcPr>
            <w:tcW w:w="4111" w:type="dxa"/>
          </w:tcPr>
          <w:p w14:paraId="6FE29BD1" w14:textId="77777777" w:rsidR="0022180A" w:rsidRDefault="0022180A" w:rsidP="00DD4550">
            <w:pPr>
              <w:pStyle w:val="trt0xe"/>
              <w:spacing w:before="0" w:beforeAutospacing="0" w:after="60" w:afterAutospacing="0"/>
              <w:rPr>
                <w:rFonts w:ascii="Politica" w:hAnsi="Politica" w:cs="Arial"/>
                <w:color w:val="222222"/>
              </w:rPr>
            </w:pPr>
            <w:r w:rsidRPr="00957251">
              <w:rPr>
                <w:rFonts w:ascii="Politica" w:hAnsi="Politica" w:cs="Arial"/>
                <w:color w:val="222222"/>
              </w:rPr>
              <w:t>In the fund allocation sheet, Projected marketing expenses are just Rs. 75000 per month. Whether this be sufficient considering marketing of app is the most important thing for the idea to work?</w:t>
            </w:r>
          </w:p>
        </w:tc>
        <w:tc>
          <w:tcPr>
            <w:tcW w:w="4059" w:type="dxa"/>
          </w:tcPr>
          <w:p w14:paraId="638092AA" w14:textId="77777777" w:rsidR="0022180A" w:rsidRDefault="0022180A" w:rsidP="00DD4550">
            <w:pPr>
              <w:pStyle w:val="trt0xe"/>
              <w:spacing w:before="0" w:beforeAutospacing="0" w:after="60" w:afterAutospacing="0"/>
              <w:rPr>
                <w:rFonts w:ascii="Politica" w:hAnsi="Politica" w:cs="Arial"/>
                <w:color w:val="222222"/>
              </w:rPr>
            </w:pPr>
            <w:r w:rsidRPr="00AB251F">
              <w:rPr>
                <w:rFonts w:ascii="Politica" w:hAnsi="Politica" w:cs="Arial"/>
                <w:color w:val="222222"/>
              </w:rPr>
              <w:t>Again.</w:t>
            </w:r>
            <w:r>
              <w:rPr>
                <w:rFonts w:ascii="Politica" w:hAnsi="Politica" w:cs="Arial"/>
                <w:color w:val="222222"/>
              </w:rPr>
              <w:t xml:space="preserve"> </w:t>
            </w:r>
            <w:r w:rsidRPr="00AB251F">
              <w:rPr>
                <w:rFonts w:ascii="Politica" w:hAnsi="Politica" w:cs="Arial"/>
                <w:color w:val="222222"/>
              </w:rPr>
              <w:t>We can relook the marketing Strategy and work out a more cost effective and fruitful strategy.</w:t>
            </w:r>
            <w:r>
              <w:rPr>
                <w:rFonts w:ascii="Politica" w:hAnsi="Politica" w:cs="Arial"/>
                <w:color w:val="222222"/>
              </w:rPr>
              <w:br/>
            </w:r>
            <w:r w:rsidRPr="00AB251F">
              <w:rPr>
                <w:rFonts w:ascii="Politica" w:hAnsi="Politica" w:cs="Arial"/>
                <w:color w:val="222222"/>
              </w:rPr>
              <w:t>As stated,</w:t>
            </w:r>
            <w:r>
              <w:rPr>
                <w:rFonts w:ascii="Politica" w:hAnsi="Politica" w:cs="Arial"/>
                <w:color w:val="222222"/>
              </w:rPr>
              <w:t xml:space="preserve"> </w:t>
            </w:r>
            <w:r w:rsidRPr="00AB251F">
              <w:rPr>
                <w:rFonts w:ascii="Politica" w:hAnsi="Politica" w:cs="Arial"/>
                <w:color w:val="222222"/>
              </w:rPr>
              <w:t>App Promotion is the most crucial aspect of this whole project and we need utmost focus for the same.</w:t>
            </w:r>
          </w:p>
        </w:tc>
      </w:tr>
    </w:tbl>
    <w:p w14:paraId="265757A1" w14:textId="77777777" w:rsidR="0022180A" w:rsidRDefault="0022180A" w:rsidP="0022180A">
      <w:pPr>
        <w:pStyle w:val="trt0xe"/>
        <w:shd w:val="clear" w:color="auto" w:fill="FFFFFF"/>
        <w:spacing w:before="0" w:beforeAutospacing="0" w:after="60" w:afterAutospacing="0"/>
        <w:rPr>
          <w:rFonts w:ascii="Politica" w:hAnsi="Politica" w:cs="Arial"/>
          <w:color w:val="222222"/>
        </w:rPr>
      </w:pPr>
    </w:p>
    <w:p w14:paraId="12A64F11" w14:textId="40CFA3FB" w:rsidR="0061696B" w:rsidRDefault="00F20327" w:rsidP="005F6CFB">
      <w:pPr>
        <w:spacing w:after="0" w:line="240" w:lineRule="auto"/>
        <w:rPr>
          <w:rFonts w:ascii="Politica" w:hAnsi="Politica"/>
          <w:color w:val="262626" w:themeColor="text1" w:themeTint="D9"/>
          <w:spacing w:val="12"/>
          <w:sz w:val="24"/>
        </w:rPr>
      </w:pPr>
      <w:r>
        <w:rPr>
          <w:rFonts w:ascii="Politica" w:hAnsi="Politica" w:cs="Arial"/>
          <w:b/>
          <w:bCs/>
          <w:color w:val="4BACC6" w:themeColor="accent5"/>
          <w:sz w:val="28"/>
          <w:szCs w:val="28"/>
        </w:rPr>
        <w:br/>
      </w:r>
      <w:r w:rsidR="0059698F" w:rsidRPr="00F119A6">
        <w:rPr>
          <w:rFonts w:ascii="Politica" w:hAnsi="Politica"/>
          <w:b/>
          <w:bCs/>
          <w:color w:val="4F81BD" w:themeColor="accent1"/>
          <w:sz w:val="28"/>
          <w:szCs w:val="28"/>
        </w:rPr>
        <w:t>Revenue Model:</w:t>
      </w:r>
      <w:r w:rsidR="008C4F72">
        <w:rPr>
          <w:rFonts w:ascii="Politica" w:hAnsi="Politica"/>
          <w:b/>
          <w:bCs/>
          <w:color w:val="4BACC6" w:themeColor="accent5"/>
          <w:sz w:val="28"/>
          <w:szCs w:val="28"/>
        </w:rPr>
        <w:br/>
      </w:r>
      <w:r w:rsidR="00047978" w:rsidRPr="00047978">
        <w:rPr>
          <w:rFonts w:ascii="Politica" w:hAnsi="Politica"/>
          <w:color w:val="262626" w:themeColor="text1" w:themeTint="D9"/>
          <w:spacing w:val="12"/>
          <w:sz w:val="24"/>
        </w:rPr>
        <w:t>Rs 10/- per pick up</w:t>
      </w:r>
      <w:r w:rsidR="00047978">
        <w:rPr>
          <w:rFonts w:ascii="Politica" w:hAnsi="Politica"/>
          <w:color w:val="262626" w:themeColor="text1" w:themeTint="D9"/>
          <w:spacing w:val="12"/>
          <w:sz w:val="24"/>
        </w:rPr>
        <w:br/>
      </w:r>
      <w:r w:rsidR="00047978" w:rsidRPr="00047978">
        <w:rPr>
          <w:rFonts w:ascii="Politica" w:hAnsi="Politica"/>
          <w:color w:val="262626" w:themeColor="text1" w:themeTint="D9"/>
          <w:spacing w:val="12"/>
          <w:sz w:val="24"/>
        </w:rPr>
        <w:t>Equally shared by Company &amp; Channel Partner</w:t>
      </w:r>
      <w:r w:rsidR="00BE408F">
        <w:rPr>
          <w:rFonts w:ascii="Politica" w:hAnsi="Politica"/>
          <w:color w:val="262626" w:themeColor="text1" w:themeTint="D9"/>
          <w:spacing w:val="12"/>
          <w:sz w:val="24"/>
        </w:rPr>
        <w:br/>
      </w:r>
      <w:r w:rsidR="00BE408F" w:rsidRPr="00BE408F">
        <w:rPr>
          <w:rFonts w:ascii="Politica" w:hAnsi="Politica"/>
          <w:color w:val="262626" w:themeColor="text1" w:themeTint="D9"/>
          <w:spacing w:val="12"/>
          <w:sz w:val="24"/>
        </w:rPr>
        <w:t>7% Net Profit on Sales across all products</w:t>
      </w:r>
    </w:p>
    <w:p w14:paraId="78D2A301" w14:textId="1C6223C9" w:rsidR="00AA6955" w:rsidRDefault="00AA6955" w:rsidP="005F6CFB">
      <w:pPr>
        <w:spacing w:after="0" w:line="240" w:lineRule="auto"/>
        <w:rPr>
          <w:rFonts w:ascii="Politica" w:hAnsi="Politica"/>
          <w:color w:val="262626" w:themeColor="text1" w:themeTint="D9"/>
          <w:spacing w:val="12"/>
          <w:sz w:val="24"/>
        </w:rPr>
      </w:pPr>
    </w:p>
    <w:p w14:paraId="7C038A3E" w14:textId="7F10B41F" w:rsidR="00AA6955" w:rsidRDefault="00DE7F84" w:rsidP="005F6CFB">
      <w:pPr>
        <w:spacing w:after="0" w:line="240" w:lineRule="auto"/>
        <w:rPr>
          <w:rFonts w:ascii="Politica" w:hAnsi="Politica"/>
          <w:color w:val="262626" w:themeColor="text1" w:themeTint="D9"/>
          <w:spacing w:val="12"/>
          <w:sz w:val="24"/>
        </w:rPr>
      </w:pPr>
      <w:r w:rsidRPr="00F119A6">
        <w:rPr>
          <w:rFonts w:ascii="Politica" w:hAnsi="Politica"/>
          <w:b/>
          <w:bCs/>
          <w:color w:val="4F81BD" w:themeColor="accent1"/>
          <w:sz w:val="28"/>
          <w:szCs w:val="28"/>
        </w:rPr>
        <w:t>Shares</w:t>
      </w:r>
      <w:r w:rsidR="00AA6955" w:rsidRPr="00F119A6">
        <w:rPr>
          <w:rFonts w:ascii="Politica" w:hAnsi="Politica"/>
          <w:b/>
          <w:bCs/>
          <w:color w:val="4F81BD" w:themeColor="accent1"/>
          <w:sz w:val="28"/>
          <w:szCs w:val="28"/>
        </w:rPr>
        <w:t>:</w:t>
      </w:r>
      <w:r w:rsidR="00AA6955">
        <w:rPr>
          <w:rFonts w:ascii="Politica" w:hAnsi="Politica"/>
          <w:b/>
          <w:bCs/>
          <w:color w:val="4BACC6" w:themeColor="accent5"/>
          <w:sz w:val="28"/>
          <w:szCs w:val="28"/>
        </w:rPr>
        <w:br/>
      </w:r>
      <w:r w:rsidR="0088304B" w:rsidRPr="0088304B">
        <w:rPr>
          <w:rFonts w:ascii="Politica" w:hAnsi="Politica"/>
          <w:color w:val="262626" w:themeColor="text1" w:themeTint="D9"/>
          <w:spacing w:val="12"/>
          <w:sz w:val="24"/>
        </w:rPr>
        <w:t>Propose to offer 20% Equity to the Investor.</w:t>
      </w:r>
    </w:p>
    <w:p w14:paraId="3EDAFD7A" w14:textId="723B00AB" w:rsidR="0063098B" w:rsidRPr="00F119A6" w:rsidRDefault="0063098B" w:rsidP="005F6CFB">
      <w:pPr>
        <w:spacing w:after="0" w:line="240" w:lineRule="auto"/>
        <w:rPr>
          <w:rFonts w:ascii="Politica" w:hAnsi="Politica"/>
          <w:color w:val="4F81BD" w:themeColor="accent1"/>
          <w:spacing w:val="12"/>
          <w:sz w:val="24"/>
        </w:rPr>
      </w:pPr>
    </w:p>
    <w:p w14:paraId="6F82AC85" w14:textId="44653A41" w:rsidR="0063098B" w:rsidRPr="00F119A6" w:rsidRDefault="0063098B" w:rsidP="0063098B">
      <w:pPr>
        <w:spacing w:after="0" w:line="240" w:lineRule="auto"/>
        <w:rPr>
          <w:rFonts w:ascii="Politica" w:hAnsi="Politica" w:cs="Arial"/>
          <w:b/>
          <w:bCs/>
          <w:color w:val="4F81BD" w:themeColor="accent1"/>
          <w:sz w:val="28"/>
          <w:szCs w:val="28"/>
        </w:rPr>
      </w:pPr>
      <w:r w:rsidRPr="00F119A6">
        <w:rPr>
          <w:rFonts w:ascii="Politica" w:hAnsi="Politica" w:cs="Arial"/>
          <w:b/>
          <w:bCs/>
          <w:color w:val="4F81BD" w:themeColor="accent1"/>
          <w:sz w:val="28"/>
          <w:szCs w:val="28"/>
        </w:rPr>
        <w:t xml:space="preserve">Fund </w:t>
      </w:r>
      <w:proofErr w:type="gramStart"/>
      <w:r w:rsidRPr="00F119A6">
        <w:rPr>
          <w:rFonts w:ascii="Politica" w:hAnsi="Politica" w:cs="Arial"/>
          <w:b/>
          <w:bCs/>
          <w:color w:val="4F81BD" w:themeColor="accent1"/>
          <w:sz w:val="28"/>
          <w:szCs w:val="28"/>
        </w:rPr>
        <w:t>Al</w:t>
      </w:r>
      <w:r w:rsidR="006B2923" w:rsidRPr="00F119A6">
        <w:rPr>
          <w:rFonts w:ascii="Politica" w:hAnsi="Politica" w:cs="Arial"/>
          <w:b/>
          <w:bCs/>
          <w:color w:val="4F81BD" w:themeColor="accent1"/>
          <w:sz w:val="28"/>
          <w:szCs w:val="28"/>
        </w:rPr>
        <w:t>l</w:t>
      </w:r>
      <w:r w:rsidRPr="00F119A6">
        <w:rPr>
          <w:rFonts w:ascii="Politica" w:hAnsi="Politica" w:cs="Arial"/>
          <w:b/>
          <w:bCs/>
          <w:color w:val="4F81BD" w:themeColor="accent1"/>
          <w:sz w:val="28"/>
          <w:szCs w:val="28"/>
        </w:rPr>
        <w:t>ocation :</w:t>
      </w:r>
      <w:proofErr w:type="gramEnd"/>
    </w:p>
    <w:tbl>
      <w:tblPr>
        <w:tblW w:w="7366" w:type="dxa"/>
        <w:tblLook w:val="04A0" w:firstRow="1" w:lastRow="0" w:firstColumn="1" w:lastColumn="0" w:noHBand="0" w:noVBand="1"/>
      </w:tblPr>
      <w:tblGrid>
        <w:gridCol w:w="3940"/>
        <w:gridCol w:w="889"/>
        <w:gridCol w:w="960"/>
        <w:gridCol w:w="1577"/>
      </w:tblGrid>
      <w:tr w:rsidR="00D7522B" w:rsidRPr="00D7522B" w14:paraId="5F516FB2" w14:textId="77777777" w:rsidTr="00BA3335">
        <w:trPr>
          <w:trHeight w:val="300"/>
        </w:trPr>
        <w:tc>
          <w:tcPr>
            <w:tcW w:w="3940"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bottom"/>
            <w:hideMark/>
          </w:tcPr>
          <w:p w14:paraId="343B4AA8" w14:textId="77777777" w:rsidR="00D7522B" w:rsidRPr="00514890" w:rsidRDefault="00D7522B" w:rsidP="00D7522B">
            <w:pPr>
              <w:spacing w:after="0" w:line="240" w:lineRule="auto"/>
              <w:rPr>
                <w:rFonts w:ascii="Politica" w:hAnsi="Politica" w:cs="Calibri"/>
                <w:b/>
                <w:bCs/>
                <w:color w:val="FFFFFF" w:themeColor="background1"/>
                <w:sz w:val="24"/>
                <w:szCs w:val="24"/>
                <w:lang w:val="en-IN" w:eastAsia="en-IN"/>
              </w:rPr>
            </w:pPr>
            <w:r w:rsidRPr="00514890">
              <w:rPr>
                <w:rFonts w:ascii="Politica" w:hAnsi="Politica" w:cs="Calibri"/>
                <w:b/>
                <w:bCs/>
                <w:color w:val="FFFFFF" w:themeColor="background1"/>
                <w:sz w:val="24"/>
                <w:szCs w:val="24"/>
                <w:lang w:val="en-IN" w:eastAsia="en-IN"/>
              </w:rPr>
              <w:t>SEGREGATION UNIT SET UP</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61ABD709"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656377"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single" w:sz="4" w:space="0" w:color="auto"/>
              <w:left w:val="nil"/>
              <w:bottom w:val="single" w:sz="4" w:space="0" w:color="auto"/>
              <w:right w:val="single" w:sz="4" w:space="0" w:color="auto"/>
            </w:tcBorders>
            <w:shd w:val="clear" w:color="auto" w:fill="auto"/>
            <w:noWrap/>
            <w:vAlign w:val="bottom"/>
            <w:hideMark/>
          </w:tcPr>
          <w:p w14:paraId="04A594FD"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7522B" w14:paraId="37CDBCCA"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5236EBEF" w14:textId="77777777" w:rsidR="00D7522B" w:rsidRPr="00DB5508" w:rsidRDefault="00D7522B" w:rsidP="00D7522B">
            <w:pPr>
              <w:spacing w:after="0" w:line="240" w:lineRule="auto"/>
              <w:rPr>
                <w:rFonts w:ascii="Politica" w:hAnsi="Politica" w:cs="Calibri"/>
                <w:color w:val="000000"/>
                <w:sz w:val="24"/>
                <w:szCs w:val="24"/>
                <w:lang w:val="en-IN" w:eastAsia="en-IN"/>
              </w:rPr>
            </w:pPr>
            <w:proofErr w:type="spellStart"/>
            <w:r w:rsidRPr="00DB5508">
              <w:rPr>
                <w:rFonts w:ascii="Politica" w:hAnsi="Politica" w:cs="Calibri"/>
                <w:color w:val="000000"/>
                <w:sz w:val="24"/>
                <w:szCs w:val="24"/>
                <w:lang w:val="en-IN" w:eastAsia="en-IN"/>
              </w:rPr>
              <w:t>Godown</w:t>
            </w:r>
            <w:proofErr w:type="spellEnd"/>
            <w:r w:rsidRPr="00DB5508">
              <w:rPr>
                <w:rFonts w:ascii="Politica" w:hAnsi="Politica" w:cs="Calibri"/>
                <w:color w:val="000000"/>
                <w:sz w:val="24"/>
                <w:szCs w:val="24"/>
                <w:lang w:val="en-IN" w:eastAsia="en-IN"/>
              </w:rPr>
              <w:t xml:space="preserve"> Cost </w:t>
            </w:r>
          </w:p>
        </w:tc>
        <w:tc>
          <w:tcPr>
            <w:tcW w:w="889" w:type="dxa"/>
            <w:tcBorders>
              <w:top w:val="nil"/>
              <w:left w:val="nil"/>
              <w:bottom w:val="single" w:sz="4" w:space="0" w:color="auto"/>
              <w:right w:val="single" w:sz="4" w:space="0" w:color="auto"/>
            </w:tcBorders>
            <w:shd w:val="clear" w:color="auto" w:fill="auto"/>
            <w:noWrap/>
            <w:vAlign w:val="bottom"/>
            <w:hideMark/>
          </w:tcPr>
          <w:p w14:paraId="20061BB9"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500000</w:t>
            </w:r>
          </w:p>
        </w:tc>
        <w:tc>
          <w:tcPr>
            <w:tcW w:w="960" w:type="dxa"/>
            <w:tcBorders>
              <w:top w:val="nil"/>
              <w:left w:val="nil"/>
              <w:bottom w:val="single" w:sz="4" w:space="0" w:color="auto"/>
              <w:right w:val="single" w:sz="4" w:space="0" w:color="auto"/>
            </w:tcBorders>
            <w:shd w:val="clear" w:color="auto" w:fill="auto"/>
            <w:noWrap/>
            <w:vAlign w:val="bottom"/>
            <w:hideMark/>
          </w:tcPr>
          <w:p w14:paraId="25625144"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47D45500"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7522B" w14:paraId="79D30781"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AD0586A"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xml:space="preserve">Bailing </w:t>
            </w:r>
            <w:proofErr w:type="gramStart"/>
            <w:r w:rsidRPr="00DB5508">
              <w:rPr>
                <w:rFonts w:ascii="Politica" w:hAnsi="Politica" w:cs="Calibri"/>
                <w:color w:val="000000"/>
                <w:sz w:val="24"/>
                <w:szCs w:val="24"/>
                <w:lang w:val="en-IN" w:eastAsia="en-IN"/>
              </w:rPr>
              <w:t>Machine(</w:t>
            </w:r>
            <w:proofErr w:type="spellStart"/>
            <w:proofErr w:type="gramEnd"/>
            <w:r w:rsidRPr="00DB5508">
              <w:rPr>
                <w:rFonts w:ascii="Politica" w:hAnsi="Politica" w:cs="Calibri"/>
                <w:color w:val="000000"/>
                <w:sz w:val="24"/>
                <w:szCs w:val="24"/>
                <w:lang w:val="en-IN" w:eastAsia="en-IN"/>
              </w:rPr>
              <w:t>Puttha</w:t>
            </w:r>
            <w:proofErr w:type="spellEnd"/>
            <w:r w:rsidRPr="00DB5508">
              <w:rPr>
                <w:rFonts w:ascii="Politica" w:hAnsi="Politica" w:cs="Calibri"/>
                <w:color w:val="000000"/>
                <w:sz w:val="24"/>
                <w:szCs w:val="24"/>
                <w:lang w:val="en-IN" w:eastAsia="en-IN"/>
              </w:rPr>
              <w:t>)</w:t>
            </w:r>
          </w:p>
        </w:tc>
        <w:tc>
          <w:tcPr>
            <w:tcW w:w="889" w:type="dxa"/>
            <w:tcBorders>
              <w:top w:val="nil"/>
              <w:left w:val="nil"/>
              <w:bottom w:val="single" w:sz="4" w:space="0" w:color="auto"/>
              <w:right w:val="single" w:sz="4" w:space="0" w:color="auto"/>
            </w:tcBorders>
            <w:shd w:val="clear" w:color="auto" w:fill="auto"/>
            <w:noWrap/>
            <w:vAlign w:val="bottom"/>
            <w:hideMark/>
          </w:tcPr>
          <w:p w14:paraId="55DCBBD7"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350000</w:t>
            </w:r>
          </w:p>
        </w:tc>
        <w:tc>
          <w:tcPr>
            <w:tcW w:w="960" w:type="dxa"/>
            <w:tcBorders>
              <w:top w:val="nil"/>
              <w:left w:val="nil"/>
              <w:bottom w:val="single" w:sz="4" w:space="0" w:color="auto"/>
              <w:right w:val="single" w:sz="4" w:space="0" w:color="auto"/>
            </w:tcBorders>
            <w:shd w:val="clear" w:color="auto" w:fill="auto"/>
            <w:noWrap/>
            <w:vAlign w:val="bottom"/>
            <w:hideMark/>
          </w:tcPr>
          <w:p w14:paraId="101EFF26"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102F18B1"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7522B" w14:paraId="6F5378D7"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FD3CB76"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xml:space="preserve">Bailing </w:t>
            </w:r>
            <w:proofErr w:type="gramStart"/>
            <w:r w:rsidRPr="00DB5508">
              <w:rPr>
                <w:rFonts w:ascii="Politica" w:hAnsi="Politica" w:cs="Calibri"/>
                <w:color w:val="000000"/>
                <w:sz w:val="24"/>
                <w:szCs w:val="24"/>
                <w:lang w:val="en-IN" w:eastAsia="en-IN"/>
              </w:rPr>
              <w:t>Machine(</w:t>
            </w:r>
            <w:proofErr w:type="gramEnd"/>
            <w:r w:rsidRPr="00DB5508">
              <w:rPr>
                <w:rFonts w:ascii="Politica" w:hAnsi="Politica" w:cs="Calibri"/>
                <w:color w:val="000000"/>
                <w:sz w:val="24"/>
                <w:szCs w:val="24"/>
                <w:lang w:val="en-IN" w:eastAsia="en-IN"/>
              </w:rPr>
              <w:t>Pet Bottle)</w:t>
            </w:r>
          </w:p>
        </w:tc>
        <w:tc>
          <w:tcPr>
            <w:tcW w:w="889" w:type="dxa"/>
            <w:tcBorders>
              <w:top w:val="nil"/>
              <w:left w:val="nil"/>
              <w:bottom w:val="single" w:sz="4" w:space="0" w:color="auto"/>
              <w:right w:val="single" w:sz="4" w:space="0" w:color="auto"/>
            </w:tcBorders>
            <w:shd w:val="clear" w:color="auto" w:fill="auto"/>
            <w:noWrap/>
            <w:vAlign w:val="bottom"/>
            <w:hideMark/>
          </w:tcPr>
          <w:p w14:paraId="6B314169"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350000</w:t>
            </w:r>
          </w:p>
        </w:tc>
        <w:tc>
          <w:tcPr>
            <w:tcW w:w="960" w:type="dxa"/>
            <w:tcBorders>
              <w:top w:val="nil"/>
              <w:left w:val="nil"/>
              <w:bottom w:val="single" w:sz="4" w:space="0" w:color="auto"/>
              <w:right w:val="single" w:sz="4" w:space="0" w:color="auto"/>
            </w:tcBorders>
            <w:shd w:val="clear" w:color="auto" w:fill="auto"/>
            <w:noWrap/>
            <w:vAlign w:val="bottom"/>
            <w:hideMark/>
          </w:tcPr>
          <w:p w14:paraId="5BA7474A"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3B66BC52"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7522B" w14:paraId="2EB768A4"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704FD540"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Sorting Platform</w:t>
            </w:r>
          </w:p>
        </w:tc>
        <w:tc>
          <w:tcPr>
            <w:tcW w:w="889" w:type="dxa"/>
            <w:tcBorders>
              <w:top w:val="nil"/>
              <w:left w:val="nil"/>
              <w:bottom w:val="single" w:sz="4" w:space="0" w:color="auto"/>
              <w:right w:val="single" w:sz="4" w:space="0" w:color="auto"/>
            </w:tcBorders>
            <w:shd w:val="clear" w:color="auto" w:fill="auto"/>
            <w:noWrap/>
            <w:vAlign w:val="bottom"/>
            <w:hideMark/>
          </w:tcPr>
          <w:p w14:paraId="41B4EFE9"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200000</w:t>
            </w:r>
          </w:p>
        </w:tc>
        <w:tc>
          <w:tcPr>
            <w:tcW w:w="960" w:type="dxa"/>
            <w:tcBorders>
              <w:top w:val="nil"/>
              <w:left w:val="nil"/>
              <w:bottom w:val="single" w:sz="4" w:space="0" w:color="auto"/>
              <w:right w:val="single" w:sz="4" w:space="0" w:color="auto"/>
            </w:tcBorders>
            <w:shd w:val="clear" w:color="auto" w:fill="auto"/>
            <w:noWrap/>
            <w:vAlign w:val="bottom"/>
            <w:hideMark/>
          </w:tcPr>
          <w:p w14:paraId="55649AA1"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0F8CFC4A"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7522B" w14:paraId="50823D59"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4D36398A"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Vehicles 3</w:t>
            </w:r>
          </w:p>
        </w:tc>
        <w:tc>
          <w:tcPr>
            <w:tcW w:w="889" w:type="dxa"/>
            <w:tcBorders>
              <w:top w:val="nil"/>
              <w:left w:val="nil"/>
              <w:bottom w:val="single" w:sz="4" w:space="0" w:color="auto"/>
              <w:right w:val="single" w:sz="4" w:space="0" w:color="auto"/>
            </w:tcBorders>
            <w:shd w:val="clear" w:color="auto" w:fill="auto"/>
            <w:noWrap/>
            <w:vAlign w:val="bottom"/>
            <w:hideMark/>
          </w:tcPr>
          <w:p w14:paraId="344A346E"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900000</w:t>
            </w:r>
          </w:p>
        </w:tc>
        <w:tc>
          <w:tcPr>
            <w:tcW w:w="960" w:type="dxa"/>
            <w:tcBorders>
              <w:top w:val="nil"/>
              <w:left w:val="nil"/>
              <w:bottom w:val="single" w:sz="4" w:space="0" w:color="auto"/>
              <w:right w:val="single" w:sz="4" w:space="0" w:color="auto"/>
            </w:tcBorders>
            <w:shd w:val="clear" w:color="auto" w:fill="auto"/>
            <w:noWrap/>
            <w:vAlign w:val="bottom"/>
            <w:hideMark/>
          </w:tcPr>
          <w:p w14:paraId="1DCA3CE0"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728E19D7"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7522B" w14:paraId="01A18ED0" w14:textId="77777777" w:rsidTr="00BA3335">
        <w:trPr>
          <w:trHeight w:val="300"/>
        </w:trPr>
        <w:tc>
          <w:tcPr>
            <w:tcW w:w="3940" w:type="dxa"/>
            <w:tcBorders>
              <w:top w:val="nil"/>
              <w:left w:val="single" w:sz="4" w:space="0" w:color="auto"/>
              <w:bottom w:val="single" w:sz="4" w:space="0" w:color="auto"/>
              <w:right w:val="single" w:sz="4" w:space="0" w:color="auto"/>
            </w:tcBorders>
            <w:shd w:val="clear" w:color="auto" w:fill="548DD4" w:themeFill="text2" w:themeFillTint="99"/>
            <w:noWrap/>
            <w:vAlign w:val="bottom"/>
            <w:hideMark/>
          </w:tcPr>
          <w:p w14:paraId="2F785D12" w14:textId="5CA8B7CA" w:rsidR="00D7522B" w:rsidRPr="00514890" w:rsidRDefault="00D7522B" w:rsidP="00D7522B">
            <w:pPr>
              <w:spacing w:after="0" w:line="240" w:lineRule="auto"/>
              <w:rPr>
                <w:rFonts w:ascii="Politica" w:hAnsi="Politica" w:cs="Calibri"/>
                <w:b/>
                <w:bCs/>
                <w:color w:val="000000"/>
                <w:sz w:val="24"/>
                <w:szCs w:val="24"/>
                <w:lang w:val="en-IN" w:eastAsia="en-IN"/>
              </w:rPr>
            </w:pPr>
            <w:r w:rsidRPr="00514890">
              <w:rPr>
                <w:rFonts w:ascii="Politica" w:hAnsi="Politica" w:cs="Calibri"/>
                <w:b/>
                <w:bCs/>
                <w:color w:val="FFFFFF" w:themeColor="background1"/>
                <w:sz w:val="24"/>
                <w:szCs w:val="24"/>
                <w:lang w:val="en-IN" w:eastAsia="en-IN"/>
              </w:rPr>
              <w:t>Total</w:t>
            </w:r>
            <w:r w:rsidR="00676D0C" w:rsidRPr="00514890">
              <w:rPr>
                <w:rFonts w:ascii="Politica" w:hAnsi="Politica" w:cs="Calibri"/>
                <w:b/>
                <w:bCs/>
                <w:color w:val="FFFFFF" w:themeColor="background1"/>
                <w:sz w:val="24"/>
                <w:szCs w:val="24"/>
                <w:lang w:val="en-IN" w:eastAsia="en-IN"/>
              </w:rPr>
              <w:t xml:space="preserve"> 1</w:t>
            </w:r>
          </w:p>
        </w:tc>
        <w:tc>
          <w:tcPr>
            <w:tcW w:w="889" w:type="dxa"/>
            <w:tcBorders>
              <w:top w:val="nil"/>
              <w:left w:val="nil"/>
              <w:bottom w:val="single" w:sz="4" w:space="0" w:color="auto"/>
              <w:right w:val="single" w:sz="4" w:space="0" w:color="auto"/>
            </w:tcBorders>
            <w:shd w:val="clear" w:color="auto" w:fill="548DD4" w:themeFill="text2" w:themeFillTint="99"/>
            <w:noWrap/>
            <w:vAlign w:val="bottom"/>
            <w:hideMark/>
          </w:tcPr>
          <w:p w14:paraId="379737EF"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514890">
              <w:rPr>
                <w:rFonts w:ascii="Politica" w:hAnsi="Politica" w:cs="Calibri"/>
                <w:color w:val="FFFFFF" w:themeColor="background1"/>
                <w:sz w:val="24"/>
                <w:szCs w:val="24"/>
                <w:lang w:val="en-IN" w:eastAsia="en-IN"/>
              </w:rPr>
              <w:t>2300000</w:t>
            </w:r>
          </w:p>
        </w:tc>
        <w:tc>
          <w:tcPr>
            <w:tcW w:w="960" w:type="dxa"/>
            <w:tcBorders>
              <w:top w:val="nil"/>
              <w:left w:val="nil"/>
              <w:bottom w:val="single" w:sz="4" w:space="0" w:color="auto"/>
              <w:right w:val="single" w:sz="4" w:space="0" w:color="auto"/>
            </w:tcBorders>
            <w:shd w:val="clear" w:color="auto" w:fill="auto"/>
            <w:noWrap/>
            <w:vAlign w:val="bottom"/>
            <w:hideMark/>
          </w:tcPr>
          <w:p w14:paraId="3F498EBC"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03F5A402" w14:textId="412E434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3200000</w:t>
            </w:r>
            <w:r w:rsidR="00676D0C">
              <w:rPr>
                <w:rFonts w:ascii="Politica" w:hAnsi="Politica" w:cs="Calibri"/>
                <w:color w:val="000000"/>
                <w:sz w:val="24"/>
                <w:szCs w:val="24"/>
                <w:lang w:val="en-IN" w:eastAsia="en-IN"/>
              </w:rPr>
              <w:br/>
              <w:t>(Total</w:t>
            </w:r>
            <w:r w:rsidR="00F302A1">
              <w:rPr>
                <w:rFonts w:ascii="Politica" w:hAnsi="Politica" w:cs="Calibri"/>
                <w:color w:val="000000"/>
                <w:sz w:val="24"/>
                <w:szCs w:val="24"/>
                <w:lang w:val="en-IN" w:eastAsia="en-IN"/>
              </w:rPr>
              <w:t xml:space="preserve"> 1 </w:t>
            </w:r>
            <w:r w:rsidR="00676D0C">
              <w:rPr>
                <w:rFonts w:ascii="Politica" w:hAnsi="Politica" w:cs="Calibri"/>
                <w:color w:val="000000"/>
                <w:sz w:val="24"/>
                <w:szCs w:val="24"/>
                <w:lang w:val="en-IN" w:eastAsia="en-IN"/>
              </w:rPr>
              <w:t>+</w:t>
            </w:r>
            <w:r w:rsidR="00F302A1">
              <w:rPr>
                <w:rFonts w:ascii="Politica" w:hAnsi="Politica" w:cs="Calibri"/>
                <w:color w:val="000000"/>
                <w:sz w:val="24"/>
                <w:szCs w:val="24"/>
                <w:lang w:val="en-IN" w:eastAsia="en-IN"/>
              </w:rPr>
              <w:t xml:space="preserve"> Total 2)</w:t>
            </w:r>
          </w:p>
        </w:tc>
      </w:tr>
      <w:tr w:rsidR="00D7522B" w:rsidRPr="00D7522B" w14:paraId="3A977609"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DF069E0"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889" w:type="dxa"/>
            <w:tcBorders>
              <w:top w:val="nil"/>
              <w:left w:val="nil"/>
              <w:bottom w:val="single" w:sz="4" w:space="0" w:color="auto"/>
              <w:right w:val="single" w:sz="4" w:space="0" w:color="auto"/>
            </w:tcBorders>
            <w:shd w:val="clear" w:color="auto" w:fill="auto"/>
            <w:noWrap/>
            <w:vAlign w:val="bottom"/>
            <w:hideMark/>
          </w:tcPr>
          <w:p w14:paraId="7B1A8592"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3833D85"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1CDBE2C6"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7522B" w14:paraId="0B75F780" w14:textId="77777777" w:rsidTr="00BA3335">
        <w:trPr>
          <w:trHeight w:val="300"/>
        </w:trPr>
        <w:tc>
          <w:tcPr>
            <w:tcW w:w="3940" w:type="dxa"/>
            <w:tcBorders>
              <w:top w:val="nil"/>
              <w:left w:val="single" w:sz="4" w:space="0" w:color="auto"/>
              <w:bottom w:val="single" w:sz="4" w:space="0" w:color="auto"/>
              <w:right w:val="single" w:sz="4" w:space="0" w:color="auto"/>
            </w:tcBorders>
            <w:shd w:val="clear" w:color="auto" w:fill="548DD4" w:themeFill="text2" w:themeFillTint="99"/>
            <w:noWrap/>
            <w:vAlign w:val="bottom"/>
            <w:hideMark/>
          </w:tcPr>
          <w:p w14:paraId="5F980245" w14:textId="77777777" w:rsidR="00D7522B" w:rsidRPr="00DB5508" w:rsidRDefault="00D7522B" w:rsidP="00D7522B">
            <w:pPr>
              <w:spacing w:after="0" w:line="240" w:lineRule="auto"/>
              <w:rPr>
                <w:rFonts w:ascii="Politica" w:hAnsi="Politica" w:cs="Calibri"/>
                <w:b/>
                <w:bCs/>
                <w:color w:val="000000"/>
                <w:sz w:val="24"/>
                <w:szCs w:val="24"/>
                <w:lang w:val="en-IN" w:eastAsia="en-IN"/>
              </w:rPr>
            </w:pPr>
            <w:r w:rsidRPr="00514890">
              <w:rPr>
                <w:rFonts w:ascii="Politica" w:hAnsi="Politica" w:cs="Calibri"/>
                <w:b/>
                <w:bCs/>
                <w:color w:val="FFFFFF" w:themeColor="background1"/>
                <w:sz w:val="24"/>
                <w:szCs w:val="24"/>
                <w:lang w:val="en-IN" w:eastAsia="en-IN"/>
              </w:rPr>
              <w:t>OFFICE &amp; APP DEVELOPMENT</w:t>
            </w:r>
          </w:p>
        </w:tc>
        <w:tc>
          <w:tcPr>
            <w:tcW w:w="889" w:type="dxa"/>
            <w:tcBorders>
              <w:top w:val="nil"/>
              <w:left w:val="nil"/>
              <w:bottom w:val="single" w:sz="4" w:space="0" w:color="auto"/>
              <w:right w:val="single" w:sz="4" w:space="0" w:color="auto"/>
            </w:tcBorders>
            <w:shd w:val="clear" w:color="auto" w:fill="auto"/>
            <w:noWrap/>
            <w:vAlign w:val="bottom"/>
            <w:hideMark/>
          </w:tcPr>
          <w:p w14:paraId="659C0A73"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E49C182"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5E9168FF"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7522B" w14:paraId="36BB2938"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47A49C73"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Office Cost</w:t>
            </w:r>
          </w:p>
        </w:tc>
        <w:tc>
          <w:tcPr>
            <w:tcW w:w="889" w:type="dxa"/>
            <w:tcBorders>
              <w:top w:val="nil"/>
              <w:left w:val="nil"/>
              <w:bottom w:val="single" w:sz="4" w:space="0" w:color="auto"/>
              <w:right w:val="single" w:sz="4" w:space="0" w:color="auto"/>
            </w:tcBorders>
            <w:shd w:val="clear" w:color="auto" w:fill="auto"/>
            <w:noWrap/>
            <w:vAlign w:val="bottom"/>
            <w:hideMark/>
          </w:tcPr>
          <w:p w14:paraId="1112D567"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300000</w:t>
            </w:r>
          </w:p>
        </w:tc>
        <w:tc>
          <w:tcPr>
            <w:tcW w:w="960" w:type="dxa"/>
            <w:tcBorders>
              <w:top w:val="nil"/>
              <w:left w:val="nil"/>
              <w:bottom w:val="single" w:sz="4" w:space="0" w:color="auto"/>
              <w:right w:val="single" w:sz="4" w:space="0" w:color="auto"/>
            </w:tcBorders>
            <w:shd w:val="clear" w:color="auto" w:fill="auto"/>
            <w:noWrap/>
            <w:vAlign w:val="bottom"/>
            <w:hideMark/>
          </w:tcPr>
          <w:p w14:paraId="1A9179EE"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59FF6B10"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7522B" w14:paraId="0FEED36C"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45290C1B"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Computer</w:t>
            </w:r>
          </w:p>
        </w:tc>
        <w:tc>
          <w:tcPr>
            <w:tcW w:w="889" w:type="dxa"/>
            <w:tcBorders>
              <w:top w:val="nil"/>
              <w:left w:val="nil"/>
              <w:bottom w:val="single" w:sz="4" w:space="0" w:color="auto"/>
              <w:right w:val="single" w:sz="4" w:space="0" w:color="auto"/>
            </w:tcBorders>
            <w:shd w:val="clear" w:color="auto" w:fill="auto"/>
            <w:noWrap/>
            <w:vAlign w:val="bottom"/>
            <w:hideMark/>
          </w:tcPr>
          <w:p w14:paraId="52C23B94"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100000</w:t>
            </w:r>
          </w:p>
        </w:tc>
        <w:tc>
          <w:tcPr>
            <w:tcW w:w="960" w:type="dxa"/>
            <w:tcBorders>
              <w:top w:val="nil"/>
              <w:left w:val="nil"/>
              <w:bottom w:val="single" w:sz="4" w:space="0" w:color="auto"/>
              <w:right w:val="single" w:sz="4" w:space="0" w:color="auto"/>
            </w:tcBorders>
            <w:shd w:val="clear" w:color="auto" w:fill="auto"/>
            <w:noWrap/>
            <w:vAlign w:val="bottom"/>
            <w:hideMark/>
          </w:tcPr>
          <w:p w14:paraId="00747975"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0F642512"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7522B" w14:paraId="497FCBC9"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583197D5"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lastRenderedPageBreak/>
              <w:t>App Development</w:t>
            </w:r>
          </w:p>
        </w:tc>
        <w:tc>
          <w:tcPr>
            <w:tcW w:w="889" w:type="dxa"/>
            <w:tcBorders>
              <w:top w:val="nil"/>
              <w:left w:val="nil"/>
              <w:bottom w:val="single" w:sz="4" w:space="0" w:color="auto"/>
              <w:right w:val="single" w:sz="4" w:space="0" w:color="auto"/>
            </w:tcBorders>
            <w:shd w:val="clear" w:color="auto" w:fill="auto"/>
            <w:noWrap/>
            <w:vAlign w:val="bottom"/>
            <w:hideMark/>
          </w:tcPr>
          <w:p w14:paraId="019AB46A"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500000</w:t>
            </w:r>
          </w:p>
        </w:tc>
        <w:tc>
          <w:tcPr>
            <w:tcW w:w="960" w:type="dxa"/>
            <w:tcBorders>
              <w:top w:val="nil"/>
              <w:left w:val="nil"/>
              <w:bottom w:val="single" w:sz="4" w:space="0" w:color="auto"/>
              <w:right w:val="single" w:sz="4" w:space="0" w:color="auto"/>
            </w:tcBorders>
            <w:shd w:val="clear" w:color="auto" w:fill="auto"/>
            <w:noWrap/>
            <w:vAlign w:val="bottom"/>
            <w:hideMark/>
          </w:tcPr>
          <w:p w14:paraId="27080334"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796F9A4F"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7522B" w14:paraId="5AE61271"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46B9C2A6" w14:textId="77777777" w:rsidR="00D7522B" w:rsidRPr="00D7522B" w:rsidRDefault="00D7522B" w:rsidP="00D7522B">
            <w:pPr>
              <w:spacing w:after="0" w:line="240" w:lineRule="auto"/>
              <w:rPr>
                <w:rFonts w:cs="Calibri"/>
                <w:color w:val="000000"/>
                <w:lang w:val="en-IN" w:eastAsia="en-IN"/>
              </w:rPr>
            </w:pPr>
            <w:r w:rsidRPr="00D7522B">
              <w:rPr>
                <w:rFonts w:cs="Calibri"/>
                <w:color w:val="000000"/>
                <w:lang w:val="en-IN" w:eastAsia="en-IN"/>
              </w:rPr>
              <w:t> </w:t>
            </w:r>
          </w:p>
        </w:tc>
        <w:tc>
          <w:tcPr>
            <w:tcW w:w="889" w:type="dxa"/>
            <w:tcBorders>
              <w:top w:val="nil"/>
              <w:left w:val="nil"/>
              <w:bottom w:val="single" w:sz="4" w:space="0" w:color="auto"/>
              <w:right w:val="single" w:sz="4" w:space="0" w:color="auto"/>
            </w:tcBorders>
            <w:shd w:val="clear" w:color="auto" w:fill="auto"/>
            <w:noWrap/>
            <w:vAlign w:val="bottom"/>
            <w:hideMark/>
          </w:tcPr>
          <w:p w14:paraId="5F6D31F8" w14:textId="77777777" w:rsidR="00D7522B" w:rsidRPr="00D7522B" w:rsidRDefault="00D7522B" w:rsidP="00D7522B">
            <w:pPr>
              <w:spacing w:after="0" w:line="240" w:lineRule="auto"/>
              <w:rPr>
                <w:rFonts w:cs="Calibri"/>
                <w:color w:val="000000"/>
                <w:lang w:val="en-IN" w:eastAsia="en-IN"/>
              </w:rPr>
            </w:pPr>
            <w:r w:rsidRPr="00D7522B">
              <w:rPr>
                <w:rFonts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B22E4DC" w14:textId="77777777" w:rsidR="00D7522B" w:rsidRPr="00D7522B" w:rsidRDefault="00D7522B" w:rsidP="00D7522B">
            <w:pPr>
              <w:spacing w:after="0" w:line="240" w:lineRule="auto"/>
              <w:rPr>
                <w:rFonts w:cs="Calibri"/>
                <w:color w:val="000000"/>
                <w:lang w:val="en-IN" w:eastAsia="en-IN"/>
              </w:rPr>
            </w:pPr>
            <w:r w:rsidRPr="00D7522B">
              <w:rPr>
                <w:rFonts w:cs="Calibri"/>
                <w:color w:val="000000"/>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04B2D019" w14:textId="77777777" w:rsidR="00D7522B" w:rsidRPr="00D7522B" w:rsidRDefault="00D7522B" w:rsidP="00D7522B">
            <w:pPr>
              <w:spacing w:after="0" w:line="240" w:lineRule="auto"/>
              <w:rPr>
                <w:rFonts w:cs="Calibri"/>
                <w:color w:val="000000"/>
                <w:lang w:val="en-IN" w:eastAsia="en-IN"/>
              </w:rPr>
            </w:pPr>
            <w:r w:rsidRPr="00D7522B">
              <w:rPr>
                <w:rFonts w:cs="Calibri"/>
                <w:color w:val="000000"/>
                <w:lang w:val="en-IN" w:eastAsia="en-IN"/>
              </w:rPr>
              <w:t> </w:t>
            </w:r>
          </w:p>
        </w:tc>
      </w:tr>
      <w:tr w:rsidR="00D7522B" w:rsidRPr="00DB5508" w14:paraId="6F0EBF8E" w14:textId="77777777" w:rsidTr="00BA3335">
        <w:trPr>
          <w:trHeight w:val="300"/>
        </w:trPr>
        <w:tc>
          <w:tcPr>
            <w:tcW w:w="3940" w:type="dxa"/>
            <w:tcBorders>
              <w:top w:val="nil"/>
              <w:left w:val="single" w:sz="4" w:space="0" w:color="auto"/>
              <w:bottom w:val="single" w:sz="4" w:space="0" w:color="auto"/>
              <w:right w:val="single" w:sz="4" w:space="0" w:color="auto"/>
            </w:tcBorders>
            <w:shd w:val="clear" w:color="auto" w:fill="548DD4" w:themeFill="text2" w:themeFillTint="99"/>
            <w:noWrap/>
            <w:vAlign w:val="bottom"/>
            <w:hideMark/>
          </w:tcPr>
          <w:p w14:paraId="475E5E34" w14:textId="3AC6990A" w:rsidR="00D7522B" w:rsidRPr="00514890" w:rsidRDefault="00D7522B" w:rsidP="00D7522B">
            <w:pPr>
              <w:spacing w:after="0" w:line="240" w:lineRule="auto"/>
              <w:rPr>
                <w:rFonts w:ascii="Politica" w:hAnsi="Politica" w:cs="Calibri"/>
                <w:color w:val="FFFFFF" w:themeColor="background1"/>
                <w:sz w:val="24"/>
                <w:szCs w:val="24"/>
                <w:lang w:val="en-IN" w:eastAsia="en-IN"/>
              </w:rPr>
            </w:pPr>
            <w:r w:rsidRPr="00514890">
              <w:rPr>
                <w:rFonts w:ascii="Politica" w:hAnsi="Politica" w:cs="Calibri"/>
                <w:color w:val="FFFFFF" w:themeColor="background1"/>
                <w:sz w:val="24"/>
                <w:szCs w:val="24"/>
                <w:lang w:val="en-IN" w:eastAsia="en-IN"/>
              </w:rPr>
              <w:t>Total</w:t>
            </w:r>
            <w:r w:rsidR="00676D0C" w:rsidRPr="00514890">
              <w:rPr>
                <w:rFonts w:ascii="Politica" w:hAnsi="Politica" w:cs="Calibri"/>
                <w:color w:val="FFFFFF" w:themeColor="background1"/>
                <w:sz w:val="24"/>
                <w:szCs w:val="24"/>
                <w:lang w:val="en-IN" w:eastAsia="en-IN"/>
              </w:rPr>
              <w:t xml:space="preserve"> 2</w:t>
            </w:r>
          </w:p>
        </w:tc>
        <w:tc>
          <w:tcPr>
            <w:tcW w:w="889" w:type="dxa"/>
            <w:tcBorders>
              <w:top w:val="nil"/>
              <w:left w:val="nil"/>
              <w:bottom w:val="single" w:sz="4" w:space="0" w:color="auto"/>
              <w:right w:val="single" w:sz="4" w:space="0" w:color="auto"/>
            </w:tcBorders>
            <w:shd w:val="clear" w:color="auto" w:fill="4F81BD" w:themeFill="accent1"/>
            <w:noWrap/>
            <w:vAlign w:val="bottom"/>
            <w:hideMark/>
          </w:tcPr>
          <w:p w14:paraId="0A50D2FA" w14:textId="77777777" w:rsidR="00D7522B" w:rsidRPr="00514890" w:rsidRDefault="00D7522B" w:rsidP="00D7522B">
            <w:pPr>
              <w:spacing w:after="0" w:line="240" w:lineRule="auto"/>
              <w:jc w:val="right"/>
              <w:rPr>
                <w:rFonts w:ascii="Politica" w:hAnsi="Politica" w:cs="Calibri"/>
                <w:color w:val="FFFFFF" w:themeColor="background1"/>
                <w:sz w:val="24"/>
                <w:szCs w:val="24"/>
                <w:lang w:val="en-IN" w:eastAsia="en-IN"/>
              </w:rPr>
            </w:pPr>
            <w:r w:rsidRPr="00514890">
              <w:rPr>
                <w:rFonts w:ascii="Politica" w:hAnsi="Politica" w:cs="Calibri"/>
                <w:color w:val="FFFFFF" w:themeColor="background1"/>
                <w:sz w:val="24"/>
                <w:szCs w:val="24"/>
                <w:lang w:val="en-IN" w:eastAsia="en-IN"/>
              </w:rPr>
              <w:t>900000</w:t>
            </w:r>
          </w:p>
        </w:tc>
        <w:tc>
          <w:tcPr>
            <w:tcW w:w="960" w:type="dxa"/>
            <w:tcBorders>
              <w:top w:val="nil"/>
              <w:left w:val="nil"/>
              <w:bottom w:val="single" w:sz="4" w:space="0" w:color="auto"/>
              <w:right w:val="single" w:sz="4" w:space="0" w:color="auto"/>
            </w:tcBorders>
            <w:shd w:val="clear" w:color="auto" w:fill="auto"/>
            <w:noWrap/>
            <w:vAlign w:val="bottom"/>
            <w:hideMark/>
          </w:tcPr>
          <w:p w14:paraId="59BA6B61"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5FB648AB"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B5508" w14:paraId="312219FF"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3D798F5"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889" w:type="dxa"/>
            <w:tcBorders>
              <w:top w:val="nil"/>
              <w:left w:val="nil"/>
              <w:bottom w:val="single" w:sz="4" w:space="0" w:color="auto"/>
              <w:right w:val="single" w:sz="4" w:space="0" w:color="auto"/>
            </w:tcBorders>
            <w:shd w:val="clear" w:color="auto" w:fill="auto"/>
            <w:noWrap/>
            <w:vAlign w:val="bottom"/>
            <w:hideMark/>
          </w:tcPr>
          <w:p w14:paraId="2113B7E9"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C83355F"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20A33B2E"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B5508" w14:paraId="660A55D4" w14:textId="77777777" w:rsidTr="00BA3335">
        <w:trPr>
          <w:trHeight w:val="300"/>
        </w:trPr>
        <w:tc>
          <w:tcPr>
            <w:tcW w:w="3940" w:type="dxa"/>
            <w:tcBorders>
              <w:top w:val="nil"/>
              <w:left w:val="single" w:sz="4" w:space="0" w:color="auto"/>
              <w:bottom w:val="single" w:sz="4" w:space="0" w:color="auto"/>
              <w:right w:val="single" w:sz="4" w:space="0" w:color="auto"/>
            </w:tcBorders>
            <w:shd w:val="clear" w:color="auto" w:fill="548DD4" w:themeFill="text2" w:themeFillTint="99"/>
            <w:noWrap/>
            <w:vAlign w:val="bottom"/>
            <w:hideMark/>
          </w:tcPr>
          <w:p w14:paraId="044C0DA7" w14:textId="77777777" w:rsidR="00D7522B" w:rsidRPr="00514890" w:rsidRDefault="00D7522B" w:rsidP="00D7522B">
            <w:pPr>
              <w:spacing w:after="0" w:line="240" w:lineRule="auto"/>
              <w:rPr>
                <w:rFonts w:ascii="Politica" w:hAnsi="Politica" w:cs="Calibri"/>
                <w:b/>
                <w:bCs/>
                <w:color w:val="FFFFFF" w:themeColor="background1"/>
                <w:sz w:val="24"/>
                <w:szCs w:val="24"/>
                <w:lang w:val="en-IN" w:eastAsia="en-IN"/>
              </w:rPr>
            </w:pPr>
            <w:r w:rsidRPr="00514890">
              <w:rPr>
                <w:rFonts w:ascii="Politica" w:hAnsi="Politica" w:cs="Calibri"/>
                <w:b/>
                <w:bCs/>
                <w:color w:val="FFFFFF" w:themeColor="background1"/>
                <w:sz w:val="24"/>
                <w:szCs w:val="24"/>
                <w:lang w:val="en-IN" w:eastAsia="en-IN"/>
              </w:rPr>
              <w:t>WORKING CAPITAL PER MONTH</w:t>
            </w:r>
          </w:p>
        </w:tc>
        <w:tc>
          <w:tcPr>
            <w:tcW w:w="889" w:type="dxa"/>
            <w:tcBorders>
              <w:top w:val="nil"/>
              <w:left w:val="nil"/>
              <w:bottom w:val="single" w:sz="4" w:space="0" w:color="auto"/>
              <w:right w:val="single" w:sz="4" w:space="0" w:color="auto"/>
            </w:tcBorders>
            <w:shd w:val="clear" w:color="auto" w:fill="auto"/>
            <w:noWrap/>
            <w:vAlign w:val="bottom"/>
            <w:hideMark/>
          </w:tcPr>
          <w:p w14:paraId="74B4741D"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9D7826F"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6BB3A693"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B5508" w14:paraId="5C9980F5"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58B8CBE" w14:textId="77777777" w:rsidR="00D7522B" w:rsidRPr="00DB5508" w:rsidRDefault="00D7522B" w:rsidP="00D7522B">
            <w:pPr>
              <w:spacing w:after="0" w:line="240" w:lineRule="auto"/>
              <w:rPr>
                <w:rFonts w:ascii="Politica" w:hAnsi="Politica" w:cs="Calibri"/>
                <w:color w:val="000000"/>
                <w:sz w:val="24"/>
                <w:szCs w:val="24"/>
                <w:lang w:val="en-IN" w:eastAsia="en-IN"/>
              </w:rPr>
            </w:pPr>
            <w:proofErr w:type="spellStart"/>
            <w:r w:rsidRPr="00DB5508">
              <w:rPr>
                <w:rFonts w:ascii="Politica" w:hAnsi="Politica" w:cs="Calibri"/>
                <w:color w:val="000000"/>
                <w:sz w:val="24"/>
                <w:szCs w:val="24"/>
                <w:lang w:val="en-IN" w:eastAsia="en-IN"/>
              </w:rPr>
              <w:t>Godown</w:t>
            </w:r>
            <w:proofErr w:type="spellEnd"/>
            <w:r w:rsidRPr="00DB5508">
              <w:rPr>
                <w:rFonts w:ascii="Politica" w:hAnsi="Politica" w:cs="Calibri"/>
                <w:color w:val="000000"/>
                <w:sz w:val="24"/>
                <w:szCs w:val="24"/>
                <w:lang w:val="en-IN" w:eastAsia="en-IN"/>
              </w:rPr>
              <w:t xml:space="preserve"> Rent</w:t>
            </w:r>
          </w:p>
        </w:tc>
        <w:tc>
          <w:tcPr>
            <w:tcW w:w="889" w:type="dxa"/>
            <w:tcBorders>
              <w:top w:val="nil"/>
              <w:left w:val="nil"/>
              <w:bottom w:val="single" w:sz="4" w:space="0" w:color="auto"/>
              <w:right w:val="single" w:sz="4" w:space="0" w:color="auto"/>
            </w:tcBorders>
            <w:shd w:val="clear" w:color="auto" w:fill="auto"/>
            <w:noWrap/>
            <w:vAlign w:val="bottom"/>
            <w:hideMark/>
          </w:tcPr>
          <w:p w14:paraId="45A32FFD"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50000</w:t>
            </w:r>
          </w:p>
        </w:tc>
        <w:tc>
          <w:tcPr>
            <w:tcW w:w="960" w:type="dxa"/>
            <w:tcBorders>
              <w:top w:val="nil"/>
              <w:left w:val="nil"/>
              <w:bottom w:val="single" w:sz="4" w:space="0" w:color="auto"/>
              <w:right w:val="single" w:sz="4" w:space="0" w:color="auto"/>
            </w:tcBorders>
            <w:shd w:val="clear" w:color="auto" w:fill="auto"/>
            <w:noWrap/>
            <w:vAlign w:val="bottom"/>
            <w:hideMark/>
          </w:tcPr>
          <w:p w14:paraId="2074C405"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3A90B5C1"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B5508" w14:paraId="647C2C61"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F51AAA"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Office Rent</w:t>
            </w:r>
          </w:p>
        </w:tc>
        <w:tc>
          <w:tcPr>
            <w:tcW w:w="889" w:type="dxa"/>
            <w:tcBorders>
              <w:top w:val="nil"/>
              <w:left w:val="nil"/>
              <w:bottom w:val="single" w:sz="4" w:space="0" w:color="auto"/>
              <w:right w:val="single" w:sz="4" w:space="0" w:color="auto"/>
            </w:tcBorders>
            <w:shd w:val="clear" w:color="auto" w:fill="auto"/>
            <w:noWrap/>
            <w:vAlign w:val="bottom"/>
            <w:hideMark/>
          </w:tcPr>
          <w:p w14:paraId="610C8F32"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15000</w:t>
            </w:r>
          </w:p>
        </w:tc>
        <w:tc>
          <w:tcPr>
            <w:tcW w:w="960" w:type="dxa"/>
            <w:tcBorders>
              <w:top w:val="nil"/>
              <w:left w:val="nil"/>
              <w:bottom w:val="single" w:sz="4" w:space="0" w:color="auto"/>
              <w:right w:val="single" w:sz="4" w:space="0" w:color="auto"/>
            </w:tcBorders>
            <w:shd w:val="clear" w:color="auto" w:fill="auto"/>
            <w:noWrap/>
            <w:vAlign w:val="bottom"/>
            <w:hideMark/>
          </w:tcPr>
          <w:p w14:paraId="39DE6E25"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25345A62"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B5508" w14:paraId="5F8C504B"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ABF69B8" w14:textId="77777777" w:rsidR="00D7522B" w:rsidRPr="00DB5508" w:rsidRDefault="00D7522B" w:rsidP="00D7522B">
            <w:pPr>
              <w:spacing w:after="0" w:line="240" w:lineRule="auto"/>
              <w:rPr>
                <w:rFonts w:ascii="Politica" w:hAnsi="Politica" w:cs="Calibri"/>
                <w:color w:val="000000"/>
                <w:sz w:val="24"/>
                <w:szCs w:val="24"/>
                <w:lang w:val="en-IN" w:eastAsia="en-IN"/>
              </w:rPr>
            </w:pPr>
            <w:proofErr w:type="spellStart"/>
            <w:r w:rsidRPr="00DB5508">
              <w:rPr>
                <w:rFonts w:ascii="Politica" w:hAnsi="Politica" w:cs="Calibri"/>
                <w:color w:val="000000"/>
                <w:sz w:val="24"/>
                <w:szCs w:val="24"/>
                <w:lang w:val="en-IN" w:eastAsia="en-IN"/>
              </w:rPr>
              <w:t>Godown</w:t>
            </w:r>
            <w:proofErr w:type="spellEnd"/>
            <w:r w:rsidRPr="00DB5508">
              <w:rPr>
                <w:rFonts w:ascii="Politica" w:hAnsi="Politica" w:cs="Calibri"/>
                <w:color w:val="000000"/>
                <w:sz w:val="24"/>
                <w:szCs w:val="24"/>
                <w:lang w:val="en-IN" w:eastAsia="en-IN"/>
              </w:rPr>
              <w:t xml:space="preserve"> &amp; Office Electricity Bill</w:t>
            </w:r>
          </w:p>
        </w:tc>
        <w:tc>
          <w:tcPr>
            <w:tcW w:w="889" w:type="dxa"/>
            <w:tcBorders>
              <w:top w:val="nil"/>
              <w:left w:val="nil"/>
              <w:bottom w:val="single" w:sz="4" w:space="0" w:color="auto"/>
              <w:right w:val="single" w:sz="4" w:space="0" w:color="auto"/>
            </w:tcBorders>
            <w:shd w:val="clear" w:color="auto" w:fill="auto"/>
            <w:noWrap/>
            <w:vAlign w:val="bottom"/>
            <w:hideMark/>
          </w:tcPr>
          <w:p w14:paraId="6C478192"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20000</w:t>
            </w:r>
          </w:p>
        </w:tc>
        <w:tc>
          <w:tcPr>
            <w:tcW w:w="960" w:type="dxa"/>
            <w:tcBorders>
              <w:top w:val="nil"/>
              <w:left w:val="nil"/>
              <w:bottom w:val="single" w:sz="4" w:space="0" w:color="auto"/>
              <w:right w:val="single" w:sz="4" w:space="0" w:color="auto"/>
            </w:tcBorders>
            <w:shd w:val="clear" w:color="auto" w:fill="auto"/>
            <w:noWrap/>
            <w:vAlign w:val="bottom"/>
            <w:hideMark/>
          </w:tcPr>
          <w:p w14:paraId="0E42B40E"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300233DC"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B5508" w14:paraId="45DFCD1B"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4F13121"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xml:space="preserve">On Field Sales Staff </w:t>
            </w:r>
            <w:proofErr w:type="gramStart"/>
            <w:r w:rsidRPr="00DB5508">
              <w:rPr>
                <w:rFonts w:ascii="Politica" w:hAnsi="Politica" w:cs="Calibri"/>
                <w:color w:val="000000"/>
                <w:sz w:val="24"/>
                <w:szCs w:val="24"/>
                <w:lang w:val="en-IN" w:eastAsia="en-IN"/>
              </w:rPr>
              <w:t>Salary(</w:t>
            </w:r>
            <w:proofErr w:type="gramEnd"/>
            <w:r w:rsidRPr="00DB5508">
              <w:rPr>
                <w:rFonts w:ascii="Politica" w:hAnsi="Politica" w:cs="Calibri"/>
                <w:color w:val="000000"/>
                <w:sz w:val="24"/>
                <w:szCs w:val="24"/>
                <w:lang w:val="en-IN" w:eastAsia="en-IN"/>
              </w:rPr>
              <w:t>10)</w:t>
            </w:r>
          </w:p>
        </w:tc>
        <w:tc>
          <w:tcPr>
            <w:tcW w:w="889" w:type="dxa"/>
            <w:tcBorders>
              <w:top w:val="nil"/>
              <w:left w:val="nil"/>
              <w:bottom w:val="single" w:sz="4" w:space="0" w:color="auto"/>
              <w:right w:val="single" w:sz="4" w:space="0" w:color="auto"/>
            </w:tcBorders>
            <w:shd w:val="clear" w:color="auto" w:fill="auto"/>
            <w:noWrap/>
            <w:vAlign w:val="bottom"/>
            <w:hideMark/>
          </w:tcPr>
          <w:p w14:paraId="53F67755"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150000</w:t>
            </w:r>
          </w:p>
        </w:tc>
        <w:tc>
          <w:tcPr>
            <w:tcW w:w="960" w:type="dxa"/>
            <w:tcBorders>
              <w:top w:val="nil"/>
              <w:left w:val="nil"/>
              <w:bottom w:val="single" w:sz="4" w:space="0" w:color="auto"/>
              <w:right w:val="single" w:sz="4" w:space="0" w:color="auto"/>
            </w:tcBorders>
            <w:shd w:val="clear" w:color="auto" w:fill="auto"/>
            <w:noWrap/>
            <w:vAlign w:val="bottom"/>
            <w:hideMark/>
          </w:tcPr>
          <w:p w14:paraId="314CE87F"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6E802A33"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B5508" w14:paraId="1736395E"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5CC51E9"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xml:space="preserve">On Field Purchase Staff </w:t>
            </w:r>
            <w:proofErr w:type="gramStart"/>
            <w:r w:rsidRPr="00DB5508">
              <w:rPr>
                <w:rFonts w:ascii="Politica" w:hAnsi="Politica" w:cs="Calibri"/>
                <w:color w:val="000000"/>
                <w:sz w:val="24"/>
                <w:szCs w:val="24"/>
                <w:lang w:val="en-IN" w:eastAsia="en-IN"/>
              </w:rPr>
              <w:t>Salary(</w:t>
            </w:r>
            <w:proofErr w:type="gramEnd"/>
            <w:r w:rsidRPr="00DB5508">
              <w:rPr>
                <w:rFonts w:ascii="Politica" w:hAnsi="Politica" w:cs="Calibri"/>
                <w:color w:val="000000"/>
                <w:sz w:val="24"/>
                <w:szCs w:val="24"/>
                <w:lang w:val="en-IN" w:eastAsia="en-IN"/>
              </w:rPr>
              <w:t>10)</w:t>
            </w:r>
          </w:p>
        </w:tc>
        <w:tc>
          <w:tcPr>
            <w:tcW w:w="889" w:type="dxa"/>
            <w:tcBorders>
              <w:top w:val="nil"/>
              <w:left w:val="nil"/>
              <w:bottom w:val="single" w:sz="4" w:space="0" w:color="auto"/>
              <w:right w:val="single" w:sz="4" w:space="0" w:color="auto"/>
            </w:tcBorders>
            <w:shd w:val="clear" w:color="auto" w:fill="auto"/>
            <w:noWrap/>
            <w:vAlign w:val="bottom"/>
            <w:hideMark/>
          </w:tcPr>
          <w:p w14:paraId="7A6F2DF5"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120000</w:t>
            </w:r>
          </w:p>
        </w:tc>
        <w:tc>
          <w:tcPr>
            <w:tcW w:w="960" w:type="dxa"/>
            <w:tcBorders>
              <w:top w:val="nil"/>
              <w:left w:val="nil"/>
              <w:bottom w:val="single" w:sz="4" w:space="0" w:color="auto"/>
              <w:right w:val="single" w:sz="4" w:space="0" w:color="auto"/>
            </w:tcBorders>
            <w:shd w:val="clear" w:color="auto" w:fill="auto"/>
            <w:noWrap/>
            <w:vAlign w:val="bottom"/>
            <w:hideMark/>
          </w:tcPr>
          <w:p w14:paraId="164319CD"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27418273"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B5508" w14:paraId="79DC1336"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643787C" w14:textId="77777777" w:rsidR="00D7522B" w:rsidRPr="00DB5508" w:rsidRDefault="00D7522B" w:rsidP="00D7522B">
            <w:pPr>
              <w:spacing w:after="0" w:line="240" w:lineRule="auto"/>
              <w:rPr>
                <w:rFonts w:ascii="Politica" w:hAnsi="Politica" w:cs="Calibri"/>
                <w:color w:val="000000"/>
                <w:sz w:val="24"/>
                <w:szCs w:val="24"/>
                <w:lang w:val="en-IN" w:eastAsia="en-IN"/>
              </w:rPr>
            </w:pPr>
            <w:proofErr w:type="spellStart"/>
            <w:r w:rsidRPr="00DB5508">
              <w:rPr>
                <w:rFonts w:ascii="Politica" w:hAnsi="Politica" w:cs="Calibri"/>
                <w:color w:val="000000"/>
                <w:sz w:val="24"/>
                <w:szCs w:val="24"/>
                <w:lang w:val="en-IN" w:eastAsia="en-IN"/>
              </w:rPr>
              <w:t>Godown</w:t>
            </w:r>
            <w:proofErr w:type="spellEnd"/>
            <w:r w:rsidRPr="00DB5508">
              <w:rPr>
                <w:rFonts w:ascii="Politica" w:hAnsi="Politica" w:cs="Calibri"/>
                <w:color w:val="000000"/>
                <w:sz w:val="24"/>
                <w:szCs w:val="24"/>
                <w:lang w:val="en-IN" w:eastAsia="en-IN"/>
              </w:rPr>
              <w:t xml:space="preserve"> Staff </w:t>
            </w:r>
            <w:proofErr w:type="gramStart"/>
            <w:r w:rsidRPr="00DB5508">
              <w:rPr>
                <w:rFonts w:ascii="Politica" w:hAnsi="Politica" w:cs="Calibri"/>
                <w:color w:val="000000"/>
                <w:sz w:val="24"/>
                <w:szCs w:val="24"/>
                <w:lang w:val="en-IN" w:eastAsia="en-IN"/>
              </w:rPr>
              <w:t>Salary(</w:t>
            </w:r>
            <w:proofErr w:type="gramEnd"/>
            <w:r w:rsidRPr="00DB5508">
              <w:rPr>
                <w:rFonts w:ascii="Politica" w:hAnsi="Politica" w:cs="Calibri"/>
                <w:color w:val="000000"/>
                <w:sz w:val="24"/>
                <w:szCs w:val="24"/>
                <w:lang w:val="en-IN" w:eastAsia="en-IN"/>
              </w:rPr>
              <w:t>10)</w:t>
            </w:r>
          </w:p>
        </w:tc>
        <w:tc>
          <w:tcPr>
            <w:tcW w:w="889" w:type="dxa"/>
            <w:tcBorders>
              <w:top w:val="nil"/>
              <w:left w:val="nil"/>
              <w:bottom w:val="single" w:sz="4" w:space="0" w:color="auto"/>
              <w:right w:val="single" w:sz="4" w:space="0" w:color="auto"/>
            </w:tcBorders>
            <w:shd w:val="clear" w:color="auto" w:fill="auto"/>
            <w:noWrap/>
            <w:vAlign w:val="bottom"/>
            <w:hideMark/>
          </w:tcPr>
          <w:p w14:paraId="3571DC67"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100000</w:t>
            </w:r>
          </w:p>
        </w:tc>
        <w:tc>
          <w:tcPr>
            <w:tcW w:w="960" w:type="dxa"/>
            <w:tcBorders>
              <w:top w:val="nil"/>
              <w:left w:val="nil"/>
              <w:bottom w:val="single" w:sz="4" w:space="0" w:color="auto"/>
              <w:right w:val="single" w:sz="4" w:space="0" w:color="auto"/>
            </w:tcBorders>
            <w:shd w:val="clear" w:color="auto" w:fill="auto"/>
            <w:noWrap/>
            <w:vAlign w:val="bottom"/>
            <w:hideMark/>
          </w:tcPr>
          <w:p w14:paraId="6C212D76"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4FDA0419"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B5508" w14:paraId="441FD01C"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ADA008C"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xml:space="preserve">IT </w:t>
            </w:r>
            <w:proofErr w:type="gramStart"/>
            <w:r w:rsidRPr="00DB5508">
              <w:rPr>
                <w:rFonts w:ascii="Politica" w:hAnsi="Politica" w:cs="Calibri"/>
                <w:color w:val="000000"/>
                <w:sz w:val="24"/>
                <w:szCs w:val="24"/>
                <w:lang w:val="en-IN" w:eastAsia="en-IN"/>
              </w:rPr>
              <w:t>Staff(</w:t>
            </w:r>
            <w:proofErr w:type="gramEnd"/>
            <w:r w:rsidRPr="00DB5508">
              <w:rPr>
                <w:rFonts w:ascii="Politica" w:hAnsi="Politica" w:cs="Calibri"/>
                <w:color w:val="000000"/>
                <w:sz w:val="24"/>
                <w:szCs w:val="24"/>
                <w:lang w:val="en-IN" w:eastAsia="en-IN"/>
              </w:rPr>
              <w:t>2)</w:t>
            </w:r>
          </w:p>
        </w:tc>
        <w:tc>
          <w:tcPr>
            <w:tcW w:w="889" w:type="dxa"/>
            <w:tcBorders>
              <w:top w:val="nil"/>
              <w:left w:val="nil"/>
              <w:bottom w:val="single" w:sz="4" w:space="0" w:color="auto"/>
              <w:right w:val="single" w:sz="4" w:space="0" w:color="auto"/>
            </w:tcBorders>
            <w:shd w:val="clear" w:color="auto" w:fill="auto"/>
            <w:noWrap/>
            <w:vAlign w:val="bottom"/>
            <w:hideMark/>
          </w:tcPr>
          <w:p w14:paraId="6853AD22"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40000</w:t>
            </w:r>
          </w:p>
        </w:tc>
        <w:tc>
          <w:tcPr>
            <w:tcW w:w="960" w:type="dxa"/>
            <w:tcBorders>
              <w:top w:val="nil"/>
              <w:left w:val="nil"/>
              <w:bottom w:val="single" w:sz="4" w:space="0" w:color="auto"/>
              <w:right w:val="single" w:sz="4" w:space="0" w:color="auto"/>
            </w:tcBorders>
            <w:shd w:val="clear" w:color="auto" w:fill="auto"/>
            <w:noWrap/>
            <w:vAlign w:val="bottom"/>
            <w:hideMark/>
          </w:tcPr>
          <w:p w14:paraId="6D25ECFB"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63014E25"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B5508" w14:paraId="6E41DEA6"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37FA6E1"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xml:space="preserve">Accountant &amp; </w:t>
            </w:r>
            <w:proofErr w:type="gramStart"/>
            <w:r w:rsidRPr="00DB5508">
              <w:rPr>
                <w:rFonts w:ascii="Politica" w:hAnsi="Politica" w:cs="Calibri"/>
                <w:color w:val="000000"/>
                <w:sz w:val="24"/>
                <w:szCs w:val="24"/>
                <w:lang w:val="en-IN" w:eastAsia="en-IN"/>
              </w:rPr>
              <w:t>Receptionist(</w:t>
            </w:r>
            <w:proofErr w:type="gramEnd"/>
            <w:r w:rsidRPr="00DB5508">
              <w:rPr>
                <w:rFonts w:ascii="Politica" w:hAnsi="Politica" w:cs="Calibri"/>
                <w:color w:val="000000"/>
                <w:sz w:val="24"/>
                <w:szCs w:val="24"/>
                <w:lang w:val="en-IN" w:eastAsia="en-IN"/>
              </w:rPr>
              <w:t>2)</w:t>
            </w:r>
          </w:p>
        </w:tc>
        <w:tc>
          <w:tcPr>
            <w:tcW w:w="889" w:type="dxa"/>
            <w:tcBorders>
              <w:top w:val="nil"/>
              <w:left w:val="nil"/>
              <w:bottom w:val="single" w:sz="4" w:space="0" w:color="auto"/>
              <w:right w:val="single" w:sz="4" w:space="0" w:color="auto"/>
            </w:tcBorders>
            <w:shd w:val="clear" w:color="auto" w:fill="auto"/>
            <w:noWrap/>
            <w:vAlign w:val="bottom"/>
            <w:hideMark/>
          </w:tcPr>
          <w:p w14:paraId="2331BE03"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20000</w:t>
            </w:r>
          </w:p>
        </w:tc>
        <w:tc>
          <w:tcPr>
            <w:tcW w:w="960" w:type="dxa"/>
            <w:tcBorders>
              <w:top w:val="nil"/>
              <w:left w:val="nil"/>
              <w:bottom w:val="single" w:sz="4" w:space="0" w:color="auto"/>
              <w:right w:val="single" w:sz="4" w:space="0" w:color="auto"/>
            </w:tcBorders>
            <w:shd w:val="clear" w:color="auto" w:fill="auto"/>
            <w:noWrap/>
            <w:vAlign w:val="bottom"/>
            <w:hideMark/>
          </w:tcPr>
          <w:p w14:paraId="46533C60"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02400D10"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B5508" w14:paraId="0BB9B338"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70077D37"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Marketing Expenses</w:t>
            </w:r>
          </w:p>
        </w:tc>
        <w:tc>
          <w:tcPr>
            <w:tcW w:w="889" w:type="dxa"/>
            <w:tcBorders>
              <w:top w:val="nil"/>
              <w:left w:val="nil"/>
              <w:bottom w:val="single" w:sz="4" w:space="0" w:color="auto"/>
              <w:right w:val="single" w:sz="4" w:space="0" w:color="auto"/>
            </w:tcBorders>
            <w:shd w:val="clear" w:color="auto" w:fill="auto"/>
            <w:noWrap/>
            <w:vAlign w:val="bottom"/>
            <w:hideMark/>
          </w:tcPr>
          <w:p w14:paraId="6A5BA1EF"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75000</w:t>
            </w:r>
          </w:p>
        </w:tc>
        <w:tc>
          <w:tcPr>
            <w:tcW w:w="960" w:type="dxa"/>
            <w:tcBorders>
              <w:top w:val="nil"/>
              <w:left w:val="nil"/>
              <w:bottom w:val="single" w:sz="4" w:space="0" w:color="auto"/>
              <w:right w:val="single" w:sz="4" w:space="0" w:color="auto"/>
            </w:tcBorders>
            <w:shd w:val="clear" w:color="auto" w:fill="auto"/>
            <w:noWrap/>
            <w:vAlign w:val="bottom"/>
            <w:hideMark/>
          </w:tcPr>
          <w:p w14:paraId="586050DF"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020B6F4E"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B5508" w14:paraId="700E584C"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E1D2171"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Vehicle Fuel</w:t>
            </w:r>
          </w:p>
        </w:tc>
        <w:tc>
          <w:tcPr>
            <w:tcW w:w="889" w:type="dxa"/>
            <w:tcBorders>
              <w:top w:val="nil"/>
              <w:left w:val="nil"/>
              <w:bottom w:val="single" w:sz="4" w:space="0" w:color="auto"/>
              <w:right w:val="single" w:sz="4" w:space="0" w:color="auto"/>
            </w:tcBorders>
            <w:shd w:val="clear" w:color="auto" w:fill="auto"/>
            <w:noWrap/>
            <w:vAlign w:val="bottom"/>
            <w:hideMark/>
          </w:tcPr>
          <w:p w14:paraId="6E98E26D"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120000</w:t>
            </w:r>
          </w:p>
        </w:tc>
        <w:tc>
          <w:tcPr>
            <w:tcW w:w="960" w:type="dxa"/>
            <w:tcBorders>
              <w:top w:val="nil"/>
              <w:left w:val="nil"/>
              <w:bottom w:val="single" w:sz="4" w:space="0" w:color="auto"/>
              <w:right w:val="single" w:sz="4" w:space="0" w:color="auto"/>
            </w:tcBorders>
            <w:shd w:val="clear" w:color="auto" w:fill="auto"/>
            <w:noWrap/>
            <w:vAlign w:val="bottom"/>
            <w:hideMark/>
          </w:tcPr>
          <w:p w14:paraId="7A33605D"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2004B7DD"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B5508" w14:paraId="464CE304"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715E5298"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Founder Salary</w:t>
            </w:r>
          </w:p>
        </w:tc>
        <w:tc>
          <w:tcPr>
            <w:tcW w:w="889" w:type="dxa"/>
            <w:tcBorders>
              <w:top w:val="nil"/>
              <w:left w:val="nil"/>
              <w:bottom w:val="single" w:sz="4" w:space="0" w:color="auto"/>
              <w:right w:val="single" w:sz="4" w:space="0" w:color="auto"/>
            </w:tcBorders>
            <w:shd w:val="clear" w:color="auto" w:fill="auto"/>
            <w:noWrap/>
            <w:vAlign w:val="bottom"/>
            <w:hideMark/>
          </w:tcPr>
          <w:p w14:paraId="4A937C24"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100000</w:t>
            </w:r>
          </w:p>
        </w:tc>
        <w:tc>
          <w:tcPr>
            <w:tcW w:w="960" w:type="dxa"/>
            <w:tcBorders>
              <w:top w:val="nil"/>
              <w:left w:val="nil"/>
              <w:bottom w:val="single" w:sz="4" w:space="0" w:color="auto"/>
              <w:right w:val="single" w:sz="4" w:space="0" w:color="auto"/>
            </w:tcBorders>
            <w:shd w:val="clear" w:color="auto" w:fill="auto"/>
            <w:noWrap/>
            <w:vAlign w:val="bottom"/>
            <w:hideMark/>
          </w:tcPr>
          <w:p w14:paraId="170E52B6"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1B87DD98"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B5508" w14:paraId="3E1917B0"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EADDF48"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Employee Welfare Fund</w:t>
            </w:r>
          </w:p>
        </w:tc>
        <w:tc>
          <w:tcPr>
            <w:tcW w:w="889" w:type="dxa"/>
            <w:tcBorders>
              <w:top w:val="nil"/>
              <w:left w:val="nil"/>
              <w:bottom w:val="single" w:sz="4" w:space="0" w:color="auto"/>
              <w:right w:val="single" w:sz="4" w:space="0" w:color="auto"/>
            </w:tcBorders>
            <w:shd w:val="clear" w:color="auto" w:fill="auto"/>
            <w:noWrap/>
            <w:vAlign w:val="bottom"/>
            <w:hideMark/>
          </w:tcPr>
          <w:p w14:paraId="3F5B83EE"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20000</w:t>
            </w:r>
          </w:p>
        </w:tc>
        <w:tc>
          <w:tcPr>
            <w:tcW w:w="960" w:type="dxa"/>
            <w:tcBorders>
              <w:top w:val="nil"/>
              <w:left w:val="nil"/>
              <w:bottom w:val="single" w:sz="4" w:space="0" w:color="auto"/>
              <w:right w:val="single" w:sz="4" w:space="0" w:color="auto"/>
            </w:tcBorders>
            <w:shd w:val="clear" w:color="auto" w:fill="auto"/>
            <w:noWrap/>
            <w:vAlign w:val="bottom"/>
            <w:hideMark/>
          </w:tcPr>
          <w:p w14:paraId="34E112D6"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399C5942"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B5508" w14:paraId="0168D96A"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3AE8531"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889" w:type="dxa"/>
            <w:tcBorders>
              <w:top w:val="nil"/>
              <w:left w:val="nil"/>
              <w:bottom w:val="single" w:sz="4" w:space="0" w:color="auto"/>
              <w:right w:val="single" w:sz="4" w:space="0" w:color="auto"/>
            </w:tcBorders>
            <w:shd w:val="clear" w:color="auto" w:fill="auto"/>
            <w:noWrap/>
            <w:vAlign w:val="bottom"/>
            <w:hideMark/>
          </w:tcPr>
          <w:p w14:paraId="393882DE"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8013EDD"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72D5714F"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B5508" w14:paraId="4EC3548B" w14:textId="77777777" w:rsidTr="00BA3335">
        <w:trPr>
          <w:trHeight w:val="300"/>
        </w:trPr>
        <w:tc>
          <w:tcPr>
            <w:tcW w:w="3940" w:type="dxa"/>
            <w:tcBorders>
              <w:top w:val="nil"/>
              <w:left w:val="single" w:sz="4" w:space="0" w:color="auto"/>
              <w:bottom w:val="single" w:sz="4" w:space="0" w:color="auto"/>
              <w:right w:val="single" w:sz="4" w:space="0" w:color="auto"/>
            </w:tcBorders>
            <w:shd w:val="clear" w:color="auto" w:fill="548DD4" w:themeFill="text2" w:themeFillTint="99"/>
            <w:noWrap/>
            <w:vAlign w:val="bottom"/>
            <w:hideMark/>
          </w:tcPr>
          <w:p w14:paraId="2E6978C6" w14:textId="2775D4FA" w:rsidR="00D7522B" w:rsidRPr="00514890" w:rsidRDefault="00D7522B" w:rsidP="00D7522B">
            <w:pPr>
              <w:spacing w:after="0" w:line="240" w:lineRule="auto"/>
              <w:rPr>
                <w:rFonts w:ascii="Politica" w:hAnsi="Politica" w:cs="Calibri"/>
                <w:color w:val="FFFFFF" w:themeColor="background1"/>
                <w:sz w:val="24"/>
                <w:szCs w:val="24"/>
                <w:lang w:val="en-IN" w:eastAsia="en-IN"/>
              </w:rPr>
            </w:pPr>
            <w:r w:rsidRPr="00514890">
              <w:rPr>
                <w:rFonts w:ascii="Politica" w:hAnsi="Politica" w:cs="Calibri"/>
                <w:color w:val="FFFFFF" w:themeColor="background1"/>
                <w:sz w:val="24"/>
                <w:szCs w:val="24"/>
                <w:lang w:val="en-IN" w:eastAsia="en-IN"/>
              </w:rPr>
              <w:t>Total</w:t>
            </w:r>
            <w:r w:rsidR="004D65E4" w:rsidRPr="00514890">
              <w:rPr>
                <w:rFonts w:ascii="Politica" w:hAnsi="Politica" w:cs="Calibri"/>
                <w:color w:val="FFFFFF" w:themeColor="background1"/>
                <w:sz w:val="24"/>
                <w:szCs w:val="24"/>
                <w:lang w:val="en-IN" w:eastAsia="en-IN"/>
              </w:rPr>
              <w:t xml:space="preserve"> 3</w:t>
            </w:r>
          </w:p>
        </w:tc>
        <w:tc>
          <w:tcPr>
            <w:tcW w:w="889" w:type="dxa"/>
            <w:tcBorders>
              <w:top w:val="nil"/>
              <w:left w:val="nil"/>
              <w:bottom w:val="single" w:sz="4" w:space="0" w:color="auto"/>
              <w:right w:val="single" w:sz="4" w:space="0" w:color="auto"/>
            </w:tcBorders>
            <w:shd w:val="clear" w:color="auto" w:fill="4F81BD" w:themeFill="accent1"/>
            <w:noWrap/>
            <w:vAlign w:val="bottom"/>
            <w:hideMark/>
          </w:tcPr>
          <w:p w14:paraId="1F4AFF6D" w14:textId="77777777" w:rsidR="00D7522B" w:rsidRPr="00514890" w:rsidRDefault="00D7522B" w:rsidP="00D7522B">
            <w:pPr>
              <w:spacing w:after="0" w:line="240" w:lineRule="auto"/>
              <w:jc w:val="right"/>
              <w:rPr>
                <w:rFonts w:ascii="Politica" w:hAnsi="Politica" w:cs="Calibri"/>
                <w:color w:val="FFFFFF" w:themeColor="background1"/>
                <w:sz w:val="24"/>
                <w:szCs w:val="24"/>
                <w:lang w:val="en-IN" w:eastAsia="en-IN"/>
              </w:rPr>
            </w:pPr>
            <w:r w:rsidRPr="00514890">
              <w:rPr>
                <w:rFonts w:ascii="Politica" w:hAnsi="Politica" w:cs="Calibri"/>
                <w:color w:val="FFFFFF" w:themeColor="background1"/>
                <w:sz w:val="24"/>
                <w:szCs w:val="24"/>
                <w:lang w:val="en-IN" w:eastAsia="en-IN"/>
              </w:rPr>
              <w:t>830000</w:t>
            </w:r>
          </w:p>
        </w:tc>
        <w:tc>
          <w:tcPr>
            <w:tcW w:w="960" w:type="dxa"/>
            <w:tcBorders>
              <w:top w:val="nil"/>
              <w:left w:val="nil"/>
              <w:bottom w:val="single" w:sz="4" w:space="0" w:color="auto"/>
              <w:right w:val="single" w:sz="4" w:space="0" w:color="auto"/>
            </w:tcBorders>
            <w:shd w:val="clear" w:color="auto" w:fill="auto"/>
            <w:noWrap/>
            <w:vAlign w:val="bottom"/>
            <w:hideMark/>
          </w:tcPr>
          <w:p w14:paraId="1B35C01F" w14:textId="7777777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6</w:t>
            </w:r>
          </w:p>
        </w:tc>
        <w:tc>
          <w:tcPr>
            <w:tcW w:w="1577" w:type="dxa"/>
            <w:tcBorders>
              <w:top w:val="nil"/>
              <w:left w:val="nil"/>
              <w:bottom w:val="single" w:sz="4" w:space="0" w:color="auto"/>
              <w:right w:val="single" w:sz="4" w:space="0" w:color="auto"/>
            </w:tcBorders>
            <w:shd w:val="clear" w:color="auto" w:fill="auto"/>
            <w:noWrap/>
            <w:vAlign w:val="bottom"/>
            <w:hideMark/>
          </w:tcPr>
          <w:p w14:paraId="781813FA" w14:textId="3B2BAD45"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4980000</w:t>
            </w:r>
            <w:r w:rsidR="00E7566A">
              <w:rPr>
                <w:rFonts w:ascii="Politica" w:hAnsi="Politica" w:cs="Calibri"/>
                <w:color w:val="000000"/>
                <w:sz w:val="24"/>
                <w:szCs w:val="24"/>
                <w:lang w:val="en-IN" w:eastAsia="en-IN"/>
              </w:rPr>
              <w:br/>
            </w:r>
            <w:r w:rsidR="00E219A1">
              <w:rPr>
                <w:rFonts w:ascii="Politica" w:hAnsi="Politica" w:cs="Calibri"/>
                <w:color w:val="000000"/>
                <w:sz w:val="24"/>
                <w:szCs w:val="24"/>
                <w:lang w:val="en-IN" w:eastAsia="en-IN"/>
              </w:rPr>
              <w:t>(</w:t>
            </w:r>
            <w:r w:rsidR="00E7566A">
              <w:rPr>
                <w:rFonts w:ascii="Politica" w:hAnsi="Politica" w:cs="Calibri"/>
                <w:color w:val="000000"/>
                <w:sz w:val="24"/>
                <w:szCs w:val="24"/>
                <w:lang w:val="en-IN" w:eastAsia="en-IN"/>
              </w:rPr>
              <w:t>Total 3 *6</w:t>
            </w:r>
            <w:r w:rsidR="00E219A1">
              <w:rPr>
                <w:rFonts w:ascii="Politica" w:hAnsi="Politica" w:cs="Calibri"/>
                <w:color w:val="000000"/>
                <w:sz w:val="24"/>
                <w:szCs w:val="24"/>
                <w:lang w:val="en-IN" w:eastAsia="en-IN"/>
              </w:rPr>
              <w:t>)</w:t>
            </w:r>
          </w:p>
        </w:tc>
      </w:tr>
      <w:tr w:rsidR="00D7522B" w:rsidRPr="00DB5508" w14:paraId="72C39BF2"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68F3E53"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889" w:type="dxa"/>
            <w:tcBorders>
              <w:top w:val="nil"/>
              <w:left w:val="nil"/>
              <w:bottom w:val="single" w:sz="4" w:space="0" w:color="auto"/>
              <w:right w:val="single" w:sz="4" w:space="0" w:color="auto"/>
            </w:tcBorders>
            <w:shd w:val="clear" w:color="auto" w:fill="auto"/>
            <w:noWrap/>
            <w:vAlign w:val="bottom"/>
            <w:hideMark/>
          </w:tcPr>
          <w:p w14:paraId="3056CA39"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C98BEE8"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5AE087B9"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B5508" w14:paraId="581D24E1" w14:textId="77777777" w:rsidTr="007B29B6">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554287A7"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889" w:type="dxa"/>
            <w:tcBorders>
              <w:top w:val="nil"/>
              <w:left w:val="nil"/>
              <w:bottom w:val="single" w:sz="4" w:space="0" w:color="auto"/>
              <w:right w:val="single" w:sz="4" w:space="0" w:color="auto"/>
            </w:tcBorders>
            <w:shd w:val="clear" w:color="auto" w:fill="auto"/>
            <w:noWrap/>
            <w:vAlign w:val="bottom"/>
            <w:hideMark/>
          </w:tcPr>
          <w:p w14:paraId="745AEB81"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F09ABE6"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11147019"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D7522B" w:rsidRPr="00DB5508" w14:paraId="664CF15C" w14:textId="77777777" w:rsidTr="00BA3335">
        <w:trPr>
          <w:trHeight w:val="300"/>
        </w:trPr>
        <w:tc>
          <w:tcPr>
            <w:tcW w:w="3940" w:type="dxa"/>
            <w:tcBorders>
              <w:top w:val="nil"/>
              <w:left w:val="single" w:sz="4" w:space="0" w:color="auto"/>
              <w:bottom w:val="single" w:sz="4" w:space="0" w:color="auto"/>
              <w:right w:val="single" w:sz="4" w:space="0" w:color="auto"/>
            </w:tcBorders>
            <w:shd w:val="clear" w:color="auto" w:fill="548DD4" w:themeFill="text2" w:themeFillTint="99"/>
            <w:noWrap/>
            <w:vAlign w:val="bottom"/>
            <w:hideMark/>
          </w:tcPr>
          <w:p w14:paraId="711CB59C" w14:textId="77777777" w:rsidR="00D7522B" w:rsidRPr="00514890" w:rsidRDefault="00D7522B" w:rsidP="00D7522B">
            <w:pPr>
              <w:spacing w:after="0" w:line="240" w:lineRule="auto"/>
              <w:rPr>
                <w:rFonts w:ascii="Politica" w:hAnsi="Politica" w:cs="Calibri"/>
                <w:b/>
                <w:bCs/>
                <w:color w:val="FFFFFF" w:themeColor="background1"/>
                <w:sz w:val="24"/>
                <w:szCs w:val="24"/>
                <w:lang w:val="en-IN" w:eastAsia="en-IN"/>
              </w:rPr>
            </w:pPr>
            <w:r w:rsidRPr="00514890">
              <w:rPr>
                <w:rFonts w:ascii="Politica" w:hAnsi="Politica" w:cs="Calibri"/>
                <w:b/>
                <w:bCs/>
                <w:color w:val="FFFFFF" w:themeColor="background1"/>
                <w:sz w:val="24"/>
                <w:szCs w:val="24"/>
                <w:lang w:val="en-IN" w:eastAsia="en-IN"/>
              </w:rPr>
              <w:t>GRAND TOTAL</w:t>
            </w:r>
          </w:p>
        </w:tc>
        <w:tc>
          <w:tcPr>
            <w:tcW w:w="889" w:type="dxa"/>
            <w:tcBorders>
              <w:top w:val="nil"/>
              <w:left w:val="nil"/>
              <w:bottom w:val="single" w:sz="4" w:space="0" w:color="auto"/>
              <w:right w:val="single" w:sz="4" w:space="0" w:color="auto"/>
            </w:tcBorders>
            <w:shd w:val="clear" w:color="auto" w:fill="4F81BD" w:themeFill="accent1"/>
            <w:noWrap/>
            <w:vAlign w:val="bottom"/>
            <w:hideMark/>
          </w:tcPr>
          <w:p w14:paraId="757014C2" w14:textId="77777777" w:rsidR="00D7522B" w:rsidRPr="00514890" w:rsidRDefault="00D7522B" w:rsidP="00D7522B">
            <w:pPr>
              <w:spacing w:after="0" w:line="240" w:lineRule="auto"/>
              <w:jc w:val="right"/>
              <w:rPr>
                <w:rFonts w:ascii="Politica" w:hAnsi="Politica" w:cs="Calibri"/>
                <w:b/>
                <w:bCs/>
                <w:color w:val="FFFFFF" w:themeColor="background1"/>
                <w:sz w:val="24"/>
                <w:szCs w:val="24"/>
                <w:lang w:val="en-IN" w:eastAsia="en-IN"/>
              </w:rPr>
            </w:pPr>
            <w:r w:rsidRPr="00514890">
              <w:rPr>
                <w:rFonts w:ascii="Politica" w:hAnsi="Politica" w:cs="Calibri"/>
                <w:b/>
                <w:bCs/>
                <w:color w:val="FFFFFF" w:themeColor="background1"/>
                <w:sz w:val="24"/>
                <w:szCs w:val="24"/>
                <w:lang w:val="en-IN" w:eastAsia="en-IN"/>
              </w:rPr>
              <w:t>4030000</w:t>
            </w:r>
          </w:p>
        </w:tc>
        <w:tc>
          <w:tcPr>
            <w:tcW w:w="960" w:type="dxa"/>
            <w:tcBorders>
              <w:top w:val="nil"/>
              <w:left w:val="nil"/>
              <w:bottom w:val="single" w:sz="4" w:space="0" w:color="auto"/>
              <w:right w:val="single" w:sz="4" w:space="0" w:color="auto"/>
            </w:tcBorders>
            <w:shd w:val="clear" w:color="auto" w:fill="auto"/>
            <w:noWrap/>
            <w:vAlign w:val="bottom"/>
            <w:hideMark/>
          </w:tcPr>
          <w:p w14:paraId="67D956AD" w14:textId="77777777" w:rsidR="00D7522B" w:rsidRPr="00DB5508" w:rsidRDefault="00D7522B" w:rsidP="00D7522B">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1577" w:type="dxa"/>
            <w:tcBorders>
              <w:top w:val="nil"/>
              <w:left w:val="nil"/>
              <w:bottom w:val="single" w:sz="4" w:space="0" w:color="auto"/>
              <w:right w:val="single" w:sz="4" w:space="0" w:color="auto"/>
            </w:tcBorders>
            <w:shd w:val="clear" w:color="auto" w:fill="auto"/>
            <w:noWrap/>
            <w:vAlign w:val="bottom"/>
            <w:hideMark/>
          </w:tcPr>
          <w:p w14:paraId="17DF22F6" w14:textId="2C059E97" w:rsidR="00D7522B" w:rsidRPr="00DB5508" w:rsidRDefault="00D7522B" w:rsidP="00D7522B">
            <w:pPr>
              <w:spacing w:after="0" w:line="240" w:lineRule="auto"/>
              <w:jc w:val="right"/>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806000</w:t>
            </w:r>
            <w:r w:rsidR="00AE5BBF">
              <w:rPr>
                <w:rFonts w:ascii="Politica" w:hAnsi="Politica" w:cs="Calibri"/>
                <w:color w:val="000000"/>
                <w:sz w:val="24"/>
                <w:szCs w:val="24"/>
                <w:lang w:val="en-IN" w:eastAsia="en-IN"/>
              </w:rPr>
              <w:br/>
              <w:t>(</w:t>
            </w:r>
            <w:r w:rsidR="00A3303F">
              <w:rPr>
                <w:rFonts w:ascii="Politica" w:hAnsi="Politica" w:cs="Calibri"/>
                <w:color w:val="000000"/>
                <w:sz w:val="24"/>
                <w:szCs w:val="24"/>
                <w:lang w:val="en-IN" w:eastAsia="en-IN"/>
              </w:rPr>
              <w:t xml:space="preserve">20% of </w:t>
            </w:r>
            <w:r w:rsidR="00AE5BBF" w:rsidRPr="00AE5BBF">
              <w:rPr>
                <w:rFonts w:ascii="Politica" w:hAnsi="Politica" w:cs="Calibri"/>
                <w:color w:val="000000"/>
                <w:sz w:val="24"/>
                <w:szCs w:val="24"/>
                <w:lang w:val="en-IN" w:eastAsia="en-IN"/>
              </w:rPr>
              <w:t>4030000</w:t>
            </w:r>
            <w:r w:rsidR="00AE5BBF">
              <w:rPr>
                <w:rFonts w:ascii="Politica" w:hAnsi="Politica" w:cs="Calibri"/>
                <w:color w:val="000000"/>
                <w:sz w:val="24"/>
                <w:szCs w:val="24"/>
                <w:lang w:val="en-IN" w:eastAsia="en-IN"/>
              </w:rPr>
              <w:t>)</w:t>
            </w:r>
          </w:p>
        </w:tc>
      </w:tr>
    </w:tbl>
    <w:p w14:paraId="7FB31339" w14:textId="77777777" w:rsidR="00D7522B" w:rsidRPr="00DB5508" w:rsidRDefault="00D7522B" w:rsidP="0063098B">
      <w:pPr>
        <w:spacing w:after="0" w:line="240" w:lineRule="auto"/>
        <w:rPr>
          <w:rFonts w:ascii="Politica" w:hAnsi="Politica" w:cs="Arial"/>
          <w:b/>
          <w:bCs/>
          <w:color w:val="4BACC6" w:themeColor="accent5"/>
          <w:sz w:val="24"/>
          <w:szCs w:val="24"/>
        </w:rPr>
      </w:pPr>
    </w:p>
    <w:p w14:paraId="4A4FC850" w14:textId="32145DF6" w:rsidR="00720F60" w:rsidRPr="008B7B30" w:rsidRDefault="002203E5" w:rsidP="005F6CFB">
      <w:pPr>
        <w:spacing w:after="0" w:line="240" w:lineRule="auto"/>
        <w:rPr>
          <w:rFonts w:ascii="Politica" w:hAnsi="Politica"/>
          <w:color w:val="4F81BD" w:themeColor="accent1"/>
          <w:spacing w:val="12"/>
          <w:sz w:val="28"/>
          <w:szCs w:val="28"/>
        </w:rPr>
      </w:pPr>
      <w:r w:rsidRPr="008B7B30">
        <w:rPr>
          <w:rFonts w:ascii="Politica" w:hAnsi="Politica"/>
          <w:b/>
          <w:bCs/>
          <w:color w:val="4F81BD" w:themeColor="accent1"/>
          <w:sz w:val="28"/>
          <w:szCs w:val="28"/>
        </w:rPr>
        <w:t>Business Projection:</w:t>
      </w:r>
    </w:p>
    <w:tbl>
      <w:tblPr>
        <w:tblW w:w="9149" w:type="dxa"/>
        <w:tblInd w:w="-5" w:type="dxa"/>
        <w:tblLook w:val="04A0" w:firstRow="1" w:lastRow="0" w:firstColumn="1" w:lastColumn="0" w:noHBand="0" w:noVBand="1"/>
      </w:tblPr>
      <w:tblGrid>
        <w:gridCol w:w="1356"/>
        <w:gridCol w:w="7793"/>
      </w:tblGrid>
      <w:tr w:rsidR="00720F60" w:rsidRPr="00DB5508" w14:paraId="38C0C006" w14:textId="77777777" w:rsidTr="007D116F">
        <w:trPr>
          <w:trHeight w:val="256"/>
        </w:trPr>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486B1"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7793" w:type="dxa"/>
            <w:tcBorders>
              <w:top w:val="single" w:sz="4" w:space="0" w:color="auto"/>
              <w:left w:val="nil"/>
              <w:bottom w:val="single" w:sz="4" w:space="0" w:color="auto"/>
              <w:right w:val="single" w:sz="4" w:space="0" w:color="auto"/>
            </w:tcBorders>
            <w:shd w:val="clear" w:color="auto" w:fill="auto"/>
            <w:noWrap/>
            <w:vAlign w:val="bottom"/>
            <w:hideMark/>
          </w:tcPr>
          <w:p w14:paraId="1B702824"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xml:space="preserve">Channel Partner </w:t>
            </w:r>
            <w:proofErr w:type="gramStart"/>
            <w:r w:rsidRPr="00DB5508">
              <w:rPr>
                <w:rFonts w:ascii="Politica" w:hAnsi="Politica" w:cs="Calibri"/>
                <w:color w:val="000000"/>
                <w:sz w:val="24"/>
                <w:szCs w:val="24"/>
                <w:lang w:val="en-IN" w:eastAsia="en-IN"/>
              </w:rPr>
              <w:t>On</w:t>
            </w:r>
            <w:proofErr w:type="gramEnd"/>
            <w:r w:rsidRPr="00DB5508">
              <w:rPr>
                <w:rFonts w:ascii="Politica" w:hAnsi="Politica" w:cs="Calibri"/>
                <w:color w:val="000000"/>
                <w:sz w:val="24"/>
                <w:szCs w:val="24"/>
                <w:lang w:val="en-IN" w:eastAsia="en-IN"/>
              </w:rPr>
              <w:t xml:space="preserve"> Boarding &amp; Active Business Generation From 5000 Channel Partners.</w:t>
            </w:r>
          </w:p>
        </w:tc>
      </w:tr>
      <w:tr w:rsidR="00720F60" w:rsidRPr="00DB5508" w14:paraId="559CE389" w14:textId="77777777" w:rsidTr="007D116F">
        <w:trPr>
          <w:trHeight w:val="256"/>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559382F1"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7793" w:type="dxa"/>
            <w:tcBorders>
              <w:top w:val="nil"/>
              <w:left w:val="nil"/>
              <w:bottom w:val="single" w:sz="4" w:space="0" w:color="auto"/>
              <w:right w:val="single" w:sz="4" w:space="0" w:color="auto"/>
            </w:tcBorders>
            <w:shd w:val="clear" w:color="auto" w:fill="auto"/>
            <w:noWrap/>
            <w:vAlign w:val="bottom"/>
            <w:hideMark/>
          </w:tcPr>
          <w:p w14:paraId="17132C73" w14:textId="1CA3FFFE"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xml:space="preserve">Base </w:t>
            </w:r>
            <w:proofErr w:type="gramStart"/>
            <w:r w:rsidRPr="00DB5508">
              <w:rPr>
                <w:rFonts w:ascii="Politica" w:hAnsi="Politica" w:cs="Calibri"/>
                <w:color w:val="000000"/>
                <w:sz w:val="24"/>
                <w:szCs w:val="24"/>
                <w:lang w:val="en-IN" w:eastAsia="en-IN"/>
              </w:rPr>
              <w:t>Of</w:t>
            </w:r>
            <w:proofErr w:type="gramEnd"/>
            <w:r w:rsidRPr="00DB5508">
              <w:rPr>
                <w:rFonts w:ascii="Politica" w:hAnsi="Politica" w:cs="Calibri"/>
                <w:color w:val="000000"/>
                <w:sz w:val="24"/>
                <w:szCs w:val="24"/>
                <w:lang w:val="en-IN" w:eastAsia="en-IN"/>
              </w:rPr>
              <w:t xml:space="preserve"> Approx</w:t>
            </w:r>
            <w:r w:rsidR="00450FB8" w:rsidRPr="00DB5508">
              <w:rPr>
                <w:rFonts w:ascii="Politica" w:hAnsi="Politica" w:cs="Calibri"/>
                <w:color w:val="000000"/>
                <w:sz w:val="24"/>
                <w:szCs w:val="24"/>
                <w:lang w:val="en-IN" w:eastAsia="en-IN"/>
              </w:rPr>
              <w:t>imate</w:t>
            </w:r>
            <w:r w:rsidRPr="00DB5508">
              <w:rPr>
                <w:rFonts w:ascii="Politica" w:hAnsi="Politica" w:cs="Calibri"/>
                <w:color w:val="000000"/>
                <w:sz w:val="24"/>
                <w:szCs w:val="24"/>
                <w:lang w:val="en-IN" w:eastAsia="en-IN"/>
              </w:rPr>
              <w:t xml:space="preserve"> 15000 Scrap Shops spread across Mumbai &amp; Thane.</w:t>
            </w:r>
          </w:p>
        </w:tc>
      </w:tr>
      <w:tr w:rsidR="00720F60" w:rsidRPr="00DB5508" w14:paraId="38E75723" w14:textId="77777777" w:rsidTr="007D116F">
        <w:trPr>
          <w:trHeight w:val="256"/>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7ED1DB9A"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7793" w:type="dxa"/>
            <w:tcBorders>
              <w:top w:val="nil"/>
              <w:left w:val="nil"/>
              <w:bottom w:val="single" w:sz="4" w:space="0" w:color="auto"/>
              <w:right w:val="single" w:sz="4" w:space="0" w:color="auto"/>
            </w:tcBorders>
            <w:shd w:val="clear" w:color="auto" w:fill="auto"/>
            <w:noWrap/>
            <w:vAlign w:val="bottom"/>
            <w:hideMark/>
          </w:tcPr>
          <w:p w14:paraId="53E2A52B"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720F60" w:rsidRPr="00DB5508" w14:paraId="0D4F2218" w14:textId="77777777" w:rsidTr="007D116F">
        <w:trPr>
          <w:trHeight w:val="256"/>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1E069E80"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7793" w:type="dxa"/>
            <w:tcBorders>
              <w:top w:val="nil"/>
              <w:left w:val="nil"/>
              <w:bottom w:val="single" w:sz="4" w:space="0" w:color="auto"/>
              <w:right w:val="single" w:sz="4" w:space="0" w:color="auto"/>
            </w:tcBorders>
            <w:shd w:val="clear" w:color="auto" w:fill="auto"/>
            <w:noWrap/>
            <w:vAlign w:val="bottom"/>
            <w:hideMark/>
          </w:tcPr>
          <w:p w14:paraId="7EFB6498"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720F60" w:rsidRPr="00DB5508" w14:paraId="35B106C2" w14:textId="77777777" w:rsidTr="007D116F">
        <w:trPr>
          <w:trHeight w:val="256"/>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2FDBA466"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7793" w:type="dxa"/>
            <w:tcBorders>
              <w:top w:val="nil"/>
              <w:left w:val="nil"/>
              <w:bottom w:val="single" w:sz="4" w:space="0" w:color="auto"/>
              <w:right w:val="single" w:sz="4" w:space="0" w:color="auto"/>
            </w:tcBorders>
            <w:shd w:val="clear" w:color="auto" w:fill="auto"/>
            <w:noWrap/>
            <w:vAlign w:val="bottom"/>
            <w:hideMark/>
          </w:tcPr>
          <w:p w14:paraId="183EA0F1"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Sales                             5000*50*12=3000000/- per day</w:t>
            </w:r>
          </w:p>
        </w:tc>
      </w:tr>
      <w:tr w:rsidR="00720F60" w:rsidRPr="00DB5508" w14:paraId="5827438A" w14:textId="77777777" w:rsidTr="007D116F">
        <w:trPr>
          <w:trHeight w:val="256"/>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635D05B5"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7793" w:type="dxa"/>
            <w:tcBorders>
              <w:top w:val="nil"/>
              <w:left w:val="nil"/>
              <w:bottom w:val="single" w:sz="4" w:space="0" w:color="auto"/>
              <w:right w:val="single" w:sz="4" w:space="0" w:color="auto"/>
            </w:tcBorders>
            <w:shd w:val="clear" w:color="auto" w:fill="auto"/>
            <w:noWrap/>
            <w:vAlign w:val="bottom"/>
            <w:hideMark/>
          </w:tcPr>
          <w:p w14:paraId="02B0EAAB"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Profit Margin          3000000*7%=210000/- per day</w:t>
            </w:r>
          </w:p>
        </w:tc>
      </w:tr>
      <w:tr w:rsidR="00720F60" w:rsidRPr="00DB5508" w14:paraId="6B876717" w14:textId="77777777" w:rsidTr="007D116F">
        <w:trPr>
          <w:trHeight w:val="256"/>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7556DF6C"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7793" w:type="dxa"/>
            <w:tcBorders>
              <w:top w:val="nil"/>
              <w:left w:val="nil"/>
              <w:bottom w:val="single" w:sz="4" w:space="0" w:color="auto"/>
              <w:right w:val="single" w:sz="4" w:space="0" w:color="auto"/>
            </w:tcBorders>
            <w:shd w:val="clear" w:color="auto" w:fill="auto"/>
            <w:noWrap/>
            <w:vAlign w:val="bottom"/>
            <w:hideMark/>
          </w:tcPr>
          <w:p w14:paraId="20C61E5C"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720F60" w:rsidRPr="00DB5508" w14:paraId="395F2530" w14:textId="77777777" w:rsidTr="007D116F">
        <w:trPr>
          <w:trHeight w:val="256"/>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448ADBFC"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7793" w:type="dxa"/>
            <w:tcBorders>
              <w:top w:val="nil"/>
              <w:left w:val="nil"/>
              <w:bottom w:val="single" w:sz="4" w:space="0" w:color="auto"/>
              <w:right w:val="single" w:sz="4" w:space="0" w:color="auto"/>
            </w:tcBorders>
            <w:shd w:val="clear" w:color="auto" w:fill="auto"/>
            <w:noWrap/>
            <w:vAlign w:val="bottom"/>
            <w:hideMark/>
          </w:tcPr>
          <w:p w14:paraId="1E262B7D"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Collection Fee          5000*4*5=100000/- per day</w:t>
            </w:r>
          </w:p>
        </w:tc>
      </w:tr>
      <w:tr w:rsidR="00720F60" w:rsidRPr="00DB5508" w14:paraId="4FB04818" w14:textId="77777777" w:rsidTr="007D116F">
        <w:trPr>
          <w:trHeight w:val="256"/>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122286EB"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c>
          <w:tcPr>
            <w:tcW w:w="7793" w:type="dxa"/>
            <w:tcBorders>
              <w:top w:val="nil"/>
              <w:left w:val="nil"/>
              <w:bottom w:val="single" w:sz="4" w:space="0" w:color="auto"/>
              <w:right w:val="single" w:sz="4" w:space="0" w:color="auto"/>
            </w:tcBorders>
            <w:shd w:val="clear" w:color="auto" w:fill="auto"/>
            <w:noWrap/>
            <w:vAlign w:val="bottom"/>
            <w:hideMark/>
          </w:tcPr>
          <w:p w14:paraId="519EAF1A"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720F60" w:rsidRPr="00DB5508" w14:paraId="22884374" w14:textId="77777777" w:rsidTr="007D116F">
        <w:trPr>
          <w:trHeight w:val="256"/>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38CA9DC8"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Net Profit</w:t>
            </w:r>
          </w:p>
        </w:tc>
        <w:tc>
          <w:tcPr>
            <w:tcW w:w="7793" w:type="dxa"/>
            <w:tcBorders>
              <w:top w:val="nil"/>
              <w:left w:val="nil"/>
              <w:bottom w:val="single" w:sz="4" w:space="0" w:color="auto"/>
              <w:right w:val="single" w:sz="4" w:space="0" w:color="auto"/>
            </w:tcBorders>
            <w:shd w:val="clear" w:color="auto" w:fill="auto"/>
            <w:noWrap/>
            <w:vAlign w:val="bottom"/>
            <w:hideMark/>
          </w:tcPr>
          <w:p w14:paraId="5013CC0F"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210000 + 100000=310000/- per day</w:t>
            </w:r>
          </w:p>
        </w:tc>
      </w:tr>
      <w:tr w:rsidR="00720F60" w:rsidRPr="00DB5508" w14:paraId="3FCD4C5E" w14:textId="77777777" w:rsidTr="007D116F">
        <w:trPr>
          <w:trHeight w:val="256"/>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6090711C"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lastRenderedPageBreak/>
              <w:t> </w:t>
            </w:r>
          </w:p>
        </w:tc>
        <w:tc>
          <w:tcPr>
            <w:tcW w:w="7793" w:type="dxa"/>
            <w:tcBorders>
              <w:top w:val="nil"/>
              <w:left w:val="nil"/>
              <w:bottom w:val="single" w:sz="4" w:space="0" w:color="auto"/>
              <w:right w:val="single" w:sz="4" w:space="0" w:color="auto"/>
            </w:tcBorders>
            <w:shd w:val="clear" w:color="auto" w:fill="auto"/>
            <w:noWrap/>
            <w:vAlign w:val="bottom"/>
            <w:hideMark/>
          </w:tcPr>
          <w:p w14:paraId="20503350" w14:textId="77777777" w:rsidR="00720F60" w:rsidRPr="00DB5508" w:rsidRDefault="00720F60" w:rsidP="00720F60">
            <w:pPr>
              <w:spacing w:after="0" w:line="240" w:lineRule="auto"/>
              <w:rPr>
                <w:rFonts w:ascii="Politica" w:hAnsi="Politica" w:cs="Calibri"/>
                <w:color w:val="000000"/>
                <w:sz w:val="24"/>
                <w:szCs w:val="24"/>
                <w:lang w:val="en-IN" w:eastAsia="en-IN"/>
              </w:rPr>
            </w:pPr>
            <w:r w:rsidRPr="00DB5508">
              <w:rPr>
                <w:rFonts w:ascii="Politica" w:hAnsi="Politica" w:cs="Calibri"/>
                <w:color w:val="000000"/>
                <w:sz w:val="24"/>
                <w:szCs w:val="24"/>
                <w:lang w:val="en-IN" w:eastAsia="en-IN"/>
              </w:rPr>
              <w:t> </w:t>
            </w:r>
          </w:p>
        </w:tc>
      </w:tr>
      <w:tr w:rsidR="00720F60" w:rsidRPr="00DB5508" w14:paraId="3C3039AA" w14:textId="77777777" w:rsidTr="00BA3335">
        <w:trPr>
          <w:trHeight w:val="256"/>
        </w:trPr>
        <w:tc>
          <w:tcPr>
            <w:tcW w:w="1356" w:type="dxa"/>
            <w:tcBorders>
              <w:top w:val="nil"/>
              <w:left w:val="single" w:sz="4" w:space="0" w:color="auto"/>
              <w:bottom w:val="single" w:sz="4" w:space="0" w:color="auto"/>
              <w:right w:val="single" w:sz="4" w:space="0" w:color="auto"/>
            </w:tcBorders>
            <w:shd w:val="clear" w:color="auto" w:fill="548DD4" w:themeFill="text2" w:themeFillTint="99"/>
            <w:noWrap/>
            <w:vAlign w:val="bottom"/>
            <w:hideMark/>
          </w:tcPr>
          <w:p w14:paraId="41F796DA" w14:textId="77777777" w:rsidR="00720F60" w:rsidRPr="00BB17F4" w:rsidRDefault="00720F60" w:rsidP="00720F60">
            <w:pPr>
              <w:spacing w:after="0" w:line="240" w:lineRule="auto"/>
              <w:rPr>
                <w:rFonts w:ascii="Politica" w:hAnsi="Politica" w:cs="Calibri"/>
                <w:b/>
                <w:bCs/>
                <w:color w:val="FFFFFF" w:themeColor="background1"/>
                <w:sz w:val="24"/>
                <w:szCs w:val="24"/>
                <w:lang w:val="en-IN" w:eastAsia="en-IN"/>
              </w:rPr>
            </w:pPr>
            <w:r w:rsidRPr="00BB17F4">
              <w:rPr>
                <w:rFonts w:ascii="Politica" w:hAnsi="Politica" w:cs="Calibri"/>
                <w:b/>
                <w:bCs/>
                <w:color w:val="FFFFFF" w:themeColor="background1"/>
                <w:sz w:val="24"/>
                <w:szCs w:val="24"/>
                <w:lang w:val="en-IN" w:eastAsia="en-IN"/>
              </w:rPr>
              <w:t>Monthly Profit</w:t>
            </w:r>
          </w:p>
        </w:tc>
        <w:tc>
          <w:tcPr>
            <w:tcW w:w="7793" w:type="dxa"/>
            <w:tcBorders>
              <w:top w:val="nil"/>
              <w:left w:val="nil"/>
              <w:bottom w:val="single" w:sz="4" w:space="0" w:color="auto"/>
              <w:right w:val="single" w:sz="4" w:space="0" w:color="auto"/>
            </w:tcBorders>
            <w:shd w:val="clear" w:color="auto" w:fill="548DD4" w:themeFill="text2" w:themeFillTint="99"/>
            <w:noWrap/>
            <w:vAlign w:val="bottom"/>
            <w:hideMark/>
          </w:tcPr>
          <w:p w14:paraId="526307D4" w14:textId="77777777" w:rsidR="00720F60" w:rsidRPr="00BB17F4" w:rsidRDefault="00720F60" w:rsidP="00720F60">
            <w:pPr>
              <w:spacing w:after="0" w:line="240" w:lineRule="auto"/>
              <w:rPr>
                <w:rFonts w:ascii="Politica" w:hAnsi="Politica" w:cs="Calibri"/>
                <w:b/>
                <w:bCs/>
                <w:color w:val="FFFFFF" w:themeColor="background1"/>
                <w:sz w:val="24"/>
                <w:szCs w:val="24"/>
                <w:lang w:val="en-IN" w:eastAsia="en-IN"/>
              </w:rPr>
            </w:pPr>
            <w:r w:rsidRPr="00BB17F4">
              <w:rPr>
                <w:rFonts w:ascii="Politica" w:hAnsi="Politica" w:cs="Calibri"/>
                <w:b/>
                <w:bCs/>
                <w:color w:val="FFFFFF" w:themeColor="background1"/>
                <w:sz w:val="24"/>
                <w:szCs w:val="24"/>
                <w:lang w:val="en-IN" w:eastAsia="en-IN"/>
              </w:rPr>
              <w:t>310000 * 30 = 9300000/- per month</w:t>
            </w:r>
          </w:p>
        </w:tc>
      </w:tr>
    </w:tbl>
    <w:p w14:paraId="5C9587AC" w14:textId="5DC84B95" w:rsidR="0063098B" w:rsidRDefault="0063098B" w:rsidP="005F6CFB">
      <w:pPr>
        <w:spacing w:after="0" w:line="240" w:lineRule="auto"/>
        <w:rPr>
          <w:rFonts w:ascii="Politica" w:hAnsi="Politica"/>
          <w:color w:val="262626" w:themeColor="text1" w:themeTint="D9"/>
          <w:spacing w:val="12"/>
          <w:sz w:val="24"/>
          <w:szCs w:val="24"/>
        </w:rPr>
      </w:pPr>
    </w:p>
    <w:p w14:paraId="6808744F" w14:textId="77777777" w:rsidR="00C82F7C" w:rsidRPr="00DB5508" w:rsidRDefault="00C82F7C" w:rsidP="005F6CFB">
      <w:pPr>
        <w:spacing w:after="0" w:line="240" w:lineRule="auto"/>
        <w:rPr>
          <w:rFonts w:ascii="Politica" w:hAnsi="Politica"/>
          <w:color w:val="262626" w:themeColor="text1" w:themeTint="D9"/>
          <w:spacing w:val="12"/>
          <w:sz w:val="24"/>
          <w:szCs w:val="24"/>
        </w:rPr>
      </w:pPr>
    </w:p>
    <w:p w14:paraId="2847AF5F" w14:textId="580651C7" w:rsidR="00A23340" w:rsidRPr="00603300" w:rsidRDefault="002D585B" w:rsidP="002D585B">
      <w:pPr>
        <w:spacing w:after="0" w:line="240" w:lineRule="auto"/>
        <w:rPr>
          <w:rFonts w:ascii="Politica" w:hAnsi="Politica"/>
          <w:color w:val="4F81BD" w:themeColor="accent1"/>
          <w:spacing w:val="12"/>
          <w:sz w:val="24"/>
        </w:rPr>
      </w:pPr>
      <w:r w:rsidRPr="00603300">
        <w:rPr>
          <w:rFonts w:ascii="Politica" w:hAnsi="Politica"/>
          <w:b/>
          <w:bCs/>
          <w:color w:val="4F81BD" w:themeColor="accent1"/>
          <w:sz w:val="28"/>
          <w:szCs w:val="28"/>
        </w:rPr>
        <w:t>Current Statistics:</w:t>
      </w:r>
    </w:p>
    <w:tbl>
      <w:tblPr>
        <w:tblStyle w:val="TableGrid"/>
        <w:tblW w:w="0" w:type="auto"/>
        <w:tblLook w:val="04A0" w:firstRow="1" w:lastRow="0" w:firstColumn="1" w:lastColumn="0" w:noHBand="0" w:noVBand="1"/>
      </w:tblPr>
      <w:tblGrid>
        <w:gridCol w:w="2972"/>
        <w:gridCol w:w="3402"/>
      </w:tblGrid>
      <w:tr w:rsidR="00A23340" w14:paraId="4697C1F4" w14:textId="77777777" w:rsidTr="00A23340">
        <w:tc>
          <w:tcPr>
            <w:tcW w:w="2972" w:type="dxa"/>
          </w:tcPr>
          <w:p w14:paraId="127386E8" w14:textId="58B1F32F" w:rsidR="00A23340" w:rsidRDefault="00A23340" w:rsidP="002D585B">
            <w:pPr>
              <w:spacing w:after="0" w:line="240" w:lineRule="auto"/>
              <w:rPr>
                <w:rFonts w:ascii="Politica" w:hAnsi="Politica"/>
                <w:color w:val="262626" w:themeColor="text1" w:themeTint="D9"/>
                <w:spacing w:val="12"/>
                <w:sz w:val="24"/>
              </w:rPr>
            </w:pPr>
            <w:r w:rsidRPr="00A23340">
              <w:rPr>
                <w:rFonts w:ascii="Politica" w:hAnsi="Politica"/>
                <w:color w:val="262626" w:themeColor="text1" w:themeTint="D9"/>
                <w:spacing w:val="12"/>
                <w:sz w:val="24"/>
              </w:rPr>
              <w:t>Location</w:t>
            </w:r>
          </w:p>
        </w:tc>
        <w:tc>
          <w:tcPr>
            <w:tcW w:w="3402" w:type="dxa"/>
          </w:tcPr>
          <w:p w14:paraId="750B1E56" w14:textId="3360EFD7" w:rsidR="00A23340" w:rsidRDefault="00A23340" w:rsidP="002D585B">
            <w:pPr>
              <w:spacing w:after="0" w:line="240" w:lineRule="auto"/>
              <w:rPr>
                <w:rFonts w:ascii="Politica" w:hAnsi="Politica"/>
                <w:color w:val="262626" w:themeColor="text1" w:themeTint="D9"/>
                <w:spacing w:val="12"/>
                <w:sz w:val="24"/>
              </w:rPr>
            </w:pPr>
            <w:r w:rsidRPr="00A23340">
              <w:rPr>
                <w:rFonts w:ascii="Politica" w:hAnsi="Politica"/>
                <w:color w:val="262626" w:themeColor="text1" w:themeTint="D9"/>
                <w:spacing w:val="12"/>
                <w:sz w:val="24"/>
              </w:rPr>
              <w:t>Virar</w:t>
            </w:r>
            <w:r w:rsidR="00974BF0">
              <w:rPr>
                <w:rFonts w:ascii="Politica" w:hAnsi="Politica"/>
                <w:color w:val="262626" w:themeColor="text1" w:themeTint="D9"/>
                <w:spacing w:val="12"/>
                <w:sz w:val="24"/>
              </w:rPr>
              <w:t xml:space="preserve"> (East and West)</w:t>
            </w:r>
          </w:p>
        </w:tc>
      </w:tr>
      <w:tr w:rsidR="00A23340" w14:paraId="51F25071" w14:textId="77777777" w:rsidTr="00A23340">
        <w:tc>
          <w:tcPr>
            <w:tcW w:w="2972" w:type="dxa"/>
          </w:tcPr>
          <w:p w14:paraId="46F87918" w14:textId="5C70873E" w:rsidR="00A23340" w:rsidRDefault="00A23340" w:rsidP="002D585B">
            <w:pPr>
              <w:spacing w:after="0" w:line="240" w:lineRule="auto"/>
              <w:rPr>
                <w:rFonts w:ascii="Politica" w:hAnsi="Politica"/>
                <w:color w:val="262626" w:themeColor="text1" w:themeTint="D9"/>
                <w:spacing w:val="12"/>
                <w:sz w:val="24"/>
              </w:rPr>
            </w:pPr>
            <w:r w:rsidRPr="00A23340">
              <w:rPr>
                <w:rFonts w:ascii="Politica" w:hAnsi="Politica"/>
                <w:color w:val="262626" w:themeColor="text1" w:themeTint="D9"/>
                <w:spacing w:val="12"/>
                <w:sz w:val="24"/>
              </w:rPr>
              <w:t>No. of Channel Partners</w:t>
            </w:r>
          </w:p>
        </w:tc>
        <w:tc>
          <w:tcPr>
            <w:tcW w:w="3402" w:type="dxa"/>
          </w:tcPr>
          <w:p w14:paraId="454A6430" w14:textId="7AC471E7" w:rsidR="00A23340" w:rsidRDefault="00A133E0" w:rsidP="002D585B">
            <w:pPr>
              <w:spacing w:after="0" w:line="240" w:lineRule="auto"/>
              <w:rPr>
                <w:rFonts w:ascii="Politica" w:hAnsi="Politica"/>
                <w:color w:val="262626" w:themeColor="text1" w:themeTint="D9"/>
                <w:spacing w:val="12"/>
                <w:sz w:val="24"/>
              </w:rPr>
            </w:pPr>
            <w:r w:rsidRPr="00A133E0">
              <w:rPr>
                <w:rFonts w:ascii="Politica" w:hAnsi="Politica"/>
                <w:color w:val="262626" w:themeColor="text1" w:themeTint="D9"/>
                <w:spacing w:val="12"/>
                <w:sz w:val="24"/>
              </w:rPr>
              <w:t>60</w:t>
            </w:r>
          </w:p>
        </w:tc>
      </w:tr>
      <w:tr w:rsidR="00A23340" w14:paraId="18D787D8" w14:textId="77777777" w:rsidTr="00A23340">
        <w:tc>
          <w:tcPr>
            <w:tcW w:w="2972" w:type="dxa"/>
          </w:tcPr>
          <w:p w14:paraId="5804D212" w14:textId="7EE2FD10" w:rsidR="00A23340" w:rsidRDefault="00A23340" w:rsidP="002D585B">
            <w:pPr>
              <w:spacing w:after="0" w:line="240" w:lineRule="auto"/>
              <w:rPr>
                <w:rFonts w:ascii="Politica" w:hAnsi="Politica"/>
                <w:color w:val="262626" w:themeColor="text1" w:themeTint="D9"/>
                <w:spacing w:val="12"/>
                <w:sz w:val="24"/>
              </w:rPr>
            </w:pPr>
            <w:r w:rsidRPr="00A23340">
              <w:rPr>
                <w:rFonts w:ascii="Politica" w:hAnsi="Politica"/>
                <w:color w:val="262626" w:themeColor="text1" w:themeTint="D9"/>
                <w:spacing w:val="12"/>
                <w:sz w:val="24"/>
              </w:rPr>
              <w:t>Monthly Volume</w:t>
            </w:r>
          </w:p>
        </w:tc>
        <w:tc>
          <w:tcPr>
            <w:tcW w:w="3402" w:type="dxa"/>
          </w:tcPr>
          <w:p w14:paraId="4BFBE045" w14:textId="76FA7AEA" w:rsidR="00A23340" w:rsidRDefault="00A133E0" w:rsidP="002D585B">
            <w:pPr>
              <w:spacing w:after="0" w:line="240" w:lineRule="auto"/>
              <w:rPr>
                <w:rFonts w:ascii="Politica" w:hAnsi="Politica"/>
                <w:color w:val="262626" w:themeColor="text1" w:themeTint="D9"/>
                <w:spacing w:val="12"/>
                <w:sz w:val="24"/>
              </w:rPr>
            </w:pPr>
            <w:r w:rsidRPr="00A133E0">
              <w:rPr>
                <w:rFonts w:ascii="Politica" w:hAnsi="Politica"/>
                <w:color w:val="262626" w:themeColor="text1" w:themeTint="D9"/>
                <w:spacing w:val="12"/>
                <w:sz w:val="24"/>
              </w:rPr>
              <w:t>10 Lacs</w:t>
            </w:r>
          </w:p>
        </w:tc>
      </w:tr>
      <w:tr w:rsidR="00A23340" w14:paraId="7BBE6798" w14:textId="77777777" w:rsidTr="00A23340">
        <w:tc>
          <w:tcPr>
            <w:tcW w:w="2972" w:type="dxa"/>
          </w:tcPr>
          <w:p w14:paraId="1F83159B" w14:textId="1340017D" w:rsidR="00A23340" w:rsidRDefault="00A23340" w:rsidP="002D585B">
            <w:pPr>
              <w:spacing w:after="0" w:line="240" w:lineRule="auto"/>
              <w:rPr>
                <w:rFonts w:ascii="Politica" w:hAnsi="Politica"/>
                <w:color w:val="262626" w:themeColor="text1" w:themeTint="D9"/>
                <w:spacing w:val="12"/>
                <w:sz w:val="24"/>
              </w:rPr>
            </w:pPr>
            <w:r w:rsidRPr="00A23340">
              <w:rPr>
                <w:rFonts w:ascii="Politica" w:hAnsi="Politica"/>
                <w:color w:val="262626" w:themeColor="text1" w:themeTint="D9"/>
                <w:spacing w:val="12"/>
                <w:sz w:val="24"/>
              </w:rPr>
              <w:t>Product</w:t>
            </w:r>
          </w:p>
        </w:tc>
        <w:tc>
          <w:tcPr>
            <w:tcW w:w="3402" w:type="dxa"/>
          </w:tcPr>
          <w:p w14:paraId="02E08E44" w14:textId="7DDDEB9B" w:rsidR="00A23340" w:rsidRDefault="00A133E0" w:rsidP="002D585B">
            <w:pPr>
              <w:spacing w:after="0" w:line="240" w:lineRule="auto"/>
              <w:rPr>
                <w:rFonts w:ascii="Politica" w:hAnsi="Politica"/>
                <w:color w:val="262626" w:themeColor="text1" w:themeTint="D9"/>
                <w:spacing w:val="12"/>
                <w:sz w:val="24"/>
              </w:rPr>
            </w:pPr>
            <w:r w:rsidRPr="00A133E0">
              <w:rPr>
                <w:rFonts w:ascii="Politica" w:hAnsi="Politica"/>
                <w:color w:val="262626" w:themeColor="text1" w:themeTint="D9"/>
                <w:spacing w:val="12"/>
                <w:sz w:val="24"/>
              </w:rPr>
              <w:t xml:space="preserve">Paper &amp; </w:t>
            </w:r>
            <w:proofErr w:type="spellStart"/>
            <w:r w:rsidRPr="00A133E0">
              <w:rPr>
                <w:rFonts w:ascii="Politica" w:hAnsi="Politica"/>
                <w:color w:val="262626" w:themeColor="text1" w:themeTint="D9"/>
                <w:spacing w:val="12"/>
                <w:sz w:val="24"/>
              </w:rPr>
              <w:t>Puttha</w:t>
            </w:r>
            <w:proofErr w:type="spellEnd"/>
            <w:r w:rsidR="009E5ADD">
              <w:rPr>
                <w:rFonts w:ascii="Politica" w:hAnsi="Politica"/>
                <w:color w:val="262626" w:themeColor="text1" w:themeTint="D9"/>
                <w:spacing w:val="12"/>
                <w:sz w:val="24"/>
              </w:rPr>
              <w:t xml:space="preserve"> (Bund)</w:t>
            </w:r>
          </w:p>
        </w:tc>
      </w:tr>
      <w:tr w:rsidR="00A23340" w14:paraId="59B30BCF" w14:textId="77777777" w:rsidTr="00A23340">
        <w:tc>
          <w:tcPr>
            <w:tcW w:w="2972" w:type="dxa"/>
          </w:tcPr>
          <w:p w14:paraId="1F1EBDC3" w14:textId="343D5061" w:rsidR="00A23340" w:rsidRPr="00A23340" w:rsidRDefault="00A23340" w:rsidP="002D585B">
            <w:pPr>
              <w:spacing w:after="0" w:line="240" w:lineRule="auto"/>
              <w:rPr>
                <w:rFonts w:ascii="Politica" w:hAnsi="Politica"/>
                <w:color w:val="262626" w:themeColor="text1" w:themeTint="D9"/>
                <w:spacing w:val="12"/>
                <w:sz w:val="24"/>
              </w:rPr>
            </w:pPr>
            <w:r w:rsidRPr="00A23340">
              <w:rPr>
                <w:rFonts w:ascii="Politica" w:hAnsi="Politica"/>
                <w:color w:val="262626" w:themeColor="text1" w:themeTint="D9"/>
                <w:spacing w:val="12"/>
                <w:sz w:val="24"/>
              </w:rPr>
              <w:t>Vehicle</w:t>
            </w:r>
          </w:p>
        </w:tc>
        <w:tc>
          <w:tcPr>
            <w:tcW w:w="3402" w:type="dxa"/>
          </w:tcPr>
          <w:p w14:paraId="7962ADD0" w14:textId="5128A25E" w:rsidR="00A23340" w:rsidRDefault="00A133E0" w:rsidP="002D585B">
            <w:pPr>
              <w:spacing w:after="0" w:line="240" w:lineRule="auto"/>
              <w:rPr>
                <w:rFonts w:ascii="Politica" w:hAnsi="Politica"/>
                <w:color w:val="262626" w:themeColor="text1" w:themeTint="D9"/>
                <w:spacing w:val="12"/>
                <w:sz w:val="24"/>
              </w:rPr>
            </w:pPr>
            <w:r w:rsidRPr="00A133E0">
              <w:rPr>
                <w:rFonts w:ascii="Politica" w:hAnsi="Politica"/>
                <w:color w:val="262626" w:themeColor="text1" w:themeTint="D9"/>
                <w:spacing w:val="12"/>
                <w:sz w:val="24"/>
              </w:rPr>
              <w:t>1 sub-1ton vehicle</w:t>
            </w:r>
          </w:p>
        </w:tc>
      </w:tr>
    </w:tbl>
    <w:p w14:paraId="1850130E" w14:textId="0889C498" w:rsidR="002D585B" w:rsidRDefault="002D585B" w:rsidP="002D585B">
      <w:pPr>
        <w:spacing w:after="0" w:line="240" w:lineRule="auto"/>
        <w:rPr>
          <w:rFonts w:ascii="Politica" w:hAnsi="Politica"/>
          <w:color w:val="262626" w:themeColor="text1" w:themeTint="D9"/>
          <w:spacing w:val="12"/>
          <w:sz w:val="24"/>
        </w:rPr>
      </w:pPr>
    </w:p>
    <w:p w14:paraId="7DDB18A7" w14:textId="55D7AFD6" w:rsidR="00083C83" w:rsidRPr="0006322B" w:rsidRDefault="005F2476" w:rsidP="005F6CFB">
      <w:pPr>
        <w:spacing w:after="0" w:line="240" w:lineRule="auto"/>
        <w:rPr>
          <w:rFonts w:ascii="Politica" w:hAnsi="Politica"/>
          <w:color w:val="4F81BD" w:themeColor="accent1"/>
          <w:spacing w:val="12"/>
          <w:sz w:val="24"/>
        </w:rPr>
      </w:pPr>
      <w:r w:rsidRPr="00603300">
        <w:rPr>
          <w:rFonts w:ascii="Politica" w:hAnsi="Politica"/>
          <w:b/>
          <w:bCs/>
          <w:color w:val="4F81BD" w:themeColor="accent1"/>
          <w:sz w:val="28"/>
          <w:szCs w:val="28"/>
        </w:rPr>
        <w:t>Pilot Project Cost</w:t>
      </w:r>
      <w:r w:rsidR="006B448F" w:rsidRPr="00603300">
        <w:rPr>
          <w:rFonts w:ascii="Politica" w:hAnsi="Politica"/>
          <w:b/>
          <w:bCs/>
          <w:color w:val="4F81BD" w:themeColor="accent1"/>
          <w:sz w:val="28"/>
          <w:szCs w:val="28"/>
        </w:rPr>
        <w:t>:</w:t>
      </w:r>
    </w:p>
    <w:tbl>
      <w:tblPr>
        <w:tblStyle w:val="GridTable4-Accent1"/>
        <w:tblW w:w="0" w:type="auto"/>
        <w:tblLook w:val="04A0" w:firstRow="1" w:lastRow="0" w:firstColumn="1" w:lastColumn="0" w:noHBand="0" w:noVBand="1"/>
      </w:tblPr>
      <w:tblGrid>
        <w:gridCol w:w="4196"/>
        <w:gridCol w:w="4196"/>
      </w:tblGrid>
      <w:tr w:rsidR="00A870DF" w14:paraId="128FC3C0" w14:textId="77777777" w:rsidTr="00A870D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6" w:type="dxa"/>
          </w:tcPr>
          <w:p w14:paraId="0845DE45" w14:textId="01AD26D3" w:rsidR="00A870DF" w:rsidRPr="00D34506" w:rsidRDefault="00A870DF" w:rsidP="00C72BAB">
            <w:pPr>
              <w:spacing w:after="0" w:line="240" w:lineRule="auto"/>
              <w:jc w:val="center"/>
              <w:rPr>
                <w:rFonts w:ascii="Politica" w:hAnsi="Politica"/>
                <w:spacing w:val="12"/>
                <w:sz w:val="24"/>
              </w:rPr>
            </w:pPr>
            <w:r w:rsidRPr="00D34506">
              <w:rPr>
                <w:rFonts w:ascii="Politica" w:hAnsi="Politica"/>
                <w:spacing w:val="12"/>
                <w:sz w:val="24"/>
              </w:rPr>
              <w:t>Expenses</w:t>
            </w:r>
          </w:p>
        </w:tc>
        <w:tc>
          <w:tcPr>
            <w:tcW w:w="4196" w:type="dxa"/>
          </w:tcPr>
          <w:p w14:paraId="7B6CA8AC" w14:textId="179B19D9" w:rsidR="00A870DF" w:rsidRPr="00D34506" w:rsidRDefault="00A870DF" w:rsidP="00C72BA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olitica" w:hAnsi="Politica"/>
                <w:spacing w:val="12"/>
                <w:sz w:val="24"/>
              </w:rPr>
            </w:pPr>
            <w:r w:rsidRPr="00D34506">
              <w:rPr>
                <w:rFonts w:ascii="Politica" w:hAnsi="Politica"/>
                <w:spacing w:val="12"/>
                <w:sz w:val="24"/>
              </w:rPr>
              <w:t>Amt (Rs)</w:t>
            </w:r>
          </w:p>
        </w:tc>
      </w:tr>
      <w:tr w:rsidR="00BC25E5" w14:paraId="34467153" w14:textId="77777777" w:rsidTr="0007068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196" w:type="dxa"/>
          </w:tcPr>
          <w:p w14:paraId="30555A91" w14:textId="5AFA7DD3" w:rsidR="00BC25E5" w:rsidRPr="00006A17" w:rsidRDefault="00BC25E5" w:rsidP="00BC25E5">
            <w:pPr>
              <w:spacing w:after="0" w:line="240" w:lineRule="auto"/>
              <w:rPr>
                <w:rFonts w:ascii="Politica" w:hAnsi="Politica"/>
                <w:b w:val="0"/>
                <w:bCs w:val="0"/>
                <w:color w:val="262626" w:themeColor="text1" w:themeTint="D9"/>
                <w:spacing w:val="12"/>
                <w:sz w:val="24"/>
              </w:rPr>
            </w:pPr>
            <w:r w:rsidRPr="00006A17">
              <w:rPr>
                <w:rFonts w:ascii="Politica" w:hAnsi="Politica"/>
                <w:b w:val="0"/>
                <w:bCs w:val="0"/>
                <w:color w:val="262626" w:themeColor="text1" w:themeTint="D9"/>
                <w:spacing w:val="12"/>
                <w:sz w:val="24"/>
              </w:rPr>
              <w:t>Mobile Application Cost</w:t>
            </w:r>
          </w:p>
        </w:tc>
        <w:tc>
          <w:tcPr>
            <w:tcW w:w="4196" w:type="dxa"/>
            <w:vAlign w:val="center"/>
          </w:tcPr>
          <w:p w14:paraId="558040E5" w14:textId="3FBBEB0B" w:rsidR="00BC25E5" w:rsidRPr="00BC25E5" w:rsidRDefault="00BC25E5" w:rsidP="00BC25E5">
            <w:pPr>
              <w:spacing w:after="0" w:line="240" w:lineRule="auto"/>
              <w:cnfStyle w:val="000000100000" w:firstRow="0" w:lastRow="0" w:firstColumn="0" w:lastColumn="0" w:oddVBand="0" w:evenVBand="0" w:oddHBand="1" w:evenHBand="0" w:firstRowFirstColumn="0" w:firstRowLastColumn="0" w:lastRowFirstColumn="0" w:lastRowLastColumn="0"/>
              <w:rPr>
                <w:rFonts w:ascii="Politica" w:hAnsi="Politica"/>
                <w:color w:val="262626" w:themeColor="text1" w:themeTint="D9"/>
                <w:spacing w:val="12"/>
                <w:sz w:val="24"/>
                <w:szCs w:val="24"/>
              </w:rPr>
            </w:pPr>
            <w:r w:rsidRPr="00BC25E5">
              <w:rPr>
                <w:rFonts w:ascii="Politica" w:hAnsi="Politica"/>
                <w:color w:val="000000"/>
                <w:sz w:val="24"/>
                <w:szCs w:val="24"/>
                <w:lang w:eastAsia="en-IN"/>
              </w:rPr>
              <w:t>Rs.1,25,000.00</w:t>
            </w:r>
          </w:p>
        </w:tc>
      </w:tr>
      <w:tr w:rsidR="00BC25E5" w14:paraId="0BCDE3CB" w14:textId="77777777" w:rsidTr="0007068F">
        <w:trPr>
          <w:trHeight w:val="260"/>
        </w:trPr>
        <w:tc>
          <w:tcPr>
            <w:cnfStyle w:val="001000000000" w:firstRow="0" w:lastRow="0" w:firstColumn="1" w:lastColumn="0" w:oddVBand="0" w:evenVBand="0" w:oddHBand="0" w:evenHBand="0" w:firstRowFirstColumn="0" w:firstRowLastColumn="0" w:lastRowFirstColumn="0" w:lastRowLastColumn="0"/>
            <w:tcW w:w="4196" w:type="dxa"/>
          </w:tcPr>
          <w:p w14:paraId="0D7658B8" w14:textId="33036E80" w:rsidR="00BC25E5" w:rsidRPr="00006A17" w:rsidRDefault="00BC25E5" w:rsidP="00BC25E5">
            <w:pPr>
              <w:spacing w:after="0" w:line="240" w:lineRule="auto"/>
              <w:rPr>
                <w:rFonts w:ascii="Politica" w:hAnsi="Politica"/>
                <w:b w:val="0"/>
                <w:bCs w:val="0"/>
                <w:color w:val="262626" w:themeColor="text1" w:themeTint="D9"/>
                <w:spacing w:val="12"/>
                <w:sz w:val="24"/>
              </w:rPr>
            </w:pPr>
            <w:r w:rsidRPr="00006A17">
              <w:rPr>
                <w:rFonts w:ascii="Politica" w:hAnsi="Politica"/>
                <w:b w:val="0"/>
                <w:bCs w:val="0"/>
                <w:color w:val="262626" w:themeColor="text1" w:themeTint="D9"/>
                <w:spacing w:val="12"/>
                <w:sz w:val="24"/>
              </w:rPr>
              <w:t>Online Marketing Cost for 3 Months</w:t>
            </w:r>
          </w:p>
        </w:tc>
        <w:tc>
          <w:tcPr>
            <w:tcW w:w="4196" w:type="dxa"/>
            <w:vAlign w:val="center"/>
          </w:tcPr>
          <w:p w14:paraId="10363CF9" w14:textId="2734EDBF" w:rsidR="00BC25E5" w:rsidRPr="00BC25E5" w:rsidRDefault="00BC25E5" w:rsidP="00BC25E5">
            <w:pPr>
              <w:spacing w:after="0" w:line="240" w:lineRule="auto"/>
              <w:cnfStyle w:val="000000000000" w:firstRow="0" w:lastRow="0" w:firstColumn="0" w:lastColumn="0" w:oddVBand="0" w:evenVBand="0" w:oddHBand="0" w:evenHBand="0" w:firstRowFirstColumn="0" w:firstRowLastColumn="0" w:lastRowFirstColumn="0" w:lastRowLastColumn="0"/>
              <w:rPr>
                <w:rFonts w:ascii="Politica" w:hAnsi="Politica"/>
                <w:color w:val="262626" w:themeColor="text1" w:themeTint="D9"/>
                <w:spacing w:val="12"/>
                <w:sz w:val="24"/>
                <w:szCs w:val="24"/>
              </w:rPr>
            </w:pPr>
            <w:r w:rsidRPr="00BC25E5">
              <w:rPr>
                <w:rFonts w:ascii="Politica" w:hAnsi="Politica"/>
                <w:color w:val="000000"/>
                <w:sz w:val="24"/>
                <w:szCs w:val="24"/>
                <w:lang w:eastAsia="en-IN"/>
              </w:rPr>
              <w:t>Rs.1,50,000.00</w:t>
            </w:r>
          </w:p>
        </w:tc>
      </w:tr>
      <w:tr w:rsidR="00BC25E5" w14:paraId="5BA10926" w14:textId="77777777" w:rsidTr="0007068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196" w:type="dxa"/>
          </w:tcPr>
          <w:p w14:paraId="74A89339" w14:textId="53E7FE0D" w:rsidR="00BC25E5" w:rsidRPr="00006A17" w:rsidRDefault="00BC25E5" w:rsidP="00BC25E5">
            <w:pPr>
              <w:spacing w:after="0" w:line="240" w:lineRule="auto"/>
              <w:rPr>
                <w:rFonts w:ascii="Politica" w:hAnsi="Politica"/>
                <w:b w:val="0"/>
                <w:bCs w:val="0"/>
                <w:color w:val="262626" w:themeColor="text1" w:themeTint="D9"/>
                <w:spacing w:val="12"/>
                <w:sz w:val="24"/>
              </w:rPr>
            </w:pPr>
            <w:r w:rsidRPr="00006A17">
              <w:rPr>
                <w:rFonts w:ascii="Politica" w:hAnsi="Politica"/>
                <w:b w:val="0"/>
                <w:bCs w:val="0"/>
                <w:color w:val="262626" w:themeColor="text1" w:themeTint="D9"/>
                <w:spacing w:val="12"/>
                <w:sz w:val="24"/>
              </w:rPr>
              <w:t>4 Marketing Executive Salary for 3 Months Rs. 1500*4</w:t>
            </w:r>
          </w:p>
        </w:tc>
        <w:tc>
          <w:tcPr>
            <w:tcW w:w="4196" w:type="dxa"/>
            <w:vAlign w:val="center"/>
          </w:tcPr>
          <w:p w14:paraId="0224DF8E" w14:textId="34918FAE" w:rsidR="00BC25E5" w:rsidRPr="00BC25E5" w:rsidRDefault="00BC25E5" w:rsidP="00BC25E5">
            <w:pPr>
              <w:spacing w:after="0" w:line="240" w:lineRule="auto"/>
              <w:cnfStyle w:val="000000100000" w:firstRow="0" w:lastRow="0" w:firstColumn="0" w:lastColumn="0" w:oddVBand="0" w:evenVBand="0" w:oddHBand="1" w:evenHBand="0" w:firstRowFirstColumn="0" w:firstRowLastColumn="0" w:lastRowFirstColumn="0" w:lastRowLastColumn="0"/>
              <w:rPr>
                <w:rFonts w:ascii="Politica" w:hAnsi="Politica"/>
                <w:color w:val="262626" w:themeColor="text1" w:themeTint="D9"/>
                <w:spacing w:val="12"/>
                <w:sz w:val="24"/>
                <w:szCs w:val="24"/>
              </w:rPr>
            </w:pPr>
            <w:r w:rsidRPr="00BC25E5">
              <w:rPr>
                <w:rFonts w:ascii="Politica" w:hAnsi="Politica"/>
                <w:color w:val="000000"/>
                <w:sz w:val="24"/>
                <w:szCs w:val="24"/>
                <w:lang w:eastAsia="en-IN"/>
              </w:rPr>
              <w:t>Rs.1,80,000.00</w:t>
            </w:r>
          </w:p>
        </w:tc>
      </w:tr>
      <w:tr w:rsidR="00BC25E5" w14:paraId="798F8837" w14:textId="77777777" w:rsidTr="0007068F">
        <w:trPr>
          <w:trHeight w:val="260"/>
        </w:trPr>
        <w:tc>
          <w:tcPr>
            <w:cnfStyle w:val="001000000000" w:firstRow="0" w:lastRow="0" w:firstColumn="1" w:lastColumn="0" w:oddVBand="0" w:evenVBand="0" w:oddHBand="0" w:evenHBand="0" w:firstRowFirstColumn="0" w:firstRowLastColumn="0" w:lastRowFirstColumn="0" w:lastRowLastColumn="0"/>
            <w:tcW w:w="4196" w:type="dxa"/>
          </w:tcPr>
          <w:p w14:paraId="4BE8EA59" w14:textId="42F8D8E5" w:rsidR="00BC25E5" w:rsidRPr="00006A17" w:rsidRDefault="00BC25E5" w:rsidP="00BC25E5">
            <w:pPr>
              <w:spacing w:after="0" w:line="240" w:lineRule="auto"/>
              <w:rPr>
                <w:rFonts w:ascii="Politica" w:hAnsi="Politica"/>
                <w:b w:val="0"/>
                <w:bCs w:val="0"/>
                <w:color w:val="262626" w:themeColor="text1" w:themeTint="D9"/>
                <w:spacing w:val="12"/>
                <w:sz w:val="24"/>
              </w:rPr>
            </w:pPr>
            <w:r w:rsidRPr="00006A17">
              <w:rPr>
                <w:rFonts w:ascii="Politica" w:hAnsi="Politica"/>
                <w:b w:val="0"/>
                <w:bCs w:val="0"/>
                <w:color w:val="262626" w:themeColor="text1" w:themeTint="D9"/>
                <w:spacing w:val="12"/>
                <w:sz w:val="24"/>
              </w:rPr>
              <w:t>Tele Caller Salary for 3 Months Rs. 1200*3</w:t>
            </w:r>
          </w:p>
        </w:tc>
        <w:tc>
          <w:tcPr>
            <w:tcW w:w="4196" w:type="dxa"/>
            <w:vAlign w:val="center"/>
          </w:tcPr>
          <w:p w14:paraId="41732642" w14:textId="4F41D123" w:rsidR="00BC25E5" w:rsidRPr="00BC25E5" w:rsidRDefault="00BC25E5" w:rsidP="00BC25E5">
            <w:pPr>
              <w:spacing w:after="0" w:line="240" w:lineRule="auto"/>
              <w:cnfStyle w:val="000000000000" w:firstRow="0" w:lastRow="0" w:firstColumn="0" w:lastColumn="0" w:oddVBand="0" w:evenVBand="0" w:oddHBand="0" w:evenHBand="0" w:firstRowFirstColumn="0" w:firstRowLastColumn="0" w:lastRowFirstColumn="0" w:lastRowLastColumn="0"/>
              <w:rPr>
                <w:rFonts w:ascii="Politica" w:hAnsi="Politica"/>
                <w:color w:val="262626" w:themeColor="text1" w:themeTint="D9"/>
                <w:spacing w:val="12"/>
                <w:sz w:val="24"/>
                <w:szCs w:val="24"/>
              </w:rPr>
            </w:pPr>
            <w:r w:rsidRPr="00BC25E5">
              <w:rPr>
                <w:rFonts w:ascii="Politica" w:hAnsi="Politica"/>
                <w:sz w:val="24"/>
                <w:szCs w:val="24"/>
                <w:lang w:eastAsia="en-IN"/>
              </w:rPr>
              <w:t>Rs.36,000.00</w:t>
            </w:r>
          </w:p>
        </w:tc>
      </w:tr>
      <w:tr w:rsidR="00BC25E5" w14:paraId="462FF4B1" w14:textId="77777777" w:rsidTr="0007068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6" w:type="dxa"/>
          </w:tcPr>
          <w:p w14:paraId="1269A8CF" w14:textId="2F91648A" w:rsidR="00BC25E5" w:rsidRPr="00006A17" w:rsidRDefault="00BC25E5" w:rsidP="00BC25E5">
            <w:pPr>
              <w:spacing w:after="0" w:line="240" w:lineRule="auto"/>
              <w:rPr>
                <w:rFonts w:ascii="Politica" w:hAnsi="Politica"/>
                <w:b w:val="0"/>
                <w:bCs w:val="0"/>
                <w:color w:val="262626" w:themeColor="text1" w:themeTint="D9"/>
                <w:spacing w:val="12"/>
                <w:sz w:val="24"/>
              </w:rPr>
            </w:pPr>
            <w:r w:rsidRPr="00006A17">
              <w:rPr>
                <w:rFonts w:ascii="Politica" w:hAnsi="Politica"/>
                <w:b w:val="0"/>
                <w:bCs w:val="0"/>
                <w:color w:val="262626" w:themeColor="text1" w:themeTint="D9"/>
                <w:spacing w:val="12"/>
                <w:sz w:val="24"/>
              </w:rPr>
              <w:t>Founder Salary for 3 Months Rs. 60000*2</w:t>
            </w:r>
          </w:p>
        </w:tc>
        <w:tc>
          <w:tcPr>
            <w:tcW w:w="4196" w:type="dxa"/>
            <w:vAlign w:val="center"/>
          </w:tcPr>
          <w:p w14:paraId="7A7DC65E" w14:textId="2B011E22" w:rsidR="00BC25E5" w:rsidRPr="00BC25E5" w:rsidRDefault="00BC25E5" w:rsidP="00BC25E5">
            <w:pPr>
              <w:spacing w:after="0" w:line="240" w:lineRule="auto"/>
              <w:cnfStyle w:val="000000100000" w:firstRow="0" w:lastRow="0" w:firstColumn="0" w:lastColumn="0" w:oddVBand="0" w:evenVBand="0" w:oddHBand="1" w:evenHBand="0" w:firstRowFirstColumn="0" w:firstRowLastColumn="0" w:lastRowFirstColumn="0" w:lastRowLastColumn="0"/>
              <w:rPr>
                <w:rFonts w:ascii="Politica" w:hAnsi="Politica"/>
                <w:color w:val="262626" w:themeColor="text1" w:themeTint="D9"/>
                <w:spacing w:val="12"/>
                <w:sz w:val="24"/>
                <w:szCs w:val="24"/>
              </w:rPr>
            </w:pPr>
            <w:r w:rsidRPr="00BC25E5">
              <w:rPr>
                <w:rFonts w:ascii="Politica" w:hAnsi="Politica"/>
                <w:sz w:val="24"/>
                <w:szCs w:val="24"/>
                <w:lang w:eastAsia="en-IN"/>
              </w:rPr>
              <w:t>Rs.3,60,000.00</w:t>
            </w:r>
          </w:p>
        </w:tc>
      </w:tr>
      <w:tr w:rsidR="00BC25E5" w14:paraId="31F0FAC3" w14:textId="77777777" w:rsidTr="0007068F">
        <w:trPr>
          <w:trHeight w:val="260"/>
        </w:trPr>
        <w:tc>
          <w:tcPr>
            <w:cnfStyle w:val="001000000000" w:firstRow="0" w:lastRow="0" w:firstColumn="1" w:lastColumn="0" w:oddVBand="0" w:evenVBand="0" w:oddHBand="0" w:evenHBand="0" w:firstRowFirstColumn="0" w:firstRowLastColumn="0" w:lastRowFirstColumn="0" w:lastRowLastColumn="0"/>
            <w:tcW w:w="4196" w:type="dxa"/>
          </w:tcPr>
          <w:p w14:paraId="38CAFD8C" w14:textId="67693FA6" w:rsidR="00BC25E5" w:rsidRDefault="00BC25E5" w:rsidP="00BC25E5">
            <w:pPr>
              <w:spacing w:after="0" w:line="240" w:lineRule="auto"/>
              <w:rPr>
                <w:rFonts w:ascii="Politica" w:hAnsi="Politica"/>
                <w:color w:val="262626" w:themeColor="text1" w:themeTint="D9"/>
                <w:spacing w:val="12"/>
                <w:sz w:val="24"/>
              </w:rPr>
            </w:pPr>
            <w:r>
              <w:rPr>
                <w:rFonts w:ascii="Politica" w:hAnsi="Politica"/>
                <w:color w:val="262626" w:themeColor="text1" w:themeTint="D9"/>
                <w:spacing w:val="12"/>
                <w:sz w:val="24"/>
              </w:rPr>
              <w:t>Total Expense for 3 Months</w:t>
            </w:r>
          </w:p>
        </w:tc>
        <w:tc>
          <w:tcPr>
            <w:tcW w:w="4196" w:type="dxa"/>
            <w:vAlign w:val="center"/>
          </w:tcPr>
          <w:p w14:paraId="5E6DB621" w14:textId="64EDBFD6" w:rsidR="00BC25E5" w:rsidRPr="00BC25E5" w:rsidRDefault="00BC25E5" w:rsidP="00BC25E5">
            <w:pPr>
              <w:spacing w:after="0" w:line="240" w:lineRule="auto"/>
              <w:cnfStyle w:val="000000000000" w:firstRow="0" w:lastRow="0" w:firstColumn="0" w:lastColumn="0" w:oddVBand="0" w:evenVBand="0" w:oddHBand="0" w:evenHBand="0" w:firstRowFirstColumn="0" w:firstRowLastColumn="0" w:lastRowFirstColumn="0" w:lastRowLastColumn="0"/>
              <w:rPr>
                <w:rFonts w:ascii="Politica" w:hAnsi="Politica"/>
                <w:color w:val="262626" w:themeColor="text1" w:themeTint="D9"/>
                <w:spacing w:val="12"/>
                <w:sz w:val="24"/>
                <w:szCs w:val="24"/>
              </w:rPr>
            </w:pPr>
            <w:r w:rsidRPr="00BC25E5">
              <w:rPr>
                <w:rFonts w:ascii="Politica" w:hAnsi="Politica"/>
                <w:b/>
                <w:bCs/>
                <w:color w:val="000000"/>
                <w:sz w:val="24"/>
                <w:szCs w:val="24"/>
                <w:lang w:eastAsia="en-IN"/>
              </w:rPr>
              <w:t>Rs.8,51,000.00</w:t>
            </w:r>
          </w:p>
        </w:tc>
      </w:tr>
    </w:tbl>
    <w:p w14:paraId="3EA8BBED" w14:textId="77777777" w:rsidR="00A870DF" w:rsidRDefault="00A870DF" w:rsidP="005F6CFB">
      <w:pPr>
        <w:spacing w:after="0" w:line="240" w:lineRule="auto"/>
        <w:rPr>
          <w:rFonts w:ascii="Politica" w:hAnsi="Politica"/>
          <w:color w:val="262626" w:themeColor="text1" w:themeTint="D9"/>
          <w:spacing w:val="12"/>
          <w:sz w:val="24"/>
        </w:rPr>
      </w:pPr>
    </w:p>
    <w:p w14:paraId="7E4206B2" w14:textId="4C1B991B" w:rsidR="003E6087" w:rsidRPr="00AE5325" w:rsidRDefault="003E6087" w:rsidP="003E6087">
      <w:pPr>
        <w:rPr>
          <w:rFonts w:ascii="Politica" w:hAnsi="Politica"/>
        </w:rPr>
      </w:pPr>
      <w:r w:rsidRPr="00603300">
        <w:rPr>
          <w:rFonts w:ascii="Politica" w:hAnsi="Politica"/>
          <w:b/>
          <w:bCs/>
          <w:color w:val="4F81BD" w:themeColor="accent1"/>
          <w:sz w:val="28"/>
          <w:szCs w:val="28"/>
        </w:rPr>
        <w:t>Marketing Strategy:</w:t>
      </w:r>
      <w:r w:rsidRPr="00AE5325">
        <w:rPr>
          <w:rFonts w:ascii="Politica" w:hAnsi="Politica"/>
        </w:rPr>
        <w:br/>
      </w:r>
      <w:r w:rsidRPr="00560ED1">
        <w:rPr>
          <w:rFonts w:ascii="Politica" w:hAnsi="Politica"/>
          <w:sz w:val="24"/>
          <w:szCs w:val="24"/>
        </w:rPr>
        <w:t>1. Facebook, Twitter, WhatsApp, etc.</w:t>
      </w:r>
      <w:r w:rsidRPr="00560ED1">
        <w:rPr>
          <w:rFonts w:ascii="Politica" w:hAnsi="Politica"/>
          <w:sz w:val="24"/>
          <w:szCs w:val="24"/>
        </w:rPr>
        <w:br/>
        <w:t xml:space="preserve">2. </w:t>
      </w:r>
      <w:proofErr w:type="spellStart"/>
      <w:r w:rsidRPr="00560ED1">
        <w:rPr>
          <w:rFonts w:ascii="Politica" w:hAnsi="Politica"/>
          <w:sz w:val="24"/>
          <w:szCs w:val="24"/>
        </w:rPr>
        <w:t>Bhangar</w:t>
      </w:r>
      <w:proofErr w:type="spellEnd"/>
      <w:r w:rsidRPr="00560ED1">
        <w:rPr>
          <w:rFonts w:ascii="Politica" w:hAnsi="Politica"/>
          <w:sz w:val="24"/>
          <w:szCs w:val="24"/>
        </w:rPr>
        <w:t xml:space="preserve"> 24 will run Swachh Bharat Abhiyan with schools wherein </w:t>
      </w:r>
      <w:proofErr w:type="spellStart"/>
      <w:r w:rsidRPr="00560ED1">
        <w:rPr>
          <w:rFonts w:ascii="Politica" w:hAnsi="Politica"/>
          <w:sz w:val="24"/>
          <w:szCs w:val="24"/>
        </w:rPr>
        <w:t>Bhangar</w:t>
      </w:r>
      <w:proofErr w:type="spellEnd"/>
      <w:r w:rsidRPr="00560ED1">
        <w:rPr>
          <w:rFonts w:ascii="Politica" w:hAnsi="Politica"/>
          <w:sz w:val="24"/>
          <w:szCs w:val="24"/>
        </w:rPr>
        <w:t xml:space="preserve"> 24 will </w:t>
      </w:r>
      <w:proofErr w:type="spellStart"/>
      <w:r w:rsidRPr="00560ED1">
        <w:rPr>
          <w:rFonts w:ascii="Politica" w:hAnsi="Politica"/>
          <w:sz w:val="24"/>
          <w:szCs w:val="24"/>
        </w:rPr>
        <w:t>honour</w:t>
      </w:r>
      <w:proofErr w:type="spellEnd"/>
      <w:r w:rsidRPr="00560ED1">
        <w:rPr>
          <w:rFonts w:ascii="Politica" w:hAnsi="Politica"/>
          <w:sz w:val="24"/>
          <w:szCs w:val="24"/>
        </w:rPr>
        <w:t xml:space="preserve"> the students contributing maximum </w:t>
      </w:r>
      <w:proofErr w:type="gramStart"/>
      <w:r w:rsidRPr="00560ED1">
        <w:rPr>
          <w:rFonts w:ascii="Politica" w:hAnsi="Politica"/>
          <w:sz w:val="24"/>
          <w:szCs w:val="24"/>
        </w:rPr>
        <w:t>amount</w:t>
      </w:r>
      <w:proofErr w:type="gramEnd"/>
      <w:r w:rsidRPr="00560ED1">
        <w:rPr>
          <w:rFonts w:ascii="Politica" w:hAnsi="Politica"/>
          <w:sz w:val="24"/>
          <w:szCs w:val="24"/>
        </w:rPr>
        <w:t xml:space="preserve"> of recyclables during the campaign.</w:t>
      </w:r>
      <w:r w:rsidRPr="00560ED1">
        <w:rPr>
          <w:rFonts w:ascii="Politica" w:hAnsi="Politica"/>
          <w:sz w:val="24"/>
          <w:szCs w:val="24"/>
        </w:rPr>
        <w:br/>
        <w:t xml:space="preserve">3. </w:t>
      </w:r>
      <w:proofErr w:type="spellStart"/>
      <w:r w:rsidRPr="00560ED1">
        <w:rPr>
          <w:rFonts w:ascii="Politica" w:hAnsi="Politica"/>
          <w:sz w:val="24"/>
          <w:szCs w:val="24"/>
        </w:rPr>
        <w:t>Bhangar</w:t>
      </w:r>
      <w:proofErr w:type="spellEnd"/>
      <w:r w:rsidRPr="00560ED1">
        <w:rPr>
          <w:rFonts w:ascii="Politica" w:hAnsi="Politica"/>
          <w:sz w:val="24"/>
          <w:szCs w:val="24"/>
        </w:rPr>
        <w:t xml:space="preserve"> 24 is still relooking the marketing Strategy and work out a more cost effective and fruitful strategy.</w:t>
      </w:r>
    </w:p>
    <w:p w14:paraId="0B85CD23" w14:textId="271B81F8" w:rsidR="003E6087" w:rsidRDefault="003E6087" w:rsidP="005F6CFB">
      <w:pPr>
        <w:spacing w:after="0" w:line="240" w:lineRule="auto"/>
        <w:rPr>
          <w:rFonts w:ascii="Politica" w:hAnsi="Politica"/>
          <w:color w:val="262626" w:themeColor="text1" w:themeTint="D9"/>
          <w:spacing w:val="12"/>
          <w:sz w:val="24"/>
        </w:rPr>
      </w:pPr>
    </w:p>
    <w:p w14:paraId="6555E128" w14:textId="2AABA21C" w:rsidR="003E6087" w:rsidRDefault="003E6087" w:rsidP="005F6CFB">
      <w:pPr>
        <w:spacing w:after="0" w:line="240" w:lineRule="auto"/>
        <w:rPr>
          <w:rFonts w:ascii="Politica" w:hAnsi="Politica"/>
          <w:color w:val="262626" w:themeColor="text1" w:themeTint="D9"/>
          <w:spacing w:val="12"/>
          <w:sz w:val="24"/>
        </w:rPr>
      </w:pPr>
    </w:p>
    <w:p w14:paraId="1576D933" w14:textId="0B7748E1" w:rsidR="003E6087" w:rsidRDefault="003E6087" w:rsidP="005F6CFB">
      <w:pPr>
        <w:spacing w:after="0" w:line="240" w:lineRule="auto"/>
        <w:rPr>
          <w:rFonts w:ascii="Politica" w:hAnsi="Politica"/>
          <w:color w:val="262626" w:themeColor="text1" w:themeTint="D9"/>
          <w:spacing w:val="12"/>
          <w:sz w:val="24"/>
        </w:rPr>
      </w:pPr>
    </w:p>
    <w:p w14:paraId="7A33A0EC" w14:textId="29B17EFD" w:rsidR="003E6087" w:rsidRDefault="003E6087" w:rsidP="005F6CFB">
      <w:pPr>
        <w:spacing w:after="0" w:line="240" w:lineRule="auto"/>
        <w:rPr>
          <w:rFonts w:ascii="Politica" w:hAnsi="Politica"/>
          <w:color w:val="262626" w:themeColor="text1" w:themeTint="D9"/>
          <w:spacing w:val="12"/>
          <w:sz w:val="24"/>
        </w:rPr>
      </w:pPr>
    </w:p>
    <w:p w14:paraId="19617020" w14:textId="4A1748A7" w:rsidR="003E6087" w:rsidRDefault="003E6087" w:rsidP="005F6CFB">
      <w:pPr>
        <w:spacing w:after="0" w:line="240" w:lineRule="auto"/>
        <w:rPr>
          <w:rFonts w:ascii="Politica" w:hAnsi="Politica"/>
          <w:color w:val="262626" w:themeColor="text1" w:themeTint="D9"/>
          <w:spacing w:val="12"/>
          <w:sz w:val="24"/>
        </w:rPr>
      </w:pPr>
    </w:p>
    <w:p w14:paraId="7A4AFE04" w14:textId="29FFC701" w:rsidR="003E6087" w:rsidRDefault="003E6087" w:rsidP="005F6CFB">
      <w:pPr>
        <w:spacing w:after="0" w:line="240" w:lineRule="auto"/>
        <w:rPr>
          <w:rFonts w:ascii="Politica" w:hAnsi="Politica"/>
          <w:color w:val="262626" w:themeColor="text1" w:themeTint="D9"/>
          <w:spacing w:val="12"/>
          <w:sz w:val="24"/>
        </w:rPr>
      </w:pPr>
    </w:p>
    <w:p w14:paraId="54824C66" w14:textId="25B9D97F" w:rsidR="003E6087" w:rsidRDefault="003E6087" w:rsidP="005F6CFB">
      <w:pPr>
        <w:spacing w:after="0" w:line="240" w:lineRule="auto"/>
        <w:rPr>
          <w:rFonts w:ascii="Politica" w:hAnsi="Politica"/>
          <w:color w:val="262626" w:themeColor="text1" w:themeTint="D9"/>
          <w:spacing w:val="12"/>
          <w:sz w:val="24"/>
        </w:rPr>
      </w:pPr>
    </w:p>
    <w:p w14:paraId="65D99AF3" w14:textId="681A56DC" w:rsidR="003E6087" w:rsidRDefault="003E6087" w:rsidP="005F6CFB">
      <w:pPr>
        <w:spacing w:after="0" w:line="240" w:lineRule="auto"/>
        <w:rPr>
          <w:rFonts w:ascii="Politica" w:hAnsi="Politica"/>
          <w:color w:val="262626" w:themeColor="text1" w:themeTint="D9"/>
          <w:spacing w:val="12"/>
          <w:sz w:val="24"/>
        </w:rPr>
      </w:pPr>
    </w:p>
    <w:p w14:paraId="5583160E" w14:textId="20F1F2A7" w:rsidR="003E6087" w:rsidRDefault="003E6087" w:rsidP="005F6CFB">
      <w:pPr>
        <w:spacing w:after="0" w:line="240" w:lineRule="auto"/>
        <w:rPr>
          <w:rFonts w:ascii="Politica" w:hAnsi="Politica"/>
          <w:color w:val="262626" w:themeColor="text1" w:themeTint="D9"/>
          <w:spacing w:val="12"/>
          <w:sz w:val="24"/>
        </w:rPr>
      </w:pPr>
    </w:p>
    <w:p w14:paraId="6D4B751C" w14:textId="1C6FAC56" w:rsidR="00480C44" w:rsidRDefault="005C6ED9" w:rsidP="00480C44">
      <w:pPr>
        <w:pStyle w:val="Heading2"/>
        <w:shd w:val="clear" w:color="auto" w:fill="FFFFFF"/>
        <w:rPr>
          <w:rFonts w:ascii="Politica" w:hAnsi="Politica" w:cs="Arial"/>
          <w:color w:val="auto"/>
          <w:sz w:val="24"/>
          <w:szCs w:val="24"/>
        </w:rPr>
      </w:pPr>
      <w:r w:rsidRPr="00603300">
        <w:rPr>
          <w:rFonts w:ascii="Politica" w:hAnsi="Politica"/>
          <w:b/>
          <w:bCs/>
          <w:color w:val="4F81BD" w:themeColor="accent1"/>
          <w:sz w:val="28"/>
          <w:szCs w:val="28"/>
        </w:rPr>
        <w:lastRenderedPageBreak/>
        <w:t>Questions/ Constraints:</w:t>
      </w:r>
    </w:p>
    <w:tbl>
      <w:tblPr>
        <w:tblStyle w:val="TableGrid"/>
        <w:tblW w:w="0" w:type="auto"/>
        <w:tblLook w:val="04A0" w:firstRow="1" w:lastRow="0" w:firstColumn="1" w:lastColumn="0" w:noHBand="0" w:noVBand="1"/>
      </w:tblPr>
      <w:tblGrid>
        <w:gridCol w:w="4106"/>
        <w:gridCol w:w="5103"/>
      </w:tblGrid>
      <w:tr w:rsidR="00D91836" w14:paraId="5775CCFB" w14:textId="77777777" w:rsidTr="00780AD4">
        <w:tc>
          <w:tcPr>
            <w:tcW w:w="4106" w:type="dxa"/>
            <w:shd w:val="clear" w:color="auto" w:fill="4F81BD" w:themeFill="accent1"/>
          </w:tcPr>
          <w:p w14:paraId="04C6F3A0" w14:textId="14B485C2" w:rsidR="00D91836" w:rsidRPr="00D41C76" w:rsidRDefault="00D91836" w:rsidP="009211DD">
            <w:pPr>
              <w:jc w:val="center"/>
              <w:rPr>
                <w:rFonts w:ascii="Politica" w:hAnsi="Politica"/>
                <w:b/>
                <w:bCs/>
                <w:color w:val="FFFFFF" w:themeColor="background1"/>
                <w:sz w:val="24"/>
                <w:szCs w:val="24"/>
              </w:rPr>
            </w:pPr>
            <w:r w:rsidRPr="00D41C76">
              <w:rPr>
                <w:rFonts w:ascii="Politica" w:hAnsi="Politica"/>
                <w:b/>
                <w:bCs/>
                <w:color w:val="FFFFFF" w:themeColor="background1"/>
                <w:sz w:val="24"/>
                <w:szCs w:val="24"/>
              </w:rPr>
              <w:t>Technical Constraints</w:t>
            </w:r>
          </w:p>
        </w:tc>
        <w:tc>
          <w:tcPr>
            <w:tcW w:w="5103" w:type="dxa"/>
            <w:shd w:val="clear" w:color="auto" w:fill="4F81BD" w:themeFill="accent1"/>
          </w:tcPr>
          <w:p w14:paraId="5F7CF2A7" w14:textId="5BD972E3" w:rsidR="00D91836" w:rsidRPr="00D41C76" w:rsidRDefault="007A044C" w:rsidP="007A044C">
            <w:pPr>
              <w:jc w:val="center"/>
              <w:rPr>
                <w:rFonts w:ascii="Politica" w:hAnsi="Politica"/>
                <w:b/>
                <w:bCs/>
                <w:color w:val="FFFFFF" w:themeColor="background1"/>
                <w:sz w:val="24"/>
                <w:szCs w:val="24"/>
              </w:rPr>
            </w:pPr>
            <w:r w:rsidRPr="00D41C76">
              <w:rPr>
                <w:rFonts w:ascii="Politica" w:hAnsi="Politica"/>
                <w:b/>
                <w:bCs/>
                <w:color w:val="FFFFFF" w:themeColor="background1"/>
                <w:sz w:val="24"/>
                <w:szCs w:val="24"/>
              </w:rPr>
              <w:t>Elaborated Concerns</w:t>
            </w:r>
          </w:p>
        </w:tc>
      </w:tr>
      <w:tr w:rsidR="00D91836" w14:paraId="7FAC16D4" w14:textId="77777777" w:rsidTr="00C25CBA">
        <w:tc>
          <w:tcPr>
            <w:tcW w:w="4106" w:type="dxa"/>
            <w:shd w:val="clear" w:color="auto" w:fill="DBE5F1" w:themeFill="accent1" w:themeFillTint="33"/>
          </w:tcPr>
          <w:p w14:paraId="5D458AA1" w14:textId="4BF10108" w:rsidR="00D91836" w:rsidRPr="00F2643E" w:rsidRDefault="00D91836" w:rsidP="00D91836">
            <w:pPr>
              <w:rPr>
                <w:sz w:val="24"/>
                <w:szCs w:val="24"/>
              </w:rPr>
            </w:pPr>
            <w:r w:rsidRPr="00F2643E">
              <w:rPr>
                <w:rFonts w:ascii="Politica" w:hAnsi="Politica"/>
                <w:sz w:val="24"/>
                <w:szCs w:val="24"/>
              </w:rPr>
              <w:t>On which platform will the application be developed Android/IOS/Hybrid?</w:t>
            </w:r>
          </w:p>
        </w:tc>
        <w:tc>
          <w:tcPr>
            <w:tcW w:w="5103" w:type="dxa"/>
            <w:shd w:val="clear" w:color="auto" w:fill="DBE5F1" w:themeFill="accent1" w:themeFillTint="33"/>
          </w:tcPr>
          <w:p w14:paraId="4FE42D56" w14:textId="0BA6D5EB" w:rsidR="00D91836" w:rsidRPr="00C215C1" w:rsidRDefault="00D272B1" w:rsidP="00D91836">
            <w:pPr>
              <w:rPr>
                <w:rFonts w:ascii="Politica" w:hAnsi="Politica"/>
                <w:sz w:val="24"/>
                <w:szCs w:val="24"/>
              </w:rPr>
            </w:pPr>
            <w:r w:rsidRPr="00C215C1">
              <w:rPr>
                <w:rFonts w:ascii="Politica" w:hAnsi="Politica"/>
                <w:sz w:val="24"/>
                <w:szCs w:val="24"/>
              </w:rPr>
              <w:t>Kindly mention the platforms on which the application needs to be developed.</w:t>
            </w:r>
          </w:p>
        </w:tc>
      </w:tr>
      <w:tr w:rsidR="00D91836" w14:paraId="1614340A" w14:textId="77777777" w:rsidTr="00387CB1">
        <w:tc>
          <w:tcPr>
            <w:tcW w:w="4106" w:type="dxa"/>
          </w:tcPr>
          <w:p w14:paraId="07F4B403" w14:textId="35ACA892" w:rsidR="00D91836" w:rsidRPr="00F2643E" w:rsidRDefault="00D91836" w:rsidP="00D91836">
            <w:pPr>
              <w:rPr>
                <w:sz w:val="24"/>
                <w:szCs w:val="24"/>
              </w:rPr>
            </w:pPr>
            <w:r w:rsidRPr="00F2643E">
              <w:rPr>
                <w:rFonts w:ascii="Politica" w:hAnsi="Politica"/>
                <w:sz w:val="24"/>
                <w:szCs w:val="24"/>
              </w:rPr>
              <w:t>Risk’s involved while creating the mobile application</w:t>
            </w:r>
          </w:p>
        </w:tc>
        <w:tc>
          <w:tcPr>
            <w:tcW w:w="5103" w:type="dxa"/>
          </w:tcPr>
          <w:p w14:paraId="51AA8745" w14:textId="7DD9C685" w:rsidR="00D91836" w:rsidRPr="00F2643E" w:rsidRDefault="00271F58" w:rsidP="00D91836">
            <w:pPr>
              <w:rPr>
                <w:sz w:val="24"/>
                <w:szCs w:val="24"/>
              </w:rPr>
            </w:pPr>
            <w:r w:rsidRPr="00C215C1">
              <w:rPr>
                <w:rFonts w:ascii="Politica" w:hAnsi="Politica"/>
                <w:sz w:val="24"/>
                <w:szCs w:val="24"/>
              </w:rPr>
              <w:t>Kindly mention the</w:t>
            </w:r>
            <w:r w:rsidR="00C10343">
              <w:rPr>
                <w:rFonts w:ascii="Politica" w:hAnsi="Politica"/>
                <w:sz w:val="24"/>
                <w:szCs w:val="24"/>
              </w:rPr>
              <w:t xml:space="preserve"> technical</w:t>
            </w:r>
            <w:r w:rsidRPr="00C215C1">
              <w:rPr>
                <w:rFonts w:ascii="Politica" w:hAnsi="Politica"/>
                <w:sz w:val="24"/>
                <w:szCs w:val="24"/>
              </w:rPr>
              <w:t xml:space="preserve"> </w:t>
            </w:r>
            <w:r>
              <w:rPr>
                <w:rFonts w:ascii="Politica" w:hAnsi="Politica"/>
                <w:sz w:val="24"/>
                <w:szCs w:val="24"/>
              </w:rPr>
              <w:t>risks</w:t>
            </w:r>
            <w:r w:rsidR="00C10343">
              <w:rPr>
                <w:rFonts w:ascii="Politica" w:hAnsi="Politica"/>
                <w:sz w:val="24"/>
                <w:szCs w:val="24"/>
              </w:rPr>
              <w:t>/challenges</w:t>
            </w:r>
            <w:r>
              <w:rPr>
                <w:rFonts w:ascii="Politica" w:hAnsi="Politica"/>
                <w:sz w:val="24"/>
                <w:szCs w:val="24"/>
              </w:rPr>
              <w:t xml:space="preserve"> involved</w:t>
            </w:r>
            <w:r w:rsidRPr="00C215C1">
              <w:rPr>
                <w:rFonts w:ascii="Politica" w:hAnsi="Politica"/>
                <w:sz w:val="24"/>
                <w:szCs w:val="24"/>
              </w:rPr>
              <w:t xml:space="preserve"> </w:t>
            </w:r>
            <w:r>
              <w:rPr>
                <w:rFonts w:ascii="Politica" w:hAnsi="Politica"/>
                <w:sz w:val="24"/>
                <w:szCs w:val="24"/>
              </w:rPr>
              <w:t>while creating this application.</w:t>
            </w:r>
          </w:p>
        </w:tc>
      </w:tr>
      <w:tr w:rsidR="00D91836" w14:paraId="794AC1D6" w14:textId="77777777" w:rsidTr="00C25CBA">
        <w:tc>
          <w:tcPr>
            <w:tcW w:w="4106" w:type="dxa"/>
            <w:shd w:val="clear" w:color="auto" w:fill="DBE5F1" w:themeFill="accent1" w:themeFillTint="33"/>
          </w:tcPr>
          <w:p w14:paraId="201D3289" w14:textId="15E1C9CB" w:rsidR="00D91836" w:rsidRPr="00F2643E" w:rsidRDefault="005457D7" w:rsidP="00D91836">
            <w:pPr>
              <w:rPr>
                <w:sz w:val="24"/>
                <w:szCs w:val="24"/>
              </w:rPr>
            </w:pPr>
            <w:r w:rsidRPr="00F2643E">
              <w:rPr>
                <w:rFonts w:ascii="Politica" w:hAnsi="Politica"/>
                <w:sz w:val="24"/>
                <w:szCs w:val="24"/>
              </w:rPr>
              <w:t>How the application is going to be Hosted</w:t>
            </w:r>
          </w:p>
        </w:tc>
        <w:tc>
          <w:tcPr>
            <w:tcW w:w="5103" w:type="dxa"/>
            <w:shd w:val="clear" w:color="auto" w:fill="DBE5F1" w:themeFill="accent1" w:themeFillTint="33"/>
          </w:tcPr>
          <w:p w14:paraId="1B286F83" w14:textId="3CDAE0BF" w:rsidR="00D91836" w:rsidRPr="002645F4" w:rsidRDefault="00C3027A" w:rsidP="00D91836">
            <w:pPr>
              <w:rPr>
                <w:rFonts w:ascii="Politica" w:hAnsi="Politica" w:cs="Arial"/>
                <w:spacing w:val="-1"/>
                <w:sz w:val="24"/>
                <w:szCs w:val="24"/>
                <w:shd w:val="clear" w:color="auto" w:fill="FFFFFF"/>
              </w:rPr>
            </w:pPr>
            <w:r>
              <w:rPr>
                <w:rFonts w:ascii="Politica" w:hAnsi="Politica" w:cs="Arial"/>
                <w:spacing w:val="-1"/>
                <w:sz w:val="24"/>
                <w:szCs w:val="24"/>
                <w:shd w:val="clear" w:color="auto" w:fill="FFFFFF"/>
              </w:rPr>
              <w:t>a</w:t>
            </w:r>
            <w:r w:rsidR="00537A2F">
              <w:rPr>
                <w:rFonts w:ascii="Politica" w:hAnsi="Politica" w:cs="Arial"/>
                <w:spacing w:val="-1"/>
                <w:sz w:val="24"/>
                <w:szCs w:val="24"/>
                <w:shd w:val="clear" w:color="auto" w:fill="FFFFFF"/>
              </w:rPr>
              <w:t>.</w:t>
            </w:r>
            <w:r w:rsidR="0080413D">
              <w:rPr>
                <w:rFonts w:ascii="Politica" w:hAnsi="Politica" w:cs="Arial"/>
                <w:spacing w:val="-1"/>
                <w:sz w:val="24"/>
                <w:szCs w:val="24"/>
                <w:shd w:val="clear" w:color="auto" w:fill="FFFFFF"/>
              </w:rPr>
              <w:t xml:space="preserve"> </w:t>
            </w:r>
            <w:r w:rsidR="005457D7" w:rsidRPr="00F2643E">
              <w:rPr>
                <w:rFonts w:ascii="Politica" w:hAnsi="Politica" w:cs="Arial"/>
                <w:spacing w:val="-1"/>
                <w:sz w:val="24"/>
                <w:szCs w:val="24"/>
                <w:shd w:val="clear" w:color="auto" w:fill="FFFFFF"/>
              </w:rPr>
              <w:t xml:space="preserve">What are the security protocols? </w:t>
            </w:r>
            <w:r w:rsidR="00B3474A">
              <w:rPr>
                <w:rFonts w:ascii="Politica" w:hAnsi="Politica" w:cs="Arial"/>
                <w:spacing w:val="-1"/>
                <w:sz w:val="24"/>
                <w:szCs w:val="24"/>
                <w:shd w:val="clear" w:color="auto" w:fill="FFFFFF"/>
              </w:rPr>
              <w:br/>
            </w:r>
            <w:r>
              <w:rPr>
                <w:rFonts w:ascii="Politica" w:hAnsi="Politica" w:cs="Arial"/>
                <w:spacing w:val="-1"/>
                <w:sz w:val="24"/>
                <w:szCs w:val="24"/>
                <w:shd w:val="clear" w:color="auto" w:fill="FFFFFF"/>
              </w:rPr>
              <w:t>b</w:t>
            </w:r>
            <w:r w:rsidR="002645F4">
              <w:rPr>
                <w:rFonts w:ascii="Politica" w:hAnsi="Politica" w:cs="Arial"/>
                <w:spacing w:val="-1"/>
                <w:sz w:val="24"/>
                <w:szCs w:val="24"/>
                <w:shd w:val="clear" w:color="auto" w:fill="FFFFFF"/>
              </w:rPr>
              <w:t xml:space="preserve">. </w:t>
            </w:r>
            <w:r w:rsidR="005457D7" w:rsidRPr="00F2643E">
              <w:rPr>
                <w:rFonts w:ascii="Politica" w:hAnsi="Politica" w:cs="Arial"/>
                <w:spacing w:val="-1"/>
                <w:sz w:val="24"/>
                <w:szCs w:val="24"/>
                <w:shd w:val="clear" w:color="auto" w:fill="FFFFFF"/>
              </w:rPr>
              <w:t xml:space="preserve">Are there any other vendors that the app needs to integrate with (salesforce, SharePoint etc). </w:t>
            </w:r>
            <w:r w:rsidR="002645F4">
              <w:rPr>
                <w:rFonts w:ascii="Politica" w:hAnsi="Politica" w:cs="Arial"/>
                <w:spacing w:val="-1"/>
                <w:sz w:val="24"/>
                <w:szCs w:val="24"/>
                <w:shd w:val="clear" w:color="auto" w:fill="FFFFFF"/>
              </w:rPr>
              <w:br/>
            </w:r>
            <w:r w:rsidR="002D3FA9">
              <w:rPr>
                <w:rFonts w:ascii="Politica" w:hAnsi="Politica" w:cs="Arial"/>
                <w:spacing w:val="-1"/>
                <w:sz w:val="24"/>
                <w:szCs w:val="24"/>
                <w:shd w:val="clear" w:color="auto" w:fill="FFFFFF"/>
              </w:rPr>
              <w:t>c</w:t>
            </w:r>
            <w:r w:rsidR="002645F4">
              <w:rPr>
                <w:rFonts w:ascii="Politica" w:hAnsi="Politica" w:cs="Arial"/>
                <w:spacing w:val="-1"/>
                <w:sz w:val="24"/>
                <w:szCs w:val="24"/>
                <w:shd w:val="clear" w:color="auto" w:fill="FFFFFF"/>
              </w:rPr>
              <w:t>.</w:t>
            </w:r>
            <w:r w:rsidR="00597492">
              <w:rPr>
                <w:rFonts w:ascii="Politica" w:hAnsi="Politica" w:cs="Arial"/>
                <w:spacing w:val="-1"/>
                <w:sz w:val="24"/>
                <w:szCs w:val="24"/>
                <w:shd w:val="clear" w:color="auto" w:fill="FFFFFF"/>
              </w:rPr>
              <w:t xml:space="preserve"> </w:t>
            </w:r>
            <w:r w:rsidR="005457D7" w:rsidRPr="00F2643E">
              <w:rPr>
                <w:rFonts w:ascii="Politica" w:hAnsi="Politica" w:cs="Arial"/>
                <w:spacing w:val="-1"/>
                <w:sz w:val="24"/>
                <w:szCs w:val="24"/>
                <w:shd w:val="clear" w:color="auto" w:fill="FFFFFF"/>
              </w:rPr>
              <w:t xml:space="preserve">How </w:t>
            </w:r>
            <w:r w:rsidR="00144D59">
              <w:rPr>
                <w:rFonts w:ascii="Politica" w:hAnsi="Politica" w:cs="Arial"/>
                <w:spacing w:val="-1"/>
                <w:sz w:val="24"/>
                <w:szCs w:val="24"/>
                <w:shd w:val="clear" w:color="auto" w:fill="FFFFFF"/>
              </w:rPr>
              <w:t xml:space="preserve">is </w:t>
            </w:r>
            <w:proofErr w:type="spellStart"/>
            <w:r w:rsidR="00144D59">
              <w:rPr>
                <w:rFonts w:ascii="Politica" w:hAnsi="Politica" w:cs="Arial"/>
                <w:spacing w:val="-1"/>
                <w:sz w:val="24"/>
                <w:szCs w:val="24"/>
                <w:shd w:val="clear" w:color="auto" w:fill="FFFFFF"/>
              </w:rPr>
              <w:t>Bhangar</w:t>
            </w:r>
            <w:proofErr w:type="spellEnd"/>
            <w:r w:rsidR="00144D59">
              <w:rPr>
                <w:rFonts w:ascii="Politica" w:hAnsi="Politica" w:cs="Arial"/>
                <w:spacing w:val="-1"/>
                <w:sz w:val="24"/>
                <w:szCs w:val="24"/>
                <w:shd w:val="clear" w:color="auto" w:fill="FFFFFF"/>
              </w:rPr>
              <w:t xml:space="preserve"> 24</w:t>
            </w:r>
            <w:r w:rsidR="005457D7" w:rsidRPr="00F2643E">
              <w:rPr>
                <w:rFonts w:ascii="Politica" w:hAnsi="Politica" w:cs="Arial"/>
                <w:spacing w:val="-1"/>
                <w:sz w:val="24"/>
                <w:szCs w:val="24"/>
                <w:shd w:val="clear" w:color="auto" w:fill="FFFFFF"/>
              </w:rPr>
              <w:t xml:space="preserve"> going to manage user generated content and what’s the expected upload/download shape of that content? </w:t>
            </w:r>
          </w:p>
        </w:tc>
      </w:tr>
      <w:tr w:rsidR="00D91836" w14:paraId="4884516D" w14:textId="77777777" w:rsidTr="00387CB1">
        <w:tc>
          <w:tcPr>
            <w:tcW w:w="4106" w:type="dxa"/>
          </w:tcPr>
          <w:p w14:paraId="43FB395C" w14:textId="75CDB22B" w:rsidR="00D91836" w:rsidRPr="00F2643E" w:rsidRDefault="00106594" w:rsidP="00D91836">
            <w:pPr>
              <w:rPr>
                <w:sz w:val="24"/>
                <w:szCs w:val="24"/>
              </w:rPr>
            </w:pPr>
            <w:r>
              <w:rPr>
                <w:rFonts w:ascii="Politica" w:hAnsi="Politica"/>
                <w:sz w:val="24"/>
                <w:szCs w:val="24"/>
              </w:rPr>
              <w:t>W</w:t>
            </w:r>
            <w:r w:rsidR="004158F1" w:rsidRPr="00F2643E">
              <w:rPr>
                <w:rFonts w:ascii="Politica" w:hAnsi="Politica"/>
                <w:sz w:val="24"/>
                <w:szCs w:val="24"/>
              </w:rPr>
              <w:t>hat design considerations/constraints does the mobile application have to work within</w:t>
            </w:r>
            <w:r w:rsidR="00DB08B2">
              <w:rPr>
                <w:rFonts w:ascii="Politica" w:hAnsi="Politica"/>
                <w:sz w:val="24"/>
                <w:szCs w:val="24"/>
              </w:rPr>
              <w:t>?</w:t>
            </w:r>
            <w:r w:rsidR="004158F1" w:rsidRPr="00F2643E">
              <w:rPr>
                <w:rFonts w:ascii="Politica" w:hAnsi="Politica"/>
                <w:sz w:val="24"/>
                <w:szCs w:val="24"/>
              </w:rPr>
              <w:br/>
            </w:r>
          </w:p>
        </w:tc>
        <w:tc>
          <w:tcPr>
            <w:tcW w:w="5103" w:type="dxa"/>
          </w:tcPr>
          <w:p w14:paraId="17D459C3" w14:textId="30DC7F10" w:rsidR="00D91836" w:rsidRPr="00DB08B2" w:rsidRDefault="00DB08B2" w:rsidP="00D91836">
            <w:pPr>
              <w:rPr>
                <w:rFonts w:ascii="Politica" w:hAnsi="Politica"/>
                <w:sz w:val="24"/>
                <w:szCs w:val="24"/>
              </w:rPr>
            </w:pPr>
            <w:r w:rsidRPr="00DB08B2">
              <w:rPr>
                <w:rFonts w:ascii="Politica" w:hAnsi="Politica"/>
                <w:sz w:val="24"/>
                <w:szCs w:val="24"/>
              </w:rPr>
              <w:t>Please share</w:t>
            </w:r>
            <w:r w:rsidR="005643E7">
              <w:rPr>
                <w:rFonts w:ascii="Politica" w:hAnsi="Politica"/>
                <w:sz w:val="24"/>
                <w:szCs w:val="24"/>
              </w:rPr>
              <w:t>.</w:t>
            </w:r>
          </w:p>
        </w:tc>
      </w:tr>
      <w:tr w:rsidR="00D91836" w14:paraId="7AA425C6" w14:textId="77777777" w:rsidTr="00C25CBA">
        <w:tc>
          <w:tcPr>
            <w:tcW w:w="4106" w:type="dxa"/>
            <w:shd w:val="clear" w:color="auto" w:fill="DBE5F1" w:themeFill="accent1" w:themeFillTint="33"/>
          </w:tcPr>
          <w:p w14:paraId="1734964C" w14:textId="31F59EE3" w:rsidR="00D91836" w:rsidRPr="00F2643E" w:rsidRDefault="00B23782" w:rsidP="00D91836">
            <w:pPr>
              <w:rPr>
                <w:sz w:val="24"/>
                <w:szCs w:val="24"/>
              </w:rPr>
            </w:pPr>
            <w:r w:rsidRPr="00F2643E">
              <w:rPr>
                <w:rFonts w:ascii="Politica" w:hAnsi="Politica"/>
                <w:sz w:val="24"/>
                <w:szCs w:val="24"/>
              </w:rPr>
              <w:t>Is there a scope to have multiple releases?</w:t>
            </w:r>
          </w:p>
        </w:tc>
        <w:tc>
          <w:tcPr>
            <w:tcW w:w="5103" w:type="dxa"/>
            <w:shd w:val="clear" w:color="auto" w:fill="DBE5F1" w:themeFill="accent1" w:themeFillTint="33"/>
          </w:tcPr>
          <w:p w14:paraId="577690F7" w14:textId="1D4F9776" w:rsidR="00D91836" w:rsidRPr="00F2643E" w:rsidRDefault="000F6D92" w:rsidP="00D91836">
            <w:pPr>
              <w:rPr>
                <w:sz w:val="24"/>
                <w:szCs w:val="24"/>
              </w:rPr>
            </w:pPr>
            <w:r>
              <w:rPr>
                <w:rFonts w:ascii="Politica" w:hAnsi="Politica"/>
                <w:sz w:val="24"/>
                <w:szCs w:val="24"/>
              </w:rPr>
              <w:t xml:space="preserve">Depending upon the Business Need, there could be a possibility where there could be requirement for future enhancements. </w:t>
            </w:r>
            <w:r w:rsidRPr="00DB08B2">
              <w:rPr>
                <w:rFonts w:ascii="Politica" w:hAnsi="Politica"/>
                <w:sz w:val="24"/>
                <w:szCs w:val="24"/>
              </w:rPr>
              <w:t>Please share</w:t>
            </w:r>
            <w:r w:rsidR="006D196D">
              <w:rPr>
                <w:rFonts w:ascii="Politica" w:hAnsi="Politica"/>
                <w:sz w:val="24"/>
                <w:szCs w:val="24"/>
              </w:rPr>
              <w:t>.</w:t>
            </w:r>
          </w:p>
        </w:tc>
      </w:tr>
      <w:tr w:rsidR="00D91836" w14:paraId="0F575A1C" w14:textId="77777777" w:rsidTr="006720FC">
        <w:tc>
          <w:tcPr>
            <w:tcW w:w="4106" w:type="dxa"/>
            <w:shd w:val="clear" w:color="auto" w:fill="4F81BD" w:themeFill="accent1"/>
          </w:tcPr>
          <w:p w14:paraId="064A192A" w14:textId="19D8D6A5" w:rsidR="00D91836" w:rsidRPr="00D41C76" w:rsidRDefault="008D30CD" w:rsidP="00DA5608">
            <w:pPr>
              <w:jc w:val="center"/>
              <w:rPr>
                <w:rFonts w:ascii="Politica" w:hAnsi="Politica"/>
                <w:b/>
                <w:bCs/>
                <w:color w:val="FFFFFF" w:themeColor="background1"/>
                <w:sz w:val="24"/>
                <w:szCs w:val="24"/>
              </w:rPr>
            </w:pPr>
            <w:r w:rsidRPr="00D41C76">
              <w:rPr>
                <w:rFonts w:ascii="Politica" w:hAnsi="Politica"/>
                <w:b/>
                <w:bCs/>
                <w:color w:val="FFFFFF" w:themeColor="background1"/>
                <w:sz w:val="24"/>
                <w:szCs w:val="24"/>
              </w:rPr>
              <w:t>Business Constraints</w:t>
            </w:r>
          </w:p>
        </w:tc>
        <w:tc>
          <w:tcPr>
            <w:tcW w:w="5103" w:type="dxa"/>
            <w:shd w:val="clear" w:color="auto" w:fill="4F81BD" w:themeFill="accent1"/>
          </w:tcPr>
          <w:p w14:paraId="63B41A07" w14:textId="6599596A" w:rsidR="00D91836" w:rsidRPr="00D41C76" w:rsidRDefault="00DA5608" w:rsidP="00DA5608">
            <w:pPr>
              <w:jc w:val="center"/>
              <w:rPr>
                <w:color w:val="FFFFFF" w:themeColor="background1"/>
                <w:sz w:val="24"/>
                <w:szCs w:val="24"/>
              </w:rPr>
            </w:pPr>
            <w:r w:rsidRPr="00D41C76">
              <w:rPr>
                <w:rFonts w:ascii="Politica" w:hAnsi="Politica"/>
                <w:b/>
                <w:bCs/>
                <w:color w:val="FFFFFF" w:themeColor="background1"/>
                <w:sz w:val="24"/>
                <w:szCs w:val="24"/>
              </w:rPr>
              <w:t>Elaborated Concerns</w:t>
            </w:r>
          </w:p>
        </w:tc>
      </w:tr>
      <w:tr w:rsidR="00D91836" w14:paraId="1C8FBA2E" w14:textId="77777777" w:rsidTr="00C25CBA">
        <w:tc>
          <w:tcPr>
            <w:tcW w:w="4106" w:type="dxa"/>
            <w:shd w:val="clear" w:color="auto" w:fill="DBE5F1" w:themeFill="accent1" w:themeFillTint="33"/>
          </w:tcPr>
          <w:p w14:paraId="2528964D" w14:textId="1F14DC85" w:rsidR="00D91836" w:rsidRPr="00F2643E" w:rsidRDefault="00D86E40" w:rsidP="00D91836">
            <w:pPr>
              <w:rPr>
                <w:sz w:val="24"/>
                <w:szCs w:val="24"/>
              </w:rPr>
            </w:pPr>
            <w:r w:rsidRPr="00F2643E">
              <w:rPr>
                <w:rFonts w:ascii="Politica" w:hAnsi="Politica"/>
                <w:sz w:val="24"/>
                <w:szCs w:val="24"/>
              </w:rPr>
              <w:t xml:space="preserve">How much will </w:t>
            </w:r>
            <w:proofErr w:type="spellStart"/>
            <w:r w:rsidRPr="00F2643E">
              <w:rPr>
                <w:rFonts w:ascii="Politica" w:hAnsi="Politica"/>
                <w:sz w:val="24"/>
                <w:szCs w:val="24"/>
              </w:rPr>
              <w:t>Bhangar</w:t>
            </w:r>
            <w:proofErr w:type="spellEnd"/>
            <w:r w:rsidRPr="00F2643E">
              <w:rPr>
                <w:rFonts w:ascii="Politica" w:hAnsi="Politica"/>
                <w:sz w:val="24"/>
                <w:szCs w:val="24"/>
              </w:rPr>
              <w:t xml:space="preserve"> 24 receive per order</w:t>
            </w:r>
          </w:p>
        </w:tc>
        <w:tc>
          <w:tcPr>
            <w:tcW w:w="5103" w:type="dxa"/>
            <w:shd w:val="clear" w:color="auto" w:fill="DBE5F1" w:themeFill="accent1" w:themeFillTint="33"/>
          </w:tcPr>
          <w:p w14:paraId="211ACF4E" w14:textId="77777777" w:rsidR="00D91836" w:rsidRPr="00F2643E" w:rsidRDefault="00D91836" w:rsidP="00D91836">
            <w:pPr>
              <w:rPr>
                <w:sz w:val="24"/>
                <w:szCs w:val="24"/>
              </w:rPr>
            </w:pPr>
          </w:p>
        </w:tc>
      </w:tr>
      <w:tr w:rsidR="00D86E40" w14:paraId="6EB97FF0" w14:textId="77777777" w:rsidTr="00387CB1">
        <w:tc>
          <w:tcPr>
            <w:tcW w:w="4106" w:type="dxa"/>
          </w:tcPr>
          <w:p w14:paraId="21CBFC14" w14:textId="4892C558" w:rsidR="00D86E40" w:rsidRPr="00F2643E" w:rsidRDefault="004F629F" w:rsidP="00D91836">
            <w:pPr>
              <w:rPr>
                <w:rFonts w:ascii="Politica" w:hAnsi="Politica"/>
                <w:sz w:val="24"/>
                <w:szCs w:val="24"/>
              </w:rPr>
            </w:pPr>
            <w:r w:rsidRPr="00F2643E">
              <w:rPr>
                <w:rFonts w:ascii="Politica" w:hAnsi="Politica"/>
                <w:sz w:val="24"/>
                <w:szCs w:val="24"/>
              </w:rPr>
              <w:t>Mention criteria’s, set KPI’s on weight, per order basis,</w:t>
            </w:r>
          </w:p>
        </w:tc>
        <w:tc>
          <w:tcPr>
            <w:tcW w:w="5103" w:type="dxa"/>
          </w:tcPr>
          <w:p w14:paraId="29925AFE" w14:textId="77777777" w:rsidR="00D86E40" w:rsidRPr="00F2643E" w:rsidRDefault="00D86E40" w:rsidP="00D91836">
            <w:pPr>
              <w:rPr>
                <w:sz w:val="24"/>
                <w:szCs w:val="24"/>
              </w:rPr>
            </w:pPr>
          </w:p>
        </w:tc>
      </w:tr>
      <w:tr w:rsidR="00D86E40" w14:paraId="56F3236F" w14:textId="77777777" w:rsidTr="00C25CBA">
        <w:tc>
          <w:tcPr>
            <w:tcW w:w="4106" w:type="dxa"/>
            <w:shd w:val="clear" w:color="auto" w:fill="DBE5F1" w:themeFill="accent1" w:themeFillTint="33"/>
          </w:tcPr>
          <w:p w14:paraId="319AE3AB" w14:textId="56C25D0F" w:rsidR="00D86E40" w:rsidRPr="00F2643E" w:rsidRDefault="004004BD" w:rsidP="00D91836">
            <w:pPr>
              <w:rPr>
                <w:rFonts w:ascii="Politica" w:hAnsi="Politica"/>
                <w:sz w:val="24"/>
                <w:szCs w:val="24"/>
              </w:rPr>
            </w:pPr>
            <w:r w:rsidRPr="00F2643E">
              <w:rPr>
                <w:rFonts w:ascii="Politica" w:hAnsi="Politica"/>
                <w:sz w:val="24"/>
                <w:szCs w:val="24"/>
              </w:rPr>
              <w:t xml:space="preserve">If monthly, then as per subscription? If yes define subscription </w:t>
            </w:r>
            <w:proofErr w:type="spellStart"/>
            <w:r w:rsidRPr="00F2643E">
              <w:rPr>
                <w:rFonts w:ascii="Politica" w:hAnsi="Politica"/>
                <w:sz w:val="24"/>
                <w:szCs w:val="24"/>
              </w:rPr>
              <w:t>criterias</w:t>
            </w:r>
            <w:proofErr w:type="spellEnd"/>
            <w:r w:rsidRPr="00F2643E">
              <w:rPr>
                <w:rFonts w:ascii="Politica" w:hAnsi="Politica"/>
                <w:sz w:val="24"/>
                <w:szCs w:val="24"/>
              </w:rPr>
              <w:t>.</w:t>
            </w:r>
          </w:p>
        </w:tc>
        <w:tc>
          <w:tcPr>
            <w:tcW w:w="5103" w:type="dxa"/>
            <w:shd w:val="clear" w:color="auto" w:fill="DBE5F1" w:themeFill="accent1" w:themeFillTint="33"/>
          </w:tcPr>
          <w:p w14:paraId="1E1CEE6A" w14:textId="77777777" w:rsidR="00D86E40" w:rsidRPr="00F2643E" w:rsidRDefault="00D86E40" w:rsidP="00D91836">
            <w:pPr>
              <w:rPr>
                <w:sz w:val="24"/>
                <w:szCs w:val="24"/>
              </w:rPr>
            </w:pPr>
          </w:p>
        </w:tc>
      </w:tr>
      <w:tr w:rsidR="004004BD" w14:paraId="3C5FE7CC" w14:textId="77777777" w:rsidTr="00387CB1">
        <w:tc>
          <w:tcPr>
            <w:tcW w:w="4106" w:type="dxa"/>
          </w:tcPr>
          <w:p w14:paraId="39DFBCB3" w14:textId="783D1C7A" w:rsidR="004004BD" w:rsidRPr="00F2643E" w:rsidRDefault="007F32A8" w:rsidP="00D91836">
            <w:pPr>
              <w:rPr>
                <w:rFonts w:ascii="Politica" w:hAnsi="Politica"/>
                <w:sz w:val="24"/>
                <w:szCs w:val="24"/>
              </w:rPr>
            </w:pPr>
            <w:r w:rsidRPr="00F2643E">
              <w:rPr>
                <w:rFonts w:ascii="Politica" w:hAnsi="Politica"/>
                <w:sz w:val="24"/>
                <w:szCs w:val="24"/>
              </w:rPr>
              <w:t>Can we receive list of channel partners?</w:t>
            </w:r>
            <w:r w:rsidRPr="00F2643E">
              <w:rPr>
                <w:rFonts w:ascii="Politica" w:hAnsi="Politica"/>
                <w:sz w:val="24"/>
                <w:szCs w:val="24"/>
              </w:rPr>
              <w:br/>
            </w:r>
          </w:p>
        </w:tc>
        <w:tc>
          <w:tcPr>
            <w:tcW w:w="5103" w:type="dxa"/>
          </w:tcPr>
          <w:p w14:paraId="5756EA1B" w14:textId="77777777" w:rsidR="004004BD" w:rsidRPr="00F2643E" w:rsidRDefault="004004BD" w:rsidP="00D91836">
            <w:pPr>
              <w:rPr>
                <w:sz w:val="24"/>
                <w:szCs w:val="24"/>
              </w:rPr>
            </w:pPr>
          </w:p>
        </w:tc>
      </w:tr>
      <w:tr w:rsidR="00D90124" w14:paraId="65F41C6E" w14:textId="77777777" w:rsidTr="00C25CBA">
        <w:tc>
          <w:tcPr>
            <w:tcW w:w="4106" w:type="dxa"/>
            <w:shd w:val="clear" w:color="auto" w:fill="DBE5F1" w:themeFill="accent1" w:themeFillTint="33"/>
          </w:tcPr>
          <w:p w14:paraId="5048A7BF" w14:textId="7A239B99" w:rsidR="00D90124" w:rsidRPr="00F2643E" w:rsidRDefault="00D90124" w:rsidP="00D90124">
            <w:pPr>
              <w:rPr>
                <w:rFonts w:ascii="Politica" w:hAnsi="Politica"/>
                <w:sz w:val="24"/>
                <w:szCs w:val="24"/>
              </w:rPr>
            </w:pPr>
            <w:r>
              <w:rPr>
                <w:rFonts w:ascii="Politica" w:hAnsi="Politica"/>
                <w:sz w:val="24"/>
                <w:szCs w:val="24"/>
              </w:rPr>
              <w:lastRenderedPageBreak/>
              <w:t>Who will the app compete with</w:t>
            </w:r>
            <w:r w:rsidR="00402C46">
              <w:rPr>
                <w:rFonts w:ascii="Politica" w:hAnsi="Politica"/>
                <w:sz w:val="24"/>
                <w:szCs w:val="24"/>
              </w:rPr>
              <w:t>?</w:t>
            </w:r>
            <w:r w:rsidRPr="00F2643E">
              <w:rPr>
                <w:rFonts w:ascii="Politica" w:hAnsi="Politica"/>
                <w:sz w:val="24"/>
                <w:szCs w:val="24"/>
              </w:rPr>
              <w:br/>
            </w:r>
          </w:p>
        </w:tc>
        <w:tc>
          <w:tcPr>
            <w:tcW w:w="5103" w:type="dxa"/>
            <w:shd w:val="clear" w:color="auto" w:fill="DBE5F1" w:themeFill="accent1" w:themeFillTint="33"/>
          </w:tcPr>
          <w:p w14:paraId="0E5820EF" w14:textId="70EAB57C" w:rsidR="00D90124" w:rsidRPr="00F2643E" w:rsidRDefault="001C5769" w:rsidP="00D90124">
            <w:pPr>
              <w:rPr>
                <w:sz w:val="24"/>
                <w:szCs w:val="24"/>
              </w:rPr>
            </w:pPr>
            <w:proofErr w:type="spellStart"/>
            <w:r>
              <w:rPr>
                <w:rFonts w:ascii="Politica" w:hAnsi="Politica" w:cs="Arial"/>
                <w:sz w:val="24"/>
                <w:szCs w:val="24"/>
              </w:rPr>
              <w:t>Bhangar</w:t>
            </w:r>
            <w:proofErr w:type="spellEnd"/>
            <w:r>
              <w:rPr>
                <w:rFonts w:ascii="Politica" w:hAnsi="Politica" w:cs="Arial"/>
                <w:sz w:val="24"/>
                <w:szCs w:val="24"/>
              </w:rPr>
              <w:t xml:space="preserve"> 24</w:t>
            </w:r>
            <w:r w:rsidR="00D90124" w:rsidRPr="00F2643E">
              <w:rPr>
                <w:rFonts w:ascii="Politica" w:hAnsi="Politica" w:cs="Arial"/>
                <w:sz w:val="24"/>
                <w:szCs w:val="24"/>
              </w:rPr>
              <w:t xml:space="preserve"> </w:t>
            </w:r>
            <w:r>
              <w:rPr>
                <w:rFonts w:ascii="Politica" w:hAnsi="Politica" w:cs="Arial"/>
                <w:sz w:val="24"/>
                <w:szCs w:val="24"/>
              </w:rPr>
              <w:t xml:space="preserve">needs to do </w:t>
            </w:r>
            <w:r w:rsidR="00D90124" w:rsidRPr="00F2643E">
              <w:rPr>
                <w:rFonts w:ascii="Politica" w:hAnsi="Politica" w:cs="Arial"/>
                <w:sz w:val="24"/>
                <w:szCs w:val="24"/>
              </w:rPr>
              <w:t>a detailed evaluation of competitors</w:t>
            </w:r>
            <w:r w:rsidR="00D80027">
              <w:rPr>
                <w:rFonts w:ascii="Politica" w:hAnsi="Politica" w:cs="Arial"/>
                <w:sz w:val="24"/>
                <w:szCs w:val="24"/>
              </w:rPr>
              <w:t xml:space="preserve">. </w:t>
            </w:r>
            <w:r w:rsidR="0056535E">
              <w:rPr>
                <w:rFonts w:ascii="Politica" w:hAnsi="Politica" w:cs="Arial"/>
                <w:sz w:val="24"/>
                <w:szCs w:val="24"/>
              </w:rPr>
              <w:br/>
            </w:r>
            <w:r w:rsidR="0056535E" w:rsidRPr="00214A5C">
              <w:rPr>
                <w:rFonts w:ascii="Politica" w:hAnsi="Politica"/>
                <w:sz w:val="24"/>
                <w:szCs w:val="24"/>
              </w:rPr>
              <w:t xml:space="preserve">Although </w:t>
            </w:r>
            <w:proofErr w:type="spellStart"/>
            <w:r w:rsidR="0056535E" w:rsidRPr="00214A5C">
              <w:rPr>
                <w:rFonts w:ascii="Politica" w:hAnsi="Politica"/>
                <w:sz w:val="24"/>
                <w:szCs w:val="24"/>
              </w:rPr>
              <w:t>Bhangar</w:t>
            </w:r>
            <w:proofErr w:type="spellEnd"/>
            <w:r w:rsidR="0056535E" w:rsidRPr="00214A5C">
              <w:rPr>
                <w:rFonts w:ascii="Politica" w:hAnsi="Politica"/>
                <w:sz w:val="24"/>
                <w:szCs w:val="24"/>
              </w:rPr>
              <w:t xml:space="preserve"> 24 claims to be one of its kind</w:t>
            </w:r>
            <w:r w:rsidR="00AC236B" w:rsidRPr="00214A5C">
              <w:rPr>
                <w:rFonts w:ascii="Politica" w:hAnsi="Politica"/>
                <w:sz w:val="24"/>
                <w:szCs w:val="24"/>
              </w:rPr>
              <w:br/>
            </w:r>
            <w:r w:rsidR="0056535E" w:rsidRPr="00214A5C">
              <w:rPr>
                <w:rFonts w:ascii="Politica" w:hAnsi="Politica"/>
                <w:sz w:val="24"/>
                <w:szCs w:val="24"/>
              </w:rPr>
              <w:t>to introduce this app in the market, thorough</w:t>
            </w:r>
            <w:r w:rsidR="00AC236B" w:rsidRPr="00214A5C">
              <w:rPr>
                <w:rFonts w:ascii="Politica" w:hAnsi="Politica"/>
                <w:sz w:val="24"/>
                <w:szCs w:val="24"/>
              </w:rPr>
              <w:br/>
            </w:r>
            <w:r w:rsidR="0056535E" w:rsidRPr="00214A5C">
              <w:rPr>
                <w:rFonts w:ascii="Politica" w:hAnsi="Politica"/>
                <w:sz w:val="24"/>
                <w:szCs w:val="24"/>
              </w:rPr>
              <w:t>market analysis to be done.</w:t>
            </w:r>
          </w:p>
        </w:tc>
      </w:tr>
    </w:tbl>
    <w:p w14:paraId="66C9E180" w14:textId="77777777" w:rsidR="00D91836" w:rsidRPr="00D91836" w:rsidRDefault="00D91836" w:rsidP="00D91836"/>
    <w:p w14:paraId="6D0999AB" w14:textId="77777777" w:rsidR="003C6007" w:rsidRDefault="003C6007" w:rsidP="005C6ED9">
      <w:pPr>
        <w:rPr>
          <w:rFonts w:ascii="Politica" w:hAnsi="Politica"/>
          <w:sz w:val="24"/>
          <w:szCs w:val="24"/>
        </w:rPr>
      </w:pPr>
    </w:p>
    <w:p w14:paraId="0D00A73F" w14:textId="77777777" w:rsidR="003C6007" w:rsidRDefault="003C6007" w:rsidP="005C6ED9">
      <w:pPr>
        <w:rPr>
          <w:rFonts w:ascii="Politica" w:hAnsi="Politica"/>
          <w:sz w:val="24"/>
          <w:szCs w:val="24"/>
        </w:rPr>
      </w:pPr>
    </w:p>
    <w:p w14:paraId="04B39B51" w14:textId="77777777" w:rsidR="003C6007" w:rsidRDefault="003C6007" w:rsidP="005C6ED9">
      <w:pPr>
        <w:rPr>
          <w:rFonts w:ascii="Politica" w:hAnsi="Politica"/>
          <w:sz w:val="24"/>
          <w:szCs w:val="24"/>
        </w:rPr>
      </w:pPr>
    </w:p>
    <w:p w14:paraId="109B358B" w14:textId="77777777" w:rsidR="003C6007" w:rsidRDefault="003C6007" w:rsidP="005C6ED9">
      <w:pPr>
        <w:rPr>
          <w:rFonts w:ascii="Politica" w:hAnsi="Politica"/>
          <w:sz w:val="24"/>
          <w:szCs w:val="24"/>
        </w:rPr>
      </w:pPr>
    </w:p>
    <w:p w14:paraId="1DA6B044" w14:textId="77777777" w:rsidR="003C6007" w:rsidRDefault="003C6007" w:rsidP="005C6ED9">
      <w:pPr>
        <w:rPr>
          <w:rFonts w:ascii="Politica" w:hAnsi="Politica"/>
          <w:sz w:val="24"/>
          <w:szCs w:val="24"/>
        </w:rPr>
      </w:pPr>
    </w:p>
    <w:p w14:paraId="02F25905" w14:textId="77777777" w:rsidR="003C6007" w:rsidRDefault="003C6007" w:rsidP="005C6ED9">
      <w:pPr>
        <w:rPr>
          <w:rFonts w:ascii="Politica" w:hAnsi="Politica"/>
          <w:sz w:val="24"/>
          <w:szCs w:val="24"/>
        </w:rPr>
      </w:pPr>
    </w:p>
    <w:p w14:paraId="129C24D1" w14:textId="77777777" w:rsidR="003C6007" w:rsidRDefault="003C6007" w:rsidP="005C6ED9">
      <w:pPr>
        <w:rPr>
          <w:rFonts w:ascii="Politica" w:hAnsi="Politica"/>
          <w:sz w:val="24"/>
          <w:szCs w:val="24"/>
        </w:rPr>
      </w:pPr>
    </w:p>
    <w:p w14:paraId="452C11C0" w14:textId="77777777" w:rsidR="003C6007" w:rsidRDefault="003C6007" w:rsidP="005C6ED9">
      <w:pPr>
        <w:rPr>
          <w:rFonts w:ascii="Politica" w:hAnsi="Politica"/>
          <w:sz w:val="24"/>
          <w:szCs w:val="24"/>
        </w:rPr>
      </w:pPr>
    </w:p>
    <w:p w14:paraId="2CE03B97" w14:textId="77777777" w:rsidR="003C6007" w:rsidRDefault="003C6007" w:rsidP="005C6ED9">
      <w:pPr>
        <w:rPr>
          <w:rFonts w:ascii="Politica" w:hAnsi="Politica"/>
          <w:sz w:val="24"/>
          <w:szCs w:val="24"/>
        </w:rPr>
      </w:pPr>
    </w:p>
    <w:p w14:paraId="06D58E13" w14:textId="0A6BE4BF" w:rsidR="003C6007" w:rsidRDefault="003C6007" w:rsidP="005C6ED9">
      <w:pPr>
        <w:rPr>
          <w:rFonts w:ascii="Politica" w:hAnsi="Politica"/>
          <w:sz w:val="24"/>
          <w:szCs w:val="24"/>
        </w:rPr>
      </w:pPr>
    </w:p>
    <w:p w14:paraId="68333565" w14:textId="0F9464DF" w:rsidR="00CC3B09" w:rsidRDefault="00CC3B09" w:rsidP="005C6ED9">
      <w:pPr>
        <w:rPr>
          <w:rFonts w:ascii="Politica" w:hAnsi="Politica"/>
          <w:sz w:val="24"/>
          <w:szCs w:val="24"/>
        </w:rPr>
      </w:pPr>
    </w:p>
    <w:p w14:paraId="4AEE782F" w14:textId="39856D41" w:rsidR="00CC3B09" w:rsidRDefault="00CC3B09" w:rsidP="005C6ED9">
      <w:pPr>
        <w:rPr>
          <w:rFonts w:ascii="Politica" w:hAnsi="Politica"/>
          <w:sz w:val="24"/>
          <w:szCs w:val="24"/>
        </w:rPr>
      </w:pPr>
    </w:p>
    <w:p w14:paraId="4EBD29B5" w14:textId="49F5EF74" w:rsidR="00CC3B09" w:rsidRDefault="00CC3B09" w:rsidP="005C6ED9">
      <w:pPr>
        <w:rPr>
          <w:rFonts w:ascii="Politica" w:hAnsi="Politica"/>
          <w:sz w:val="24"/>
          <w:szCs w:val="24"/>
        </w:rPr>
      </w:pPr>
    </w:p>
    <w:p w14:paraId="7AF001CA" w14:textId="64819B9D" w:rsidR="00CC3B09" w:rsidRDefault="00CC3B09" w:rsidP="005C6ED9">
      <w:pPr>
        <w:rPr>
          <w:rFonts w:ascii="Politica" w:hAnsi="Politica"/>
          <w:sz w:val="24"/>
          <w:szCs w:val="24"/>
        </w:rPr>
      </w:pPr>
    </w:p>
    <w:p w14:paraId="5B3BD257" w14:textId="2041AC47" w:rsidR="00CC3B09" w:rsidRDefault="00CC3B09" w:rsidP="005C6ED9">
      <w:pPr>
        <w:rPr>
          <w:rFonts w:ascii="Politica" w:hAnsi="Politica"/>
          <w:sz w:val="24"/>
          <w:szCs w:val="24"/>
        </w:rPr>
      </w:pPr>
    </w:p>
    <w:p w14:paraId="127AD43F" w14:textId="77777777" w:rsidR="00D41C76" w:rsidRDefault="00D41C76" w:rsidP="005C6ED9">
      <w:pPr>
        <w:rPr>
          <w:rFonts w:ascii="Politica" w:hAnsi="Politica"/>
          <w:sz w:val="24"/>
          <w:szCs w:val="24"/>
        </w:rPr>
      </w:pPr>
    </w:p>
    <w:p w14:paraId="1A5DA681" w14:textId="21013A8F" w:rsidR="00AE769D" w:rsidRPr="00AE769D" w:rsidRDefault="00AE769D" w:rsidP="005C6ED9">
      <w:pPr>
        <w:rPr>
          <w:rFonts w:ascii="Politica" w:hAnsi="Politica"/>
          <w:sz w:val="24"/>
          <w:szCs w:val="24"/>
        </w:rPr>
      </w:pPr>
    </w:p>
    <w:p w14:paraId="17133D97" w14:textId="5BAE1A65" w:rsidR="00083C83" w:rsidRPr="00526063" w:rsidRDefault="00865177" w:rsidP="005F6CFB">
      <w:pPr>
        <w:spacing w:after="0" w:line="240" w:lineRule="auto"/>
        <w:rPr>
          <w:rFonts w:ascii="Politica" w:hAnsi="Politica"/>
          <w:b/>
          <w:bCs/>
          <w:color w:val="4F81BD" w:themeColor="accent1"/>
          <w:sz w:val="28"/>
          <w:szCs w:val="28"/>
        </w:rPr>
      </w:pPr>
      <w:r w:rsidRPr="00526063">
        <w:rPr>
          <w:rFonts w:ascii="Politica" w:hAnsi="Politica"/>
          <w:b/>
          <w:bCs/>
          <w:color w:val="4F81BD" w:themeColor="accent1"/>
          <w:sz w:val="28"/>
          <w:szCs w:val="28"/>
        </w:rPr>
        <w:lastRenderedPageBreak/>
        <w:t>SWOT Analysis:</w:t>
      </w:r>
    </w:p>
    <w:p w14:paraId="41377A4B" w14:textId="71428E50" w:rsidR="003A4E20" w:rsidRPr="005F6CFB" w:rsidRDefault="003A4E20" w:rsidP="001621EF">
      <w:pPr>
        <w:spacing w:after="0" w:line="240" w:lineRule="auto"/>
        <w:ind w:left="-284" w:firstLine="284"/>
        <w:rPr>
          <w:rFonts w:ascii="Politica" w:hAnsi="Politica"/>
          <w:color w:val="262626" w:themeColor="text1" w:themeTint="D9"/>
          <w:spacing w:val="12"/>
          <w:sz w:val="24"/>
        </w:rPr>
      </w:pPr>
      <w:r w:rsidRPr="00210C8D">
        <w:rPr>
          <w:rFonts w:ascii="Politica" w:hAnsi="Politica"/>
          <w:noProof/>
        </w:rPr>
        <w:drawing>
          <wp:inline distT="0" distB="0" distL="0" distR="0" wp14:anchorId="215A80D6" wp14:editId="05BABA56">
            <wp:extent cx="6150318" cy="4930346"/>
            <wp:effectExtent l="0" t="0" r="0" b="3810"/>
            <wp:docPr id="19" name="Diagram 19">
              <a:extLst xmlns:a="http://schemas.openxmlformats.org/drawingml/2006/main">
                <a:ext uri="{FF2B5EF4-FFF2-40B4-BE49-F238E27FC236}">
                  <a16:creationId xmlns:a16="http://schemas.microsoft.com/office/drawing/2014/main" id="{F8037C88-8C38-4E81-B21A-CFE06705B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sectPr w:rsidR="003A4E20" w:rsidRPr="005F6CFB" w:rsidSect="00BD60F5">
      <w:headerReference w:type="default" r:id="rId22"/>
      <w:footerReference w:type="even" r:id="rId23"/>
      <w:footerReference w:type="default" r:id="rId24"/>
      <w:footerReference w:type="first" r:id="rId25"/>
      <w:type w:val="continuous"/>
      <w:pgSz w:w="11910" w:h="16840" w:code="9"/>
      <w:pgMar w:top="0" w:right="790" w:bottom="433" w:left="1440" w:header="1134" w:footer="226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10A8D" w14:textId="77777777" w:rsidR="008C4007" w:rsidRDefault="008C4007" w:rsidP="009F2327">
      <w:r>
        <w:separator/>
      </w:r>
    </w:p>
  </w:endnote>
  <w:endnote w:type="continuationSeparator" w:id="0">
    <w:p w14:paraId="0B15776F" w14:textId="77777777" w:rsidR="008C4007" w:rsidRDefault="008C4007" w:rsidP="009F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olitica">
    <w:panose1 w:val="02000506060000020004"/>
    <w:charset w:val="00"/>
    <w:family w:val="auto"/>
    <w:pitch w:val="variable"/>
    <w:sig w:usb0="A00002AF" w:usb1="5000204A" w:usb2="00000000" w:usb3="00000000" w:csb0="0000019F" w:csb1="00000000"/>
  </w:font>
  <w:font w:name="Aerolinea">
    <w:altName w:val="Calibri"/>
    <w:charset w:val="4D"/>
    <w:family w:val="auto"/>
    <w:pitch w:val="variable"/>
    <w:sig w:usb0="800000A7" w:usb1="5000004A" w:usb2="00000000" w:usb3="00000000" w:csb0="00000111" w:csb1="00000000"/>
  </w:font>
  <w:font w:name="Gisha">
    <w:charset w:val="B1"/>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DF6EC" w14:textId="77777777" w:rsidR="00DD4550" w:rsidRDefault="00DD4550" w:rsidP="007B6E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46732F" w14:textId="77777777" w:rsidR="00DD4550" w:rsidRDefault="00DD4550" w:rsidP="007748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AA87B" w14:textId="77777777" w:rsidR="00DD4550" w:rsidRPr="00292B81" w:rsidRDefault="00DD4550" w:rsidP="0039773F">
    <w:pPr>
      <w:pStyle w:val="Footer"/>
      <w:ind w:right="360"/>
      <w:jc w:val="center"/>
      <w:rPr>
        <w:spacing w:val="12"/>
      </w:rPr>
    </w:pPr>
    <w:r>
      <w:rPr>
        <w:rFonts w:ascii="Politica" w:hAnsi="Politica"/>
        <w:b/>
        <w:color w:val="595959" w:themeColor="text1" w:themeTint="A6"/>
        <w:spacing w:val="12"/>
        <w:sz w:val="16"/>
      </w:rPr>
      <w:t xml:space="preserve">          </w:t>
    </w:r>
    <w:r w:rsidRPr="0039773F">
      <w:rPr>
        <w:rFonts w:ascii="Politica" w:hAnsi="Politica"/>
        <w:b/>
        <w:color w:val="595959" w:themeColor="text1" w:themeTint="A6"/>
        <w:spacing w:val="12"/>
        <w:sz w:val="16"/>
      </w:rPr>
      <w:fldChar w:fldCharType="begin"/>
    </w:r>
    <w:r w:rsidRPr="0039773F">
      <w:rPr>
        <w:rFonts w:ascii="Politica" w:hAnsi="Politica"/>
        <w:b/>
        <w:color w:val="595959" w:themeColor="text1" w:themeTint="A6"/>
        <w:spacing w:val="12"/>
        <w:sz w:val="16"/>
      </w:rPr>
      <w:instrText xml:space="preserve"> PAGE  \* MERGEFORMAT </w:instrText>
    </w:r>
    <w:r w:rsidRPr="0039773F">
      <w:rPr>
        <w:rFonts w:ascii="Politica" w:hAnsi="Politica"/>
        <w:b/>
        <w:color w:val="595959" w:themeColor="text1" w:themeTint="A6"/>
        <w:spacing w:val="12"/>
        <w:sz w:val="16"/>
      </w:rPr>
      <w:fldChar w:fldCharType="separate"/>
    </w:r>
    <w:r w:rsidRPr="0039773F">
      <w:rPr>
        <w:rFonts w:ascii="Politica" w:hAnsi="Politica"/>
        <w:b/>
        <w:noProof/>
        <w:color w:val="595959" w:themeColor="text1" w:themeTint="A6"/>
        <w:spacing w:val="12"/>
        <w:sz w:val="16"/>
      </w:rPr>
      <w:t>1</w:t>
    </w:r>
    <w:r w:rsidRPr="0039773F">
      <w:rPr>
        <w:rFonts w:ascii="Politica" w:hAnsi="Politica"/>
        <w:b/>
        <w:color w:val="595959" w:themeColor="text1" w:themeTint="A6"/>
        <w:spacing w:val="12"/>
        <w:sz w:val="16"/>
      </w:rPr>
      <w:fldChar w:fldCharType="end"/>
    </w:r>
    <w:r w:rsidRPr="0039773F">
      <w:rPr>
        <w:color w:val="595959" w:themeColor="text1" w:themeTint="A6"/>
        <w:spacing w:val="12"/>
        <w:sz w:val="16"/>
      </w:rPr>
      <w:t xml:space="preserve"> </w:t>
    </w:r>
    <w:r w:rsidRPr="0039773F">
      <w:rPr>
        <w:rFonts w:ascii="Politica" w:hAnsi="Politica"/>
        <w:b/>
        <w:color w:val="595959" w:themeColor="text1" w:themeTint="A6"/>
        <w:spacing w:val="12"/>
        <w:sz w:val="16"/>
      </w:rPr>
      <w:t>of</w:t>
    </w:r>
    <w:r w:rsidRPr="0039773F">
      <w:rPr>
        <w:color w:val="595959" w:themeColor="text1" w:themeTint="A6"/>
        <w:spacing w:val="12"/>
        <w:sz w:val="16"/>
      </w:rPr>
      <w:t xml:space="preserve"> </w:t>
    </w:r>
    <w:r w:rsidRPr="0039773F">
      <w:rPr>
        <w:rFonts w:ascii="Politica" w:hAnsi="Politica"/>
        <w:b/>
        <w:color w:val="595959" w:themeColor="text1" w:themeTint="A6"/>
        <w:spacing w:val="12"/>
        <w:sz w:val="16"/>
      </w:rPr>
      <w:fldChar w:fldCharType="begin"/>
    </w:r>
    <w:r w:rsidRPr="0039773F">
      <w:rPr>
        <w:rFonts w:ascii="Politica" w:hAnsi="Politica"/>
        <w:b/>
        <w:color w:val="595959" w:themeColor="text1" w:themeTint="A6"/>
        <w:spacing w:val="12"/>
        <w:sz w:val="16"/>
      </w:rPr>
      <w:instrText xml:space="preserve"> NUMPAGES  \* MERGEFORMAT </w:instrText>
    </w:r>
    <w:r w:rsidRPr="0039773F">
      <w:rPr>
        <w:rFonts w:ascii="Politica" w:hAnsi="Politica"/>
        <w:b/>
        <w:color w:val="595959" w:themeColor="text1" w:themeTint="A6"/>
        <w:spacing w:val="12"/>
        <w:sz w:val="16"/>
      </w:rPr>
      <w:fldChar w:fldCharType="separate"/>
    </w:r>
    <w:r w:rsidRPr="0039773F">
      <w:rPr>
        <w:rFonts w:ascii="Politica" w:hAnsi="Politica"/>
        <w:b/>
        <w:noProof/>
        <w:color w:val="595959" w:themeColor="text1" w:themeTint="A6"/>
        <w:spacing w:val="12"/>
        <w:sz w:val="16"/>
      </w:rPr>
      <w:t>2</w:t>
    </w:r>
    <w:r w:rsidRPr="0039773F">
      <w:rPr>
        <w:rFonts w:ascii="Politica" w:hAnsi="Politica"/>
        <w:b/>
        <w:color w:val="595959" w:themeColor="text1" w:themeTint="A6"/>
        <w:spacing w:val="12"/>
        <w:sz w:val="16"/>
      </w:rPr>
      <w:fldChar w:fldCharType="end"/>
    </w:r>
    <w:r w:rsidRPr="00292B81">
      <w:rPr>
        <w:noProof/>
        <w:color w:val="FFFFFF" w:themeColor="background1"/>
        <w:spacing w:val="12"/>
        <w:sz w:val="18"/>
      </w:rPr>
      <mc:AlternateContent>
        <mc:Choice Requires="wpg">
          <w:drawing>
            <wp:anchor distT="0" distB="0" distL="114300" distR="114300" simplePos="0" relativeHeight="251659776" behindDoc="0" locked="0" layoutInCell="1" allowOverlap="1" wp14:anchorId="1B7BA58E" wp14:editId="718B07DB">
              <wp:simplePos x="0" y="0"/>
              <wp:positionH relativeFrom="column">
                <wp:posOffset>5080</wp:posOffset>
              </wp:positionH>
              <wp:positionV relativeFrom="paragraph">
                <wp:posOffset>292100</wp:posOffset>
              </wp:positionV>
              <wp:extent cx="6184265" cy="943610"/>
              <wp:effectExtent l="0" t="0" r="635" b="8890"/>
              <wp:wrapThrough wrapText="bothSides">
                <wp:wrapPolygon edited="0">
                  <wp:start x="0" y="0"/>
                  <wp:lineTo x="0" y="13664"/>
                  <wp:lineTo x="16945" y="13954"/>
                  <wp:lineTo x="0" y="16861"/>
                  <wp:lineTo x="0" y="21513"/>
                  <wp:lineTo x="21558" y="21513"/>
                  <wp:lineTo x="21558" y="0"/>
                  <wp:lineTo x="0" y="0"/>
                </wp:wrapPolygon>
              </wp:wrapThrough>
              <wp:docPr id="103" name="Group 103"/>
              <wp:cNvGraphicFramePr/>
              <a:graphic xmlns:a="http://schemas.openxmlformats.org/drawingml/2006/main">
                <a:graphicData uri="http://schemas.microsoft.com/office/word/2010/wordprocessingGroup">
                  <wpg:wgp>
                    <wpg:cNvGrpSpPr/>
                    <wpg:grpSpPr>
                      <a:xfrm>
                        <a:off x="0" y="0"/>
                        <a:ext cx="6184265" cy="943610"/>
                        <a:chOff x="-1" y="-174682"/>
                        <a:chExt cx="7597931" cy="1242300"/>
                      </a:xfrm>
                    </wpg:grpSpPr>
                    <wps:wsp>
                      <wps:cNvPr id="5" name="Text Box 1"/>
                      <wps:cNvSpPr txBox="1">
                        <a:spLocks noChangeArrowheads="1"/>
                      </wps:cNvSpPr>
                      <wps:spPr bwMode="auto">
                        <a:xfrm>
                          <a:off x="5999840" y="-117140"/>
                          <a:ext cx="1598090" cy="96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9F033" w14:textId="77777777" w:rsidR="00DD4550" w:rsidRPr="0070393C" w:rsidRDefault="00DD4550" w:rsidP="00A1054F">
                            <w:pPr>
                              <w:spacing w:line="240" w:lineRule="auto"/>
                              <w:ind w:right="80"/>
                              <w:jc w:val="right"/>
                              <w:rPr>
                                <w:rFonts w:ascii="Politica" w:hAnsi="Politica"/>
                                <w:color w:val="595959" w:themeColor="text1" w:themeTint="A6"/>
                                <w:sz w:val="24"/>
                                <w:szCs w:val="24"/>
                              </w:rPr>
                            </w:pPr>
                            <w:r w:rsidRPr="0070393C">
                              <w:rPr>
                                <w:rFonts w:ascii="Politica" w:hAnsi="Politica"/>
                                <w:color w:val="595959" w:themeColor="text1" w:themeTint="A6"/>
                                <w:sz w:val="24"/>
                                <w:szCs w:val="24"/>
                              </w:rPr>
                              <w:t>+91 7887445501</w:t>
                            </w:r>
                            <w:r w:rsidRPr="0070393C">
                              <w:rPr>
                                <w:rFonts w:ascii="Politica" w:hAnsi="Politica"/>
                                <w:color w:val="595959" w:themeColor="text1" w:themeTint="A6"/>
                                <w:sz w:val="24"/>
                                <w:szCs w:val="24"/>
                              </w:rPr>
                              <w:br/>
                            </w:r>
                            <w:hyperlink r:id="rId1" w:history="1">
                              <w:r w:rsidRPr="0070393C">
                                <w:rPr>
                                  <w:rStyle w:val="Hyperlink"/>
                                  <w:rFonts w:ascii="Politica" w:hAnsi="Politica"/>
                                  <w:sz w:val="24"/>
                                  <w:szCs w:val="24"/>
                                </w:rPr>
                                <w:t>info@fluidscapes.in</w:t>
                              </w:r>
                            </w:hyperlink>
                          </w:p>
                        </w:txbxContent>
                      </wps:txbx>
                      <wps:bodyPr rot="0" vert="horz" wrap="square" lIns="0" tIns="0" rIns="0" bIns="0" anchor="t" anchorCtr="0" upright="1">
                        <a:noAutofit/>
                      </wps:bodyPr>
                    </wps:wsp>
                    <pic:pic xmlns:pic="http://schemas.openxmlformats.org/drawingml/2006/picture">
                      <pic:nvPicPr>
                        <pic:cNvPr id="3" name="image2.png"/>
                        <pic:cNvPicPr>
                          <a:picLocks noChangeAspect="1"/>
                        </pic:cNvPicPr>
                      </pic:nvPicPr>
                      <pic:blipFill>
                        <a:blip r:embed="rId2" cstate="print"/>
                        <a:stretch>
                          <a:fillRect/>
                        </a:stretch>
                      </pic:blipFill>
                      <pic:spPr>
                        <a:xfrm>
                          <a:off x="3590212" y="-41742"/>
                          <a:ext cx="475634" cy="624124"/>
                        </a:xfrm>
                        <a:prstGeom prst="rect">
                          <a:avLst/>
                        </a:prstGeom>
                      </pic:spPr>
                    </pic:pic>
                    <wps:wsp>
                      <wps:cNvPr id="1" name="Text Box 2"/>
                      <wps:cNvSpPr txBox="1">
                        <a:spLocks noChangeArrowheads="1"/>
                      </wps:cNvSpPr>
                      <wps:spPr bwMode="auto">
                        <a:xfrm>
                          <a:off x="3110" y="818171"/>
                          <a:ext cx="7594820" cy="249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D2F77" w14:textId="77777777" w:rsidR="00DD4550" w:rsidRPr="005456BF" w:rsidRDefault="00DD4550" w:rsidP="00E05368">
                            <w:pPr>
                              <w:pStyle w:val="BodyText"/>
                              <w:spacing w:before="18"/>
                              <w:ind w:left="20"/>
                              <w:rPr>
                                <w:rFonts w:ascii="Politica" w:hAnsi="Politica"/>
                                <w:color w:val="A6A6A6" w:themeColor="background1" w:themeShade="A6"/>
                                <w:spacing w:val="12"/>
                                <w:sz w:val="24"/>
                                <w:szCs w:val="22"/>
                              </w:rPr>
                            </w:pPr>
                            <w:r w:rsidRPr="005456BF">
                              <w:rPr>
                                <w:rFonts w:ascii="Politica" w:hAnsi="Politica"/>
                                <w:color w:val="A6A6A6" w:themeColor="background1" w:themeShade="A6"/>
                                <w:spacing w:val="12"/>
                                <w:sz w:val="24"/>
                                <w:szCs w:val="22"/>
                              </w:rPr>
                              <w:t>Unit No.2, Patel Chambers, Ground Floor,13, Mathew Road, Opera House, Mumbai 400004, Maharashtra, India</w:t>
                            </w:r>
                          </w:p>
                        </w:txbxContent>
                      </wps:txbx>
                      <wps:bodyPr rot="0" vert="horz" wrap="square" lIns="0" tIns="0" rIns="0" bIns="0" anchor="t" anchorCtr="0" upright="1">
                        <a:noAutofit/>
                      </wps:bodyPr>
                    </wps:wsp>
                    <wps:wsp>
                      <wps:cNvPr id="4" name="Text Box 3"/>
                      <wps:cNvSpPr txBox="1">
                        <a:spLocks noChangeArrowheads="1"/>
                      </wps:cNvSpPr>
                      <wps:spPr bwMode="auto">
                        <a:xfrm>
                          <a:off x="-1" y="-140192"/>
                          <a:ext cx="2175440" cy="748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DB9D1" w14:textId="77777777" w:rsidR="00DD4550" w:rsidRPr="0070393C" w:rsidRDefault="00DD4550" w:rsidP="00292B81">
                            <w:pPr>
                              <w:spacing w:line="240" w:lineRule="auto"/>
                              <w:rPr>
                                <w:rFonts w:ascii="Politica" w:hAnsi="Politica" w:cs="Gisha"/>
                                <w:color w:val="595959" w:themeColor="text1" w:themeTint="A6"/>
                                <w:spacing w:val="20"/>
                                <w:sz w:val="24"/>
                                <w:szCs w:val="24"/>
                              </w:rPr>
                            </w:pPr>
                            <w:r w:rsidRPr="0070393C">
                              <w:rPr>
                                <w:rFonts w:ascii="Politica" w:hAnsi="Politica" w:cs="Gisha"/>
                                <w:color w:val="595959" w:themeColor="text1" w:themeTint="A6"/>
                                <w:spacing w:val="20"/>
                                <w:sz w:val="24"/>
                                <w:szCs w:val="24"/>
                              </w:rPr>
                              <w:t>PAN: AADCF2304C</w:t>
                            </w:r>
                            <w:r w:rsidRPr="0070393C">
                              <w:rPr>
                                <w:rFonts w:ascii="Politica" w:hAnsi="Politica" w:cs="Gisha"/>
                                <w:color w:val="595959" w:themeColor="text1" w:themeTint="A6"/>
                                <w:spacing w:val="20"/>
                                <w:sz w:val="24"/>
                                <w:szCs w:val="24"/>
                              </w:rPr>
                              <w:br/>
                              <w:t>TAN: MUMF08892C</w:t>
                            </w:r>
                            <w:r w:rsidRPr="0070393C">
                              <w:rPr>
                                <w:rFonts w:ascii="Politica" w:hAnsi="Politica" w:cs="Gisha"/>
                                <w:color w:val="595959" w:themeColor="text1" w:themeTint="A6"/>
                                <w:spacing w:val="20"/>
                                <w:sz w:val="24"/>
                                <w:szCs w:val="24"/>
                              </w:rPr>
                              <w:br/>
                              <w:t>GSTIN: 27AADCF2304C1ZB</w:t>
                            </w:r>
                          </w:p>
                        </w:txbxContent>
                      </wps:txbx>
                      <wps:bodyPr rot="0" vert="horz" wrap="square" lIns="0" tIns="0" rIns="0" bIns="0" anchor="t" anchorCtr="0" upright="1">
                        <a:noAutofit/>
                      </wps:bodyPr>
                    </wps:wsp>
                    <wps:wsp>
                      <wps:cNvPr id="6" name="Line 4"/>
                      <wps:cNvCnPr>
                        <a:cxnSpLocks noChangeShapeType="1"/>
                      </wps:cNvCnPr>
                      <wps:spPr bwMode="auto">
                        <a:xfrm>
                          <a:off x="-1" y="-174682"/>
                          <a:ext cx="7544301" cy="0"/>
                        </a:xfrm>
                        <a:prstGeom prst="line">
                          <a:avLst/>
                        </a:prstGeom>
                        <a:noFill/>
                        <a:ln w="12855">
                          <a:solidFill>
                            <a:srgbClr val="4E4E4D"/>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B7BA58E" id="Group 103" o:spid="_x0000_s1039" style="position:absolute;left:0;text-align:left;margin-left:.4pt;margin-top:23pt;width:486.95pt;height:74.3pt;z-index:251659776;mso-width-relative:margin;mso-height-relative:margin" coordorigin=",-1746" coordsize="75979,12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">
              <v:shapetype id="_x0000_t202" coordsize="21600,21600" o:spt="202" path="m,l,21600r21600,l21600,xe">
                <v:stroke joinstyle="miter"/>
                <v:path gradientshapeok="t" o:connecttype="rect"/>
              </v:shapetype>
              <v:shape id="Text Box 1" o:spid="_x0000_s1040" type="#_x0000_t202" style="position:absolute;left:59998;top:-1171;width:15981;height:9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0F9F033" w14:textId="77777777" w:rsidR="00DD4550" w:rsidRPr="0070393C" w:rsidRDefault="00DD4550" w:rsidP="00A1054F">
                      <w:pPr>
                        <w:spacing w:line="240" w:lineRule="auto"/>
                        <w:ind w:right="80"/>
                        <w:jc w:val="right"/>
                        <w:rPr>
                          <w:rFonts w:ascii="Politica" w:hAnsi="Politica"/>
                          <w:color w:val="595959" w:themeColor="text1" w:themeTint="A6"/>
                          <w:sz w:val="24"/>
                          <w:szCs w:val="24"/>
                        </w:rPr>
                      </w:pPr>
                      <w:r w:rsidRPr="0070393C">
                        <w:rPr>
                          <w:rFonts w:ascii="Politica" w:hAnsi="Politica"/>
                          <w:color w:val="595959" w:themeColor="text1" w:themeTint="A6"/>
                          <w:sz w:val="24"/>
                          <w:szCs w:val="24"/>
                        </w:rPr>
                        <w:t>+91 7887445501</w:t>
                      </w:r>
                      <w:r w:rsidRPr="0070393C">
                        <w:rPr>
                          <w:rFonts w:ascii="Politica" w:hAnsi="Politica"/>
                          <w:color w:val="595959" w:themeColor="text1" w:themeTint="A6"/>
                          <w:sz w:val="24"/>
                          <w:szCs w:val="24"/>
                        </w:rPr>
                        <w:br/>
                      </w:r>
                      <w:hyperlink r:id="rId3" w:history="1">
                        <w:r w:rsidRPr="0070393C">
                          <w:rPr>
                            <w:rStyle w:val="Hyperlink"/>
                            <w:rFonts w:ascii="Politica" w:hAnsi="Politica"/>
                            <w:sz w:val="24"/>
                            <w:szCs w:val="24"/>
                          </w:rPr>
                          <w:t>info@fluidscapes.in</w:t>
                        </w:r>
                      </w:hyperlink>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s1041" type="#_x0000_t75" style="position:absolute;left:35902;top:-417;width:4756;height:6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">
                <v:imagedata r:id="rId4" o:title=""/>
              </v:shape>
              <v:shape id="_x0000_s1042" type="#_x0000_t202" style="position:absolute;left:31;top:8181;width:75948;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37ED2F77" w14:textId="77777777" w:rsidR="00DD4550" w:rsidRPr="005456BF" w:rsidRDefault="00DD4550" w:rsidP="00E05368">
                      <w:pPr>
                        <w:pStyle w:val="BodyText"/>
                        <w:spacing w:before="18"/>
                        <w:ind w:left="20"/>
                        <w:rPr>
                          <w:rFonts w:ascii="Politica" w:hAnsi="Politica"/>
                          <w:color w:val="A6A6A6" w:themeColor="background1" w:themeShade="A6"/>
                          <w:spacing w:val="12"/>
                          <w:sz w:val="24"/>
                          <w:szCs w:val="22"/>
                        </w:rPr>
                      </w:pPr>
                      <w:r w:rsidRPr="005456BF">
                        <w:rPr>
                          <w:rFonts w:ascii="Politica" w:hAnsi="Politica"/>
                          <w:color w:val="A6A6A6" w:themeColor="background1" w:themeShade="A6"/>
                          <w:spacing w:val="12"/>
                          <w:sz w:val="24"/>
                          <w:szCs w:val="22"/>
                        </w:rPr>
                        <w:t>Unit No.2, Patel Chambers, Ground Floor,13, Mathew Road, Opera House, Mumbai 400004, Maharashtra, India</w:t>
                      </w:r>
                    </w:p>
                  </w:txbxContent>
                </v:textbox>
              </v:shape>
              <v:shape id="Text Box 3" o:spid="_x0000_s1043" type="#_x0000_t202" style="position:absolute;top:-1401;width:21754;height:7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97DB9D1" w14:textId="77777777" w:rsidR="00DD4550" w:rsidRPr="0070393C" w:rsidRDefault="00DD4550" w:rsidP="00292B81">
                      <w:pPr>
                        <w:spacing w:line="240" w:lineRule="auto"/>
                        <w:rPr>
                          <w:rFonts w:ascii="Politica" w:hAnsi="Politica" w:cs="Gisha"/>
                          <w:color w:val="595959" w:themeColor="text1" w:themeTint="A6"/>
                          <w:spacing w:val="20"/>
                          <w:sz w:val="24"/>
                          <w:szCs w:val="24"/>
                        </w:rPr>
                      </w:pPr>
                      <w:r w:rsidRPr="0070393C">
                        <w:rPr>
                          <w:rFonts w:ascii="Politica" w:hAnsi="Politica" w:cs="Gisha"/>
                          <w:color w:val="595959" w:themeColor="text1" w:themeTint="A6"/>
                          <w:spacing w:val="20"/>
                          <w:sz w:val="24"/>
                          <w:szCs w:val="24"/>
                        </w:rPr>
                        <w:t>PAN: AADCF2304C</w:t>
                      </w:r>
                      <w:r w:rsidRPr="0070393C">
                        <w:rPr>
                          <w:rFonts w:ascii="Politica" w:hAnsi="Politica" w:cs="Gisha"/>
                          <w:color w:val="595959" w:themeColor="text1" w:themeTint="A6"/>
                          <w:spacing w:val="20"/>
                          <w:sz w:val="24"/>
                          <w:szCs w:val="24"/>
                        </w:rPr>
                        <w:br/>
                        <w:t>TAN: MUMF08892C</w:t>
                      </w:r>
                      <w:r w:rsidRPr="0070393C">
                        <w:rPr>
                          <w:rFonts w:ascii="Politica" w:hAnsi="Politica" w:cs="Gisha"/>
                          <w:color w:val="595959" w:themeColor="text1" w:themeTint="A6"/>
                          <w:spacing w:val="20"/>
                          <w:sz w:val="24"/>
                          <w:szCs w:val="24"/>
                        </w:rPr>
                        <w:br/>
                        <w:t>GSTIN: 27AADCF2304C1ZB</w:t>
                      </w:r>
                    </w:p>
                  </w:txbxContent>
                </v:textbox>
              </v:shape>
              <v:line id="Line 4" o:spid="_x0000_s1044" style="position:absolute;visibility:visible;mso-wrap-style:square" from="0,-1746" to="75443,-1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" strokecolor="#4e4e4d" strokeweight=".35708mm"/>
              <w10:wrap type="through"/>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5556139"/>
      <w:docPartObj>
        <w:docPartGallery w:val="Page Numbers (Bottom of Page)"/>
        <w:docPartUnique/>
      </w:docPartObj>
    </w:sdtPr>
    <w:sdtEndPr>
      <w:rPr>
        <w:rStyle w:val="PageNumber"/>
      </w:rPr>
    </w:sdtEndPr>
    <w:sdtContent>
      <w:p w14:paraId="7459A67C" w14:textId="77777777" w:rsidR="00DD4550" w:rsidRDefault="00DD4550" w:rsidP="00B65A0D">
        <w:pPr>
          <w:pStyle w:val="Footer"/>
          <w:framePr w:wrap="notBesid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54EA38" w14:textId="77777777" w:rsidR="00DD4550" w:rsidRDefault="00DD4550" w:rsidP="00B65A0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7FABE" w14:textId="77777777" w:rsidR="008C4007" w:rsidRDefault="008C4007" w:rsidP="009F2327">
      <w:r>
        <w:separator/>
      </w:r>
    </w:p>
  </w:footnote>
  <w:footnote w:type="continuationSeparator" w:id="0">
    <w:p w14:paraId="636437AF" w14:textId="77777777" w:rsidR="008C4007" w:rsidRDefault="008C4007" w:rsidP="009F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DF8FF" w14:textId="77777777" w:rsidR="00DD4550" w:rsidRPr="007832D7" w:rsidRDefault="00DD4550" w:rsidP="00B65A0D">
    <w:pPr>
      <w:pStyle w:val="Header"/>
      <w:tabs>
        <w:tab w:val="clear" w:pos="9026"/>
        <w:tab w:val="left" w:pos="3958"/>
        <w:tab w:val="center" w:pos="5235"/>
        <w:tab w:val="right" w:pos="8505"/>
      </w:tabs>
      <w:ind w:right="-751"/>
      <w:jc w:val="right"/>
      <w:rPr>
        <w:rFonts w:ascii="Century Gothic" w:hAnsi="Century Gothic"/>
        <w:color w:val="A6A6A6" w:themeColor="background1" w:themeShade="A6"/>
        <w:spacing w:val="12"/>
        <w:sz w:val="16"/>
      </w:rPr>
    </w:pPr>
    <w:r w:rsidRPr="007832D7">
      <w:rPr>
        <w:rFonts w:ascii="Century Gothic" w:hAnsi="Century Gothic"/>
        <w:noProof/>
        <w:spacing w:val="12"/>
        <w:sz w:val="2"/>
        <w:szCs w:val="2"/>
        <w:lang w:val="en-GB" w:eastAsia="en-GB"/>
      </w:rPr>
      <mc:AlternateContent>
        <mc:Choice Requires="wpg">
          <w:drawing>
            <wp:anchor distT="0" distB="0" distL="114300" distR="114300" simplePos="0" relativeHeight="251663872" behindDoc="0" locked="0" layoutInCell="1" allowOverlap="1" wp14:anchorId="0FD8CEB6" wp14:editId="0B7ED345">
              <wp:simplePos x="0" y="0"/>
              <wp:positionH relativeFrom="column">
                <wp:posOffset>-17145</wp:posOffset>
              </wp:positionH>
              <wp:positionV relativeFrom="paragraph">
                <wp:posOffset>-440055</wp:posOffset>
              </wp:positionV>
              <wp:extent cx="6162675" cy="1151255"/>
              <wp:effectExtent l="0" t="0" r="9525" b="17145"/>
              <wp:wrapThrough wrapText="bothSides">
                <wp:wrapPolygon edited="0">
                  <wp:start x="0" y="0"/>
                  <wp:lineTo x="0" y="21683"/>
                  <wp:lineTo x="21589" y="21683"/>
                  <wp:lineTo x="21144" y="19062"/>
                  <wp:lineTo x="21455" y="18824"/>
                  <wp:lineTo x="21322" y="18109"/>
                  <wp:lineTo x="20521" y="15250"/>
                  <wp:lineTo x="20832" y="11437"/>
                  <wp:lineTo x="20832" y="7625"/>
                  <wp:lineTo x="20521" y="5004"/>
                  <wp:lineTo x="20476" y="2145"/>
                  <wp:lineTo x="19319" y="1668"/>
                  <wp:lineTo x="13977"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6162675" cy="1151255"/>
                        <a:chOff x="65971" y="6862"/>
                        <a:chExt cx="7120450" cy="1255968"/>
                      </a:xfrm>
                    </wpg:grpSpPr>
                    <wps:wsp>
                      <wps:cNvPr id="8" name="Line 13"/>
                      <wps:cNvCnPr>
                        <a:cxnSpLocks noChangeShapeType="1"/>
                      </wps:cNvCnPr>
                      <wps:spPr bwMode="auto">
                        <a:xfrm>
                          <a:off x="70609" y="1262830"/>
                          <a:ext cx="7115812" cy="0"/>
                        </a:xfrm>
                        <a:prstGeom prst="line">
                          <a:avLst/>
                        </a:prstGeom>
                        <a:noFill/>
                        <a:ln w="12646">
                          <a:solidFill>
                            <a:srgbClr val="4E4E4D"/>
                          </a:solidFill>
                          <a:prstDash val="solid"/>
                          <a:round/>
                          <a:headEnd/>
                          <a:tailEnd/>
                        </a:ln>
                        <a:extLst>
                          <a:ext uri="{909E8E84-426E-40DD-AFC4-6F175D3DCCD1}">
                            <a14:hiddenFill xmlns:a14="http://schemas.microsoft.com/office/drawing/2010/main">
                              <a:noFill/>
                            </a14:hiddenFill>
                          </a:ext>
                        </a:extLst>
                      </wps:spPr>
                      <wps:bodyPr/>
                    </wps:wsp>
                    <wps:wsp>
                      <wps:cNvPr id="9" name="Text Box 12"/>
                      <wps:cNvSpPr txBox="1">
                        <a:spLocks noChangeArrowheads="1"/>
                      </wps:cNvSpPr>
                      <wps:spPr bwMode="auto">
                        <a:xfrm>
                          <a:off x="65971" y="6862"/>
                          <a:ext cx="4591203" cy="76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96380" w14:textId="77777777" w:rsidR="00DD4550" w:rsidRPr="00292B81" w:rsidRDefault="00DD4550" w:rsidP="00292B81">
                            <w:pPr>
                              <w:spacing w:before="109" w:line="240" w:lineRule="auto"/>
                              <w:ind w:left="30"/>
                              <w:rPr>
                                <w:rFonts w:ascii="Aerolinea" w:hAnsi="Aerolinea"/>
                                <w:b/>
                                <w:color w:val="7F7F7F" w:themeColor="text1" w:themeTint="80"/>
                                <w:sz w:val="32"/>
                                <w:szCs w:val="24"/>
                              </w:rPr>
                            </w:pPr>
                            <w:bookmarkStart w:id="1" w:name="Page_1"/>
                            <w:bookmarkEnd w:id="1"/>
                            <w:proofErr w:type="spellStart"/>
                            <w:r w:rsidRPr="00292B81">
                              <w:rPr>
                                <w:rFonts w:ascii="Politica" w:hAnsi="Politica"/>
                                <w:b/>
                                <w:color w:val="7F7F7F" w:themeColor="text1" w:themeTint="80"/>
                                <w:spacing w:val="8"/>
                                <w:w w:val="103"/>
                                <w:sz w:val="32"/>
                                <w:szCs w:val="24"/>
                              </w:rPr>
                              <w:t>Fluidscape</w:t>
                            </w:r>
                            <w:r w:rsidRPr="00292B81">
                              <w:rPr>
                                <w:rFonts w:ascii="Politica" w:hAnsi="Politica"/>
                                <w:b/>
                                <w:color w:val="7F7F7F" w:themeColor="text1" w:themeTint="80"/>
                                <w:w w:val="86"/>
                                <w:sz w:val="32"/>
                                <w:szCs w:val="24"/>
                              </w:rPr>
                              <w:t>s</w:t>
                            </w:r>
                            <w:proofErr w:type="spellEnd"/>
                            <w:r w:rsidRPr="00292B81">
                              <w:rPr>
                                <w:rFonts w:ascii="Politica" w:hAnsi="Politica"/>
                                <w:b/>
                                <w:color w:val="7F7F7F" w:themeColor="text1" w:themeTint="80"/>
                                <w:sz w:val="32"/>
                                <w:szCs w:val="24"/>
                              </w:rPr>
                              <w:t xml:space="preserve"> </w:t>
                            </w:r>
                            <w:r w:rsidRPr="00292B81">
                              <w:rPr>
                                <w:rFonts w:ascii="Politica" w:hAnsi="Politica"/>
                                <w:b/>
                                <w:color w:val="7F7F7F" w:themeColor="text1" w:themeTint="80"/>
                                <w:spacing w:val="8"/>
                                <w:w w:val="106"/>
                                <w:sz w:val="32"/>
                                <w:szCs w:val="24"/>
                              </w:rPr>
                              <w:t>Consultant</w:t>
                            </w:r>
                            <w:r w:rsidRPr="00292B81">
                              <w:rPr>
                                <w:rFonts w:ascii="Politica" w:hAnsi="Politica"/>
                                <w:b/>
                                <w:color w:val="7F7F7F" w:themeColor="text1" w:themeTint="80"/>
                                <w:w w:val="86"/>
                                <w:sz w:val="32"/>
                                <w:szCs w:val="24"/>
                              </w:rPr>
                              <w:t>s</w:t>
                            </w:r>
                            <w:r w:rsidRPr="00292B81">
                              <w:rPr>
                                <w:rFonts w:ascii="Politica" w:hAnsi="Politica"/>
                                <w:b/>
                                <w:color w:val="7F7F7F" w:themeColor="text1" w:themeTint="80"/>
                                <w:sz w:val="32"/>
                                <w:szCs w:val="24"/>
                              </w:rPr>
                              <w:t xml:space="preserve"> </w:t>
                            </w:r>
                            <w:r w:rsidRPr="00292B81">
                              <w:rPr>
                                <w:rFonts w:ascii="Politica" w:hAnsi="Politica"/>
                                <w:b/>
                                <w:color w:val="7F7F7F" w:themeColor="text1" w:themeTint="80"/>
                                <w:spacing w:val="8"/>
                                <w:w w:val="97"/>
                                <w:sz w:val="32"/>
                                <w:szCs w:val="24"/>
                              </w:rPr>
                              <w:t>(OPC</w:t>
                            </w:r>
                            <w:r w:rsidRPr="00292B81">
                              <w:rPr>
                                <w:rFonts w:ascii="Politica" w:hAnsi="Politica"/>
                                <w:b/>
                                <w:color w:val="7F7F7F" w:themeColor="text1" w:themeTint="80"/>
                                <w:sz w:val="32"/>
                                <w:szCs w:val="24"/>
                              </w:rPr>
                              <w:t xml:space="preserve">) </w:t>
                            </w:r>
                            <w:r w:rsidRPr="00292B81">
                              <w:rPr>
                                <w:rFonts w:ascii="Politica" w:hAnsi="Politica"/>
                                <w:b/>
                                <w:color w:val="7F7F7F" w:themeColor="text1" w:themeTint="80"/>
                                <w:spacing w:val="10"/>
                                <w:w w:val="101"/>
                                <w:sz w:val="32"/>
                                <w:szCs w:val="24"/>
                              </w:rPr>
                              <w:t>Pvt</w:t>
                            </w:r>
                            <w:r w:rsidRPr="00292B81">
                              <w:rPr>
                                <w:rFonts w:ascii="Politica" w:hAnsi="Politica"/>
                                <w:b/>
                                <w:color w:val="7F7F7F" w:themeColor="text1" w:themeTint="80"/>
                                <w:sz w:val="32"/>
                                <w:szCs w:val="24"/>
                              </w:rPr>
                              <w:t>.</w:t>
                            </w:r>
                            <w:r w:rsidRPr="00292B81">
                              <w:rPr>
                                <w:rFonts w:ascii="Politica" w:hAnsi="Politica"/>
                                <w:b/>
                                <w:color w:val="7F7F7F" w:themeColor="text1" w:themeTint="80"/>
                                <w:w w:val="40"/>
                                <w:sz w:val="32"/>
                                <w:szCs w:val="24"/>
                              </w:rPr>
                              <w:t xml:space="preserve"> </w:t>
                            </w:r>
                            <w:r w:rsidRPr="00292B81">
                              <w:rPr>
                                <w:rFonts w:ascii="Politica" w:hAnsi="Politica"/>
                                <w:b/>
                                <w:color w:val="7F7F7F" w:themeColor="text1" w:themeTint="80"/>
                                <w:spacing w:val="8"/>
                                <w:w w:val="102"/>
                                <w:sz w:val="32"/>
                                <w:szCs w:val="24"/>
                              </w:rPr>
                              <w:t>Ltd</w:t>
                            </w:r>
                            <w:r w:rsidRPr="00292B81">
                              <w:rPr>
                                <w:rFonts w:ascii="Politica" w:hAnsi="Politica"/>
                                <w:b/>
                                <w:color w:val="7F7F7F" w:themeColor="text1" w:themeTint="80"/>
                                <w:sz w:val="32"/>
                                <w:szCs w:val="24"/>
                              </w:rPr>
                              <w:t>.</w:t>
                            </w:r>
                            <w:r w:rsidRPr="00292B81">
                              <w:rPr>
                                <w:rFonts w:ascii="Politica" w:hAnsi="Politica"/>
                                <w:b/>
                                <w:color w:val="7F7F7F" w:themeColor="text1" w:themeTint="80"/>
                                <w:sz w:val="32"/>
                                <w:szCs w:val="24"/>
                              </w:rPr>
                              <w:br/>
                            </w:r>
                            <w:r w:rsidRPr="00292B81">
                              <w:rPr>
                                <w:rFonts w:ascii="Politica" w:hAnsi="Politica"/>
                                <w:color w:val="808080" w:themeColor="background1" w:themeShade="80"/>
                                <w:w w:val="75"/>
                              </w:rPr>
                              <w:t>creations for life</w:t>
                            </w:r>
                          </w:p>
                        </w:txbxContent>
                      </wps:txbx>
                      <wps:bodyPr rot="0" vert="horz" wrap="square" lIns="0" tIns="0" rIns="0" bIns="0" anchor="t" anchorCtr="0" upright="1">
                        <a:noAutofit/>
                      </wps:bodyPr>
                    </wps:wsp>
                    <wps:wsp>
                      <wps:cNvPr id="10" name="Oval 10"/>
                      <wps:cNvSpPr/>
                      <wps:spPr>
                        <a:xfrm>
                          <a:off x="5707748" y="1034802"/>
                          <a:ext cx="1398270" cy="114300"/>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a:spLocks noChangeArrowheads="1"/>
                      </wps:cNvSpPr>
                      <wps:spPr bwMode="auto">
                        <a:xfrm>
                          <a:off x="70609" y="899657"/>
                          <a:ext cx="912089" cy="282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B7316" w14:textId="77777777" w:rsidR="00DD4550" w:rsidRPr="0070393C" w:rsidRDefault="00DD4550" w:rsidP="0070393C">
                            <w:pPr>
                              <w:spacing w:before="4" w:line="240" w:lineRule="auto"/>
                              <w:ind w:left="20"/>
                              <w:rPr>
                                <w:rFonts w:ascii="Politica" w:hAnsi="Politica"/>
                                <w:sz w:val="28"/>
                                <w:szCs w:val="24"/>
                              </w:rPr>
                            </w:pPr>
                            <w:r w:rsidRPr="0070393C">
                              <w:rPr>
                                <w:rFonts w:ascii="Politica" w:hAnsi="Politica"/>
                                <w:color w:val="00A3D4"/>
                                <w:w w:val="85"/>
                                <w:sz w:val="28"/>
                                <w:szCs w:val="24"/>
                              </w:rPr>
                              <w:t>ﬂuidscapes.in</w:t>
                            </w:r>
                          </w:p>
                        </w:txbxContent>
                      </wps:txbx>
                      <wps:bodyPr rot="0" vert="horz" wrap="square" lIns="0" tIns="0" rIns="0" bIns="0" anchor="t" anchorCtr="0" upright="1">
                        <a:noAutofit/>
                      </wps:bodyPr>
                    </wps:wsp>
                    <wpg:grpSp>
                      <wpg:cNvPr id="15" name="Group 15"/>
                      <wpg:cNvGrpSpPr/>
                      <wpg:grpSpPr>
                        <a:xfrm>
                          <a:off x="5917316" y="120202"/>
                          <a:ext cx="993891" cy="914600"/>
                          <a:chOff x="109028" y="103577"/>
                          <a:chExt cx="785770" cy="699527"/>
                        </a:xfrm>
                        <a:effectLst>
                          <a:reflection endPos="0" dir="5400000" sy="-100000" algn="bl" rotWithShape="0"/>
                        </a:effectLst>
                      </wpg:grpSpPr>
                      <wps:wsp>
                        <wps:cNvPr id="18" name="Donut 18"/>
                        <wps:cNvSpPr/>
                        <wps:spPr>
                          <a:xfrm>
                            <a:off x="109028" y="103577"/>
                            <a:ext cx="785770" cy="699527"/>
                          </a:xfrm>
                          <a:prstGeom prst="donut">
                            <a:avLst>
                              <a:gd name="adj" fmla="val 0"/>
                            </a:avLst>
                          </a:prstGeom>
                          <a:noFill/>
                          <a:ln w="0" cap="flat" cmpd="sng">
                            <a:solidFill>
                              <a:schemeClr val="tx1"/>
                            </a:solidFill>
                            <a:prstDash val="solid"/>
                            <a:beve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3" name="Picture 23" descr="../Google%20Drive/Fluidscapes%20Group/Fluidscapes%20Live%20Creations%20/Media%20share%20folder%20-%20fluidscapes.com/Photos/Logo%20Files/Black%20fs%20L"/>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329942" y="191018"/>
                            <a:ext cx="411839" cy="541084"/>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0FD8CEB6" id="Group 7" o:spid="_x0000_s1031" style="position:absolute;left:0;text-align:left;margin-left:-1.35pt;margin-top:-34.65pt;width:485.25pt;height:90.65pt;z-index:251663872;mso-width-relative:margin;mso-height-relative:margin" coordorigin="659,68" coordsize="71204,12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">
              <v:line id="Line 13" o:spid="_x0000_s1032" style="position:absolute;visibility:visible;mso-wrap-style:square" from="706,12628" to="71864,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" strokecolor="#4e4e4d" strokeweight=".35128mm"/>
              <v:shapetype id="_x0000_t202" coordsize="21600,21600" o:spt="202" path="m,l,21600r21600,l21600,xe">
                <v:stroke joinstyle="miter"/>
                <v:path gradientshapeok="t" o:connecttype="rect"/>
              </v:shapetype>
              <v:shape id="Text Box 12" o:spid="_x0000_s1033" type="#_x0000_t202" style="position:absolute;left:659;top:68;width:45912;height:7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7DB96380" w14:textId="77777777" w:rsidR="00DD4550" w:rsidRPr="00292B81" w:rsidRDefault="00DD4550" w:rsidP="00292B81">
                      <w:pPr>
                        <w:spacing w:before="109" w:line="240" w:lineRule="auto"/>
                        <w:ind w:left="30"/>
                        <w:rPr>
                          <w:rFonts w:ascii="Aerolinea" w:hAnsi="Aerolinea"/>
                          <w:b/>
                          <w:color w:val="7F7F7F" w:themeColor="text1" w:themeTint="80"/>
                          <w:sz w:val="32"/>
                          <w:szCs w:val="24"/>
                        </w:rPr>
                      </w:pPr>
                      <w:bookmarkStart w:id="2" w:name="Page_1"/>
                      <w:bookmarkEnd w:id="2"/>
                      <w:proofErr w:type="spellStart"/>
                      <w:r w:rsidRPr="00292B81">
                        <w:rPr>
                          <w:rFonts w:ascii="Politica" w:hAnsi="Politica"/>
                          <w:b/>
                          <w:color w:val="7F7F7F" w:themeColor="text1" w:themeTint="80"/>
                          <w:spacing w:val="8"/>
                          <w:w w:val="103"/>
                          <w:sz w:val="32"/>
                          <w:szCs w:val="24"/>
                        </w:rPr>
                        <w:t>Fluidscape</w:t>
                      </w:r>
                      <w:r w:rsidRPr="00292B81">
                        <w:rPr>
                          <w:rFonts w:ascii="Politica" w:hAnsi="Politica"/>
                          <w:b/>
                          <w:color w:val="7F7F7F" w:themeColor="text1" w:themeTint="80"/>
                          <w:w w:val="86"/>
                          <w:sz w:val="32"/>
                          <w:szCs w:val="24"/>
                        </w:rPr>
                        <w:t>s</w:t>
                      </w:r>
                      <w:proofErr w:type="spellEnd"/>
                      <w:r w:rsidRPr="00292B81">
                        <w:rPr>
                          <w:rFonts w:ascii="Politica" w:hAnsi="Politica"/>
                          <w:b/>
                          <w:color w:val="7F7F7F" w:themeColor="text1" w:themeTint="80"/>
                          <w:sz w:val="32"/>
                          <w:szCs w:val="24"/>
                        </w:rPr>
                        <w:t xml:space="preserve"> </w:t>
                      </w:r>
                      <w:r w:rsidRPr="00292B81">
                        <w:rPr>
                          <w:rFonts w:ascii="Politica" w:hAnsi="Politica"/>
                          <w:b/>
                          <w:color w:val="7F7F7F" w:themeColor="text1" w:themeTint="80"/>
                          <w:spacing w:val="8"/>
                          <w:w w:val="106"/>
                          <w:sz w:val="32"/>
                          <w:szCs w:val="24"/>
                        </w:rPr>
                        <w:t>Consultant</w:t>
                      </w:r>
                      <w:r w:rsidRPr="00292B81">
                        <w:rPr>
                          <w:rFonts w:ascii="Politica" w:hAnsi="Politica"/>
                          <w:b/>
                          <w:color w:val="7F7F7F" w:themeColor="text1" w:themeTint="80"/>
                          <w:w w:val="86"/>
                          <w:sz w:val="32"/>
                          <w:szCs w:val="24"/>
                        </w:rPr>
                        <w:t>s</w:t>
                      </w:r>
                      <w:r w:rsidRPr="00292B81">
                        <w:rPr>
                          <w:rFonts w:ascii="Politica" w:hAnsi="Politica"/>
                          <w:b/>
                          <w:color w:val="7F7F7F" w:themeColor="text1" w:themeTint="80"/>
                          <w:sz w:val="32"/>
                          <w:szCs w:val="24"/>
                        </w:rPr>
                        <w:t xml:space="preserve"> </w:t>
                      </w:r>
                      <w:r w:rsidRPr="00292B81">
                        <w:rPr>
                          <w:rFonts w:ascii="Politica" w:hAnsi="Politica"/>
                          <w:b/>
                          <w:color w:val="7F7F7F" w:themeColor="text1" w:themeTint="80"/>
                          <w:spacing w:val="8"/>
                          <w:w w:val="97"/>
                          <w:sz w:val="32"/>
                          <w:szCs w:val="24"/>
                        </w:rPr>
                        <w:t>(OPC</w:t>
                      </w:r>
                      <w:r w:rsidRPr="00292B81">
                        <w:rPr>
                          <w:rFonts w:ascii="Politica" w:hAnsi="Politica"/>
                          <w:b/>
                          <w:color w:val="7F7F7F" w:themeColor="text1" w:themeTint="80"/>
                          <w:sz w:val="32"/>
                          <w:szCs w:val="24"/>
                        </w:rPr>
                        <w:t xml:space="preserve">) </w:t>
                      </w:r>
                      <w:r w:rsidRPr="00292B81">
                        <w:rPr>
                          <w:rFonts w:ascii="Politica" w:hAnsi="Politica"/>
                          <w:b/>
                          <w:color w:val="7F7F7F" w:themeColor="text1" w:themeTint="80"/>
                          <w:spacing w:val="10"/>
                          <w:w w:val="101"/>
                          <w:sz w:val="32"/>
                          <w:szCs w:val="24"/>
                        </w:rPr>
                        <w:t>Pvt</w:t>
                      </w:r>
                      <w:r w:rsidRPr="00292B81">
                        <w:rPr>
                          <w:rFonts w:ascii="Politica" w:hAnsi="Politica"/>
                          <w:b/>
                          <w:color w:val="7F7F7F" w:themeColor="text1" w:themeTint="80"/>
                          <w:sz w:val="32"/>
                          <w:szCs w:val="24"/>
                        </w:rPr>
                        <w:t>.</w:t>
                      </w:r>
                      <w:r w:rsidRPr="00292B81">
                        <w:rPr>
                          <w:rFonts w:ascii="Politica" w:hAnsi="Politica"/>
                          <w:b/>
                          <w:color w:val="7F7F7F" w:themeColor="text1" w:themeTint="80"/>
                          <w:w w:val="40"/>
                          <w:sz w:val="32"/>
                          <w:szCs w:val="24"/>
                        </w:rPr>
                        <w:t xml:space="preserve"> </w:t>
                      </w:r>
                      <w:r w:rsidRPr="00292B81">
                        <w:rPr>
                          <w:rFonts w:ascii="Politica" w:hAnsi="Politica"/>
                          <w:b/>
                          <w:color w:val="7F7F7F" w:themeColor="text1" w:themeTint="80"/>
                          <w:spacing w:val="8"/>
                          <w:w w:val="102"/>
                          <w:sz w:val="32"/>
                          <w:szCs w:val="24"/>
                        </w:rPr>
                        <w:t>Ltd</w:t>
                      </w:r>
                      <w:r w:rsidRPr="00292B81">
                        <w:rPr>
                          <w:rFonts w:ascii="Politica" w:hAnsi="Politica"/>
                          <w:b/>
                          <w:color w:val="7F7F7F" w:themeColor="text1" w:themeTint="80"/>
                          <w:sz w:val="32"/>
                          <w:szCs w:val="24"/>
                        </w:rPr>
                        <w:t>.</w:t>
                      </w:r>
                      <w:r w:rsidRPr="00292B81">
                        <w:rPr>
                          <w:rFonts w:ascii="Politica" w:hAnsi="Politica"/>
                          <w:b/>
                          <w:color w:val="7F7F7F" w:themeColor="text1" w:themeTint="80"/>
                          <w:sz w:val="32"/>
                          <w:szCs w:val="24"/>
                        </w:rPr>
                        <w:br/>
                      </w:r>
                      <w:r w:rsidRPr="00292B81">
                        <w:rPr>
                          <w:rFonts w:ascii="Politica" w:hAnsi="Politica"/>
                          <w:color w:val="808080" w:themeColor="background1" w:themeShade="80"/>
                          <w:w w:val="75"/>
                        </w:rPr>
                        <w:t>creations for life</w:t>
                      </w:r>
                    </w:p>
                  </w:txbxContent>
                </v:textbox>
              </v:shape>
              <v:oval id="Oval 10" o:spid="_x0000_s1034" style="position:absolute;left:57077;top:10348;width:1398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" fillcolor="#f2f2f2 [3052]" stroked="f" strokeweight="2pt"/>
              <v:shape id="Text Box 11" o:spid="_x0000_s1035" type="#_x0000_t202" style="position:absolute;left:706;top:8996;width:9120;height:2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F1B7316" w14:textId="77777777" w:rsidR="00DD4550" w:rsidRPr="0070393C" w:rsidRDefault="00DD4550" w:rsidP="0070393C">
                      <w:pPr>
                        <w:spacing w:before="4" w:line="240" w:lineRule="auto"/>
                        <w:ind w:left="20"/>
                        <w:rPr>
                          <w:rFonts w:ascii="Politica" w:hAnsi="Politica"/>
                          <w:sz w:val="28"/>
                          <w:szCs w:val="24"/>
                        </w:rPr>
                      </w:pPr>
                      <w:r w:rsidRPr="0070393C">
                        <w:rPr>
                          <w:rFonts w:ascii="Politica" w:hAnsi="Politica"/>
                          <w:color w:val="00A3D4"/>
                          <w:w w:val="85"/>
                          <w:sz w:val="28"/>
                          <w:szCs w:val="24"/>
                        </w:rPr>
                        <w:t>ﬂuidscapes.in</w:t>
                      </w:r>
                    </w:p>
                  </w:txbxContent>
                </v:textbox>
              </v:shape>
              <v:group id="Group 15" o:spid="_x0000_s1036" style="position:absolute;left:59173;top:1202;width:9939;height:9146" coordorigin="1090,1035" coordsize="7857,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8" o:spid="_x0000_s1037" type="#_x0000_t23" style="position:absolute;left:1090;top:1035;width:7857;height:6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" adj="0" filled="f" strokecolor="black [3213]" strokeweight="0">
                  <v:stroke joinstyle="bevel"/>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38" type="#_x0000_t75" alt="../Google%20Drive/Fluidscapes%20Group/Fluidscapes%20Live%20Creations%20/Media%20share%20folder%20-%20fluidscapes.com/Photos/Logo%20Files/Black%20fs%20L" style="position:absolute;left:3299;top:1910;width:4118;height:5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">
                  <v:imagedata r:id="rId2" o:title="Black%20fs%20L"/>
                </v:shape>
              </v:group>
              <w10:wrap type="through"/>
            </v:group>
          </w:pict>
        </mc:Fallback>
      </mc:AlternateContent>
    </w:r>
  </w:p>
  <w:p w14:paraId="62663343" w14:textId="7E00AA42" w:rsidR="00DD4550" w:rsidRPr="00A21668" w:rsidRDefault="00DD4550" w:rsidP="005456BF">
    <w:pPr>
      <w:pStyle w:val="Header"/>
      <w:tabs>
        <w:tab w:val="clear" w:pos="9026"/>
        <w:tab w:val="left" w:pos="3958"/>
        <w:tab w:val="center" w:pos="5235"/>
        <w:tab w:val="right" w:pos="8505"/>
      </w:tabs>
      <w:ind w:right="-751"/>
      <w:jc w:val="center"/>
      <w:rPr>
        <w:rFonts w:ascii="Politica" w:hAnsi="Politica"/>
        <w:b/>
        <w:color w:val="808080" w:themeColor="background1" w:themeShade="80"/>
        <w:spacing w:val="12"/>
        <w:sz w:val="18"/>
      </w:rPr>
    </w:pPr>
    <w:r w:rsidRPr="00A21668">
      <w:rPr>
        <w:rFonts w:ascii="Century Gothic" w:hAnsi="Century Gothic"/>
        <w:color w:val="808080" w:themeColor="background1" w:themeShade="80"/>
        <w:spacing w:val="12"/>
        <w:sz w:val="18"/>
      </w:rPr>
      <w:t xml:space="preserve">                                                                                                                 </w:t>
    </w:r>
    <w:r w:rsidRPr="00A21668">
      <w:rPr>
        <w:rFonts w:ascii="Politica" w:hAnsi="Politica"/>
        <w:b/>
        <w:color w:val="808080" w:themeColor="background1" w:themeShade="80"/>
        <w:spacing w:val="12"/>
        <w:sz w:val="18"/>
      </w:rPr>
      <w:fldChar w:fldCharType="begin"/>
    </w:r>
    <w:r w:rsidRPr="00A21668">
      <w:rPr>
        <w:rFonts w:ascii="Politica" w:hAnsi="Politica"/>
        <w:b/>
        <w:color w:val="808080" w:themeColor="background1" w:themeShade="80"/>
        <w:spacing w:val="12"/>
        <w:sz w:val="18"/>
      </w:rPr>
      <w:instrText xml:space="preserve"> DATE \@ "dddd, MMMM d, yyyy" </w:instrText>
    </w:r>
    <w:r w:rsidRPr="00A21668">
      <w:rPr>
        <w:rFonts w:ascii="Politica" w:hAnsi="Politica"/>
        <w:b/>
        <w:color w:val="808080" w:themeColor="background1" w:themeShade="80"/>
        <w:spacing w:val="12"/>
        <w:sz w:val="18"/>
      </w:rPr>
      <w:fldChar w:fldCharType="separate"/>
    </w:r>
    <w:r w:rsidR="008472CE">
      <w:rPr>
        <w:rFonts w:ascii="Politica" w:hAnsi="Politica"/>
        <w:b/>
        <w:noProof/>
        <w:color w:val="808080" w:themeColor="background1" w:themeShade="80"/>
        <w:spacing w:val="12"/>
        <w:sz w:val="18"/>
      </w:rPr>
      <w:t>Wednesday, February 5, 2020</w:t>
    </w:r>
    <w:r w:rsidRPr="00A21668">
      <w:rPr>
        <w:rFonts w:ascii="Politica" w:hAnsi="Politica"/>
        <w:b/>
        <w:color w:val="808080" w:themeColor="background1" w:themeShade="80"/>
        <w:spacing w:val="12"/>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7C34"/>
    <w:multiLevelType w:val="hybridMultilevel"/>
    <w:tmpl w:val="5A8AD37E"/>
    <w:lvl w:ilvl="0" w:tplc="88161650">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06E52B17"/>
    <w:multiLevelType w:val="hybridMultilevel"/>
    <w:tmpl w:val="8C04EE26"/>
    <w:lvl w:ilvl="0" w:tplc="5748EC9E">
      <w:start w:val="1"/>
      <w:numFmt w:val="bullet"/>
      <w:lvlText w:val=""/>
      <w:lvlJc w:val="left"/>
      <w:pPr>
        <w:ind w:left="1080" w:hanging="360"/>
      </w:pPr>
      <w:rPr>
        <w:rFonts w:ascii="Symbol" w:hAnsi="Symbol"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2" w15:restartNumberingAfterBreak="0">
    <w:nsid w:val="11E41459"/>
    <w:multiLevelType w:val="hybridMultilevel"/>
    <w:tmpl w:val="31B6A2A4"/>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6310614"/>
    <w:multiLevelType w:val="hybridMultilevel"/>
    <w:tmpl w:val="B9A44252"/>
    <w:lvl w:ilvl="0" w:tplc="5748EC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0412AC"/>
    <w:multiLevelType w:val="multilevel"/>
    <w:tmpl w:val="F8C2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B16AA"/>
    <w:multiLevelType w:val="hybridMultilevel"/>
    <w:tmpl w:val="704815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36454B"/>
    <w:multiLevelType w:val="hybridMultilevel"/>
    <w:tmpl w:val="5F92F472"/>
    <w:lvl w:ilvl="0" w:tplc="9926DAB2">
      <w:start w:val="1"/>
      <w:numFmt w:val="decimal"/>
      <w:lvlText w:val="%1."/>
      <w:lvlJc w:val="left"/>
      <w:pPr>
        <w:ind w:left="361" w:hanging="231"/>
      </w:pPr>
      <w:rPr>
        <w:rFonts w:ascii="Century Gothic" w:hAnsi="Century Gothic" w:hint="default"/>
        <w:b w:val="0"/>
        <w:color w:val="7F7F7F" w:themeColor="text1" w:themeTint="80"/>
        <w:spacing w:val="-1"/>
        <w:w w:val="91"/>
        <w:u w:val="none"/>
      </w:rPr>
    </w:lvl>
    <w:lvl w:ilvl="1" w:tplc="3F169D26">
      <w:numFmt w:val="bullet"/>
      <w:lvlText w:val="•"/>
      <w:lvlJc w:val="left"/>
      <w:pPr>
        <w:ind w:left="1386" w:hanging="231"/>
      </w:pPr>
      <w:rPr>
        <w:rFonts w:hint="default"/>
      </w:rPr>
    </w:lvl>
    <w:lvl w:ilvl="2" w:tplc="4552C664">
      <w:numFmt w:val="bullet"/>
      <w:lvlText w:val="•"/>
      <w:lvlJc w:val="left"/>
      <w:pPr>
        <w:ind w:left="2412" w:hanging="231"/>
      </w:pPr>
      <w:rPr>
        <w:rFonts w:hint="default"/>
      </w:rPr>
    </w:lvl>
    <w:lvl w:ilvl="3" w:tplc="9F62ED0E">
      <w:numFmt w:val="bullet"/>
      <w:lvlText w:val="•"/>
      <w:lvlJc w:val="left"/>
      <w:pPr>
        <w:ind w:left="3438" w:hanging="231"/>
      </w:pPr>
      <w:rPr>
        <w:rFonts w:hint="default"/>
      </w:rPr>
    </w:lvl>
    <w:lvl w:ilvl="4" w:tplc="B6EAE086">
      <w:numFmt w:val="bullet"/>
      <w:lvlText w:val="•"/>
      <w:lvlJc w:val="left"/>
      <w:pPr>
        <w:ind w:left="4464" w:hanging="231"/>
      </w:pPr>
      <w:rPr>
        <w:rFonts w:hint="default"/>
      </w:rPr>
    </w:lvl>
    <w:lvl w:ilvl="5" w:tplc="FFBA1132">
      <w:numFmt w:val="bullet"/>
      <w:lvlText w:val="•"/>
      <w:lvlJc w:val="left"/>
      <w:pPr>
        <w:ind w:left="5490" w:hanging="231"/>
      </w:pPr>
      <w:rPr>
        <w:rFonts w:hint="default"/>
      </w:rPr>
    </w:lvl>
    <w:lvl w:ilvl="6" w:tplc="079EBB04">
      <w:numFmt w:val="bullet"/>
      <w:lvlText w:val="•"/>
      <w:lvlJc w:val="left"/>
      <w:pPr>
        <w:ind w:left="6516" w:hanging="231"/>
      </w:pPr>
      <w:rPr>
        <w:rFonts w:hint="default"/>
      </w:rPr>
    </w:lvl>
    <w:lvl w:ilvl="7" w:tplc="09C87F12">
      <w:numFmt w:val="bullet"/>
      <w:lvlText w:val="•"/>
      <w:lvlJc w:val="left"/>
      <w:pPr>
        <w:ind w:left="7542" w:hanging="231"/>
      </w:pPr>
      <w:rPr>
        <w:rFonts w:hint="default"/>
      </w:rPr>
    </w:lvl>
    <w:lvl w:ilvl="8" w:tplc="31F4D79C">
      <w:numFmt w:val="bullet"/>
      <w:lvlText w:val="•"/>
      <w:lvlJc w:val="left"/>
      <w:pPr>
        <w:ind w:left="8568" w:hanging="231"/>
      </w:pPr>
      <w:rPr>
        <w:rFonts w:hint="default"/>
      </w:rPr>
    </w:lvl>
  </w:abstractNum>
  <w:abstractNum w:abstractNumId="7" w15:restartNumberingAfterBreak="0">
    <w:nsid w:val="35DD0D31"/>
    <w:multiLevelType w:val="multilevel"/>
    <w:tmpl w:val="93220D6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A92C1A"/>
    <w:multiLevelType w:val="hybridMultilevel"/>
    <w:tmpl w:val="6540DCEC"/>
    <w:lvl w:ilvl="0" w:tplc="F14A3AD2">
      <w:start w:val="1"/>
      <w:numFmt w:val="decimal"/>
      <w:pStyle w:val="Heading1"/>
      <w:lvlText w:val="%1."/>
      <w:lvlJc w:val="left"/>
      <w:pPr>
        <w:ind w:left="837" w:hanging="360"/>
      </w:pPr>
      <w:rPr>
        <w:sz w:val="36"/>
        <w:szCs w:val="36"/>
      </w:rPr>
    </w:lvl>
    <w:lvl w:ilvl="1" w:tplc="40090019" w:tentative="1">
      <w:start w:val="1"/>
      <w:numFmt w:val="lowerLetter"/>
      <w:lvlText w:val="%2."/>
      <w:lvlJc w:val="left"/>
      <w:pPr>
        <w:ind w:left="1557" w:hanging="360"/>
      </w:pPr>
    </w:lvl>
    <w:lvl w:ilvl="2" w:tplc="4009001B" w:tentative="1">
      <w:start w:val="1"/>
      <w:numFmt w:val="lowerRoman"/>
      <w:lvlText w:val="%3."/>
      <w:lvlJc w:val="right"/>
      <w:pPr>
        <w:ind w:left="2277" w:hanging="180"/>
      </w:pPr>
    </w:lvl>
    <w:lvl w:ilvl="3" w:tplc="4009000F" w:tentative="1">
      <w:start w:val="1"/>
      <w:numFmt w:val="decimal"/>
      <w:lvlText w:val="%4."/>
      <w:lvlJc w:val="left"/>
      <w:pPr>
        <w:ind w:left="2997" w:hanging="360"/>
      </w:pPr>
    </w:lvl>
    <w:lvl w:ilvl="4" w:tplc="40090019" w:tentative="1">
      <w:start w:val="1"/>
      <w:numFmt w:val="lowerLetter"/>
      <w:lvlText w:val="%5."/>
      <w:lvlJc w:val="left"/>
      <w:pPr>
        <w:ind w:left="3717" w:hanging="360"/>
      </w:pPr>
    </w:lvl>
    <w:lvl w:ilvl="5" w:tplc="4009001B" w:tentative="1">
      <w:start w:val="1"/>
      <w:numFmt w:val="lowerRoman"/>
      <w:lvlText w:val="%6."/>
      <w:lvlJc w:val="right"/>
      <w:pPr>
        <w:ind w:left="4437" w:hanging="180"/>
      </w:pPr>
    </w:lvl>
    <w:lvl w:ilvl="6" w:tplc="4009000F" w:tentative="1">
      <w:start w:val="1"/>
      <w:numFmt w:val="decimal"/>
      <w:lvlText w:val="%7."/>
      <w:lvlJc w:val="left"/>
      <w:pPr>
        <w:ind w:left="5157" w:hanging="360"/>
      </w:pPr>
    </w:lvl>
    <w:lvl w:ilvl="7" w:tplc="40090019" w:tentative="1">
      <w:start w:val="1"/>
      <w:numFmt w:val="lowerLetter"/>
      <w:lvlText w:val="%8."/>
      <w:lvlJc w:val="left"/>
      <w:pPr>
        <w:ind w:left="5877" w:hanging="360"/>
      </w:pPr>
    </w:lvl>
    <w:lvl w:ilvl="8" w:tplc="4009001B" w:tentative="1">
      <w:start w:val="1"/>
      <w:numFmt w:val="lowerRoman"/>
      <w:lvlText w:val="%9."/>
      <w:lvlJc w:val="right"/>
      <w:pPr>
        <w:ind w:left="6597" w:hanging="180"/>
      </w:pPr>
    </w:lvl>
  </w:abstractNum>
  <w:abstractNum w:abstractNumId="9" w15:restartNumberingAfterBreak="0">
    <w:nsid w:val="3F0021C7"/>
    <w:multiLevelType w:val="hybridMultilevel"/>
    <w:tmpl w:val="F1EC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079B7"/>
    <w:multiLevelType w:val="hybridMultilevel"/>
    <w:tmpl w:val="F5EC07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6D4B4D"/>
    <w:multiLevelType w:val="multilevel"/>
    <w:tmpl w:val="9B2686FE"/>
    <w:lvl w:ilvl="0">
      <w:start w:val="1"/>
      <w:numFmt w:val="decimal"/>
      <w:lvlText w:val="%1."/>
      <w:lvlJc w:val="left"/>
      <w:pPr>
        <w:ind w:left="360" w:hanging="360"/>
      </w:pPr>
      <w:rPr>
        <w:b w:val="0"/>
      </w:rPr>
    </w:lvl>
    <w:lvl w:ilvl="1">
      <w:start w:val="1"/>
      <w:numFmt w:val="decimal"/>
      <w:lvlText w:val="%1.%2."/>
      <w:lvlJc w:val="left"/>
      <w:pPr>
        <w:ind w:left="792" w:hanging="432"/>
      </w:pPr>
      <w:rPr>
        <w:b/>
      </w:rPr>
    </w:lvl>
    <w:lvl w:ilvl="2">
      <w:start w:val="1"/>
      <w:numFmt w:val="decimal"/>
      <w:lvlText w:val="%1.%2.%3."/>
      <w:lvlJc w:val="left"/>
      <w:pPr>
        <w:ind w:left="1639" w:hanging="504"/>
      </w:pPr>
      <w:rPr>
        <w:b/>
      </w:rPr>
    </w:lvl>
    <w:lvl w:ilvl="3">
      <w:start w:val="1"/>
      <w:numFmt w:val="decimal"/>
      <w:lvlText w:val="%1.%2.%3.%4."/>
      <w:lvlJc w:val="left"/>
      <w:pPr>
        <w:ind w:left="2775"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DE0A6E"/>
    <w:multiLevelType w:val="hybridMultilevel"/>
    <w:tmpl w:val="A4F847DC"/>
    <w:lvl w:ilvl="0" w:tplc="40090001">
      <w:start w:val="1"/>
      <w:numFmt w:val="bullet"/>
      <w:lvlText w:val=""/>
      <w:lvlJc w:val="left"/>
      <w:pPr>
        <w:ind w:left="837" w:hanging="360"/>
      </w:pPr>
      <w:rPr>
        <w:rFonts w:ascii="Symbol" w:hAnsi="Symbol"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13" w15:restartNumberingAfterBreak="0">
    <w:nsid w:val="5D5F52D4"/>
    <w:multiLevelType w:val="hybridMultilevel"/>
    <w:tmpl w:val="BEDE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253D68"/>
    <w:multiLevelType w:val="hybridMultilevel"/>
    <w:tmpl w:val="E3CC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011FA3"/>
    <w:multiLevelType w:val="hybridMultilevel"/>
    <w:tmpl w:val="DD3A7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9742D0"/>
    <w:multiLevelType w:val="hybridMultilevel"/>
    <w:tmpl w:val="A8068868"/>
    <w:lvl w:ilvl="0" w:tplc="9D241854">
      <w:start w:val="1"/>
      <w:numFmt w:val="decimal"/>
      <w:lvlText w:val="%1."/>
      <w:lvlJc w:val="left"/>
      <w:pPr>
        <w:ind w:left="361" w:hanging="231"/>
      </w:pPr>
      <w:rPr>
        <w:rFonts w:ascii="Century Gothic" w:hAnsi="Century Gothic" w:hint="default"/>
        <w:b/>
        <w:color w:val="595959" w:themeColor="text1" w:themeTint="A6"/>
        <w:spacing w:val="-1"/>
        <w:w w:val="91"/>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4A0C6A"/>
    <w:multiLevelType w:val="hybridMultilevel"/>
    <w:tmpl w:val="E09EB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8"/>
  </w:num>
  <w:num w:numId="5">
    <w:abstractNumId w:val="13"/>
  </w:num>
  <w:num w:numId="6">
    <w:abstractNumId w:val="2"/>
  </w:num>
  <w:num w:numId="7">
    <w:abstractNumId w:val="8"/>
    <w:lvlOverride w:ilvl="0">
      <w:startOverride w:val="1"/>
    </w:lvlOverride>
  </w:num>
  <w:num w:numId="8">
    <w:abstractNumId w:val="17"/>
  </w:num>
  <w:num w:numId="9">
    <w:abstractNumId w:val="12"/>
  </w:num>
  <w:num w:numId="10">
    <w:abstractNumId w:val="16"/>
  </w:num>
  <w:num w:numId="11">
    <w:abstractNumId w:val="11"/>
  </w:num>
  <w:num w:numId="12">
    <w:abstractNumId w:val="8"/>
  </w:num>
  <w:num w:numId="13">
    <w:abstractNumId w:val="14"/>
  </w:num>
  <w:num w:numId="14">
    <w:abstractNumId w:val="3"/>
  </w:num>
  <w:num w:numId="15">
    <w:abstractNumId w:val="8"/>
  </w:num>
  <w:num w:numId="16">
    <w:abstractNumId w:val="8"/>
  </w:num>
  <w:num w:numId="17">
    <w:abstractNumId w:val="8"/>
  </w:num>
  <w:num w:numId="18">
    <w:abstractNumId w:val="1"/>
  </w:num>
  <w:num w:numId="19">
    <w:abstractNumId w:val="8"/>
  </w:num>
  <w:num w:numId="20">
    <w:abstractNumId w:val="4"/>
  </w:num>
  <w:num w:numId="21">
    <w:abstractNumId w:val="7"/>
  </w:num>
  <w:num w:numId="22">
    <w:abstractNumId w:val="8"/>
  </w:num>
  <w:num w:numId="23">
    <w:abstractNumId w:val="8"/>
  </w:num>
  <w:num w:numId="24">
    <w:abstractNumId w:val="0"/>
  </w:num>
  <w:num w:numId="25">
    <w:abstractNumId w:val="15"/>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attachedTemplate r:id="rId1"/>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wNzcyMTIxNTY3MzNQ0lEKTi0uzszPAykwqgUA3oM42iwAAAA="/>
  </w:docVars>
  <w:rsids>
    <w:rsidRoot w:val="00B141DF"/>
    <w:rsid w:val="00006A17"/>
    <w:rsid w:val="00006EAC"/>
    <w:rsid w:val="00043AF2"/>
    <w:rsid w:val="00047978"/>
    <w:rsid w:val="0005637C"/>
    <w:rsid w:val="0006170B"/>
    <w:rsid w:val="00061F1D"/>
    <w:rsid w:val="0006322B"/>
    <w:rsid w:val="00065334"/>
    <w:rsid w:val="00071F60"/>
    <w:rsid w:val="000818D5"/>
    <w:rsid w:val="00083C83"/>
    <w:rsid w:val="000855D1"/>
    <w:rsid w:val="0008782E"/>
    <w:rsid w:val="00087C68"/>
    <w:rsid w:val="000945A8"/>
    <w:rsid w:val="000A6BC5"/>
    <w:rsid w:val="000C42C1"/>
    <w:rsid w:val="000D5214"/>
    <w:rsid w:val="000E6CE2"/>
    <w:rsid w:val="000F15AA"/>
    <w:rsid w:val="000F23AC"/>
    <w:rsid w:val="000F2C65"/>
    <w:rsid w:val="000F6D92"/>
    <w:rsid w:val="001021C5"/>
    <w:rsid w:val="00103C93"/>
    <w:rsid w:val="00104CC6"/>
    <w:rsid w:val="00106594"/>
    <w:rsid w:val="00106F12"/>
    <w:rsid w:val="0011001B"/>
    <w:rsid w:val="00116860"/>
    <w:rsid w:val="00122039"/>
    <w:rsid w:val="00127673"/>
    <w:rsid w:val="001372C3"/>
    <w:rsid w:val="001425BC"/>
    <w:rsid w:val="00144D59"/>
    <w:rsid w:val="001621EF"/>
    <w:rsid w:val="00183C80"/>
    <w:rsid w:val="001859CF"/>
    <w:rsid w:val="00186BD4"/>
    <w:rsid w:val="00194161"/>
    <w:rsid w:val="001943A3"/>
    <w:rsid w:val="001A1B57"/>
    <w:rsid w:val="001B21CB"/>
    <w:rsid w:val="001B757F"/>
    <w:rsid w:val="001C260D"/>
    <w:rsid w:val="001C39F5"/>
    <w:rsid w:val="001C5769"/>
    <w:rsid w:val="001C6753"/>
    <w:rsid w:val="001D0442"/>
    <w:rsid w:val="001D6DA5"/>
    <w:rsid w:val="00202318"/>
    <w:rsid w:val="002120A7"/>
    <w:rsid w:val="002120D4"/>
    <w:rsid w:val="00214A5C"/>
    <w:rsid w:val="002153D6"/>
    <w:rsid w:val="00220372"/>
    <w:rsid w:val="002203E5"/>
    <w:rsid w:val="0022180A"/>
    <w:rsid w:val="00224157"/>
    <w:rsid w:val="002250A3"/>
    <w:rsid w:val="00227EF2"/>
    <w:rsid w:val="00232C4F"/>
    <w:rsid w:val="002423F9"/>
    <w:rsid w:val="00247FC7"/>
    <w:rsid w:val="002520CA"/>
    <w:rsid w:val="002645F4"/>
    <w:rsid w:val="00266009"/>
    <w:rsid w:val="00267BB3"/>
    <w:rsid w:val="00270AC1"/>
    <w:rsid w:val="00271F58"/>
    <w:rsid w:val="002845FF"/>
    <w:rsid w:val="0029265E"/>
    <w:rsid w:val="00292B81"/>
    <w:rsid w:val="002A0F2B"/>
    <w:rsid w:val="002A2B53"/>
    <w:rsid w:val="002B718E"/>
    <w:rsid w:val="002C5127"/>
    <w:rsid w:val="002C5F19"/>
    <w:rsid w:val="002D0191"/>
    <w:rsid w:val="002D04E4"/>
    <w:rsid w:val="002D0739"/>
    <w:rsid w:val="002D3E8E"/>
    <w:rsid w:val="002D3FA9"/>
    <w:rsid w:val="002D585B"/>
    <w:rsid w:val="002F6236"/>
    <w:rsid w:val="002F75F2"/>
    <w:rsid w:val="00301CB1"/>
    <w:rsid w:val="00304A8D"/>
    <w:rsid w:val="00315DF9"/>
    <w:rsid w:val="00330C3D"/>
    <w:rsid w:val="0033170C"/>
    <w:rsid w:val="00341E18"/>
    <w:rsid w:val="0034489C"/>
    <w:rsid w:val="00347FC6"/>
    <w:rsid w:val="00354DC6"/>
    <w:rsid w:val="00355D09"/>
    <w:rsid w:val="00371770"/>
    <w:rsid w:val="0037287E"/>
    <w:rsid w:val="00373955"/>
    <w:rsid w:val="00387CB1"/>
    <w:rsid w:val="00391C8F"/>
    <w:rsid w:val="003928F2"/>
    <w:rsid w:val="00393EBD"/>
    <w:rsid w:val="00394490"/>
    <w:rsid w:val="00394873"/>
    <w:rsid w:val="0039773F"/>
    <w:rsid w:val="003A4E20"/>
    <w:rsid w:val="003A7CE1"/>
    <w:rsid w:val="003B0DA6"/>
    <w:rsid w:val="003C6007"/>
    <w:rsid w:val="003E4008"/>
    <w:rsid w:val="003E6087"/>
    <w:rsid w:val="003E7435"/>
    <w:rsid w:val="003F1CE9"/>
    <w:rsid w:val="004004BD"/>
    <w:rsid w:val="004012E9"/>
    <w:rsid w:val="00402C46"/>
    <w:rsid w:val="004059EA"/>
    <w:rsid w:val="00405C58"/>
    <w:rsid w:val="00405F42"/>
    <w:rsid w:val="004158F1"/>
    <w:rsid w:val="00426343"/>
    <w:rsid w:val="00426BD0"/>
    <w:rsid w:val="00437DE0"/>
    <w:rsid w:val="0044573D"/>
    <w:rsid w:val="00450FB8"/>
    <w:rsid w:val="004548A1"/>
    <w:rsid w:val="00455FE0"/>
    <w:rsid w:val="0046260B"/>
    <w:rsid w:val="004700C1"/>
    <w:rsid w:val="004707B8"/>
    <w:rsid w:val="0047641F"/>
    <w:rsid w:val="00480C44"/>
    <w:rsid w:val="00491FCB"/>
    <w:rsid w:val="004A42CF"/>
    <w:rsid w:val="004A5AED"/>
    <w:rsid w:val="004C1F43"/>
    <w:rsid w:val="004D185F"/>
    <w:rsid w:val="004D4E58"/>
    <w:rsid w:val="004D65E4"/>
    <w:rsid w:val="004E1CCD"/>
    <w:rsid w:val="004F4314"/>
    <w:rsid w:val="004F629F"/>
    <w:rsid w:val="00503FA1"/>
    <w:rsid w:val="00504A1F"/>
    <w:rsid w:val="00507A82"/>
    <w:rsid w:val="00510376"/>
    <w:rsid w:val="00514890"/>
    <w:rsid w:val="00515315"/>
    <w:rsid w:val="00520C92"/>
    <w:rsid w:val="00521D15"/>
    <w:rsid w:val="00523CA6"/>
    <w:rsid w:val="00526063"/>
    <w:rsid w:val="00537A2F"/>
    <w:rsid w:val="005400C1"/>
    <w:rsid w:val="005456BF"/>
    <w:rsid w:val="005457D7"/>
    <w:rsid w:val="005514B7"/>
    <w:rsid w:val="00552210"/>
    <w:rsid w:val="0055480D"/>
    <w:rsid w:val="005643E7"/>
    <w:rsid w:val="0056535E"/>
    <w:rsid w:val="00577292"/>
    <w:rsid w:val="00577B77"/>
    <w:rsid w:val="0058380E"/>
    <w:rsid w:val="00585CFF"/>
    <w:rsid w:val="0059698F"/>
    <w:rsid w:val="00597492"/>
    <w:rsid w:val="005A3759"/>
    <w:rsid w:val="005A69FD"/>
    <w:rsid w:val="005B2CAB"/>
    <w:rsid w:val="005B4C64"/>
    <w:rsid w:val="005C08F4"/>
    <w:rsid w:val="005C1F0F"/>
    <w:rsid w:val="005C359F"/>
    <w:rsid w:val="005C6ED9"/>
    <w:rsid w:val="005D1B25"/>
    <w:rsid w:val="005D664F"/>
    <w:rsid w:val="005D768E"/>
    <w:rsid w:val="005E04AC"/>
    <w:rsid w:val="005E4FBB"/>
    <w:rsid w:val="005F102B"/>
    <w:rsid w:val="005F2476"/>
    <w:rsid w:val="005F6CFB"/>
    <w:rsid w:val="00603300"/>
    <w:rsid w:val="006035D7"/>
    <w:rsid w:val="0061696B"/>
    <w:rsid w:val="006200DE"/>
    <w:rsid w:val="00625374"/>
    <w:rsid w:val="0063098B"/>
    <w:rsid w:val="00636CDF"/>
    <w:rsid w:val="0064432C"/>
    <w:rsid w:val="00654045"/>
    <w:rsid w:val="00655B73"/>
    <w:rsid w:val="0066510E"/>
    <w:rsid w:val="006720FC"/>
    <w:rsid w:val="0067223B"/>
    <w:rsid w:val="00676D0C"/>
    <w:rsid w:val="0069380D"/>
    <w:rsid w:val="006A4534"/>
    <w:rsid w:val="006A484D"/>
    <w:rsid w:val="006A6D12"/>
    <w:rsid w:val="006B1A24"/>
    <w:rsid w:val="006B2923"/>
    <w:rsid w:val="006B448F"/>
    <w:rsid w:val="006C1542"/>
    <w:rsid w:val="006C5A43"/>
    <w:rsid w:val="006C78FF"/>
    <w:rsid w:val="006D02CC"/>
    <w:rsid w:val="006D196D"/>
    <w:rsid w:val="006D67C7"/>
    <w:rsid w:val="006E1A86"/>
    <w:rsid w:val="00702509"/>
    <w:rsid w:val="0070393C"/>
    <w:rsid w:val="00703DD1"/>
    <w:rsid w:val="00705D59"/>
    <w:rsid w:val="00706811"/>
    <w:rsid w:val="00712013"/>
    <w:rsid w:val="0071252A"/>
    <w:rsid w:val="007164FA"/>
    <w:rsid w:val="00720F60"/>
    <w:rsid w:val="00722C51"/>
    <w:rsid w:val="00741148"/>
    <w:rsid w:val="00751C40"/>
    <w:rsid w:val="00753712"/>
    <w:rsid w:val="00753F99"/>
    <w:rsid w:val="00755DD3"/>
    <w:rsid w:val="00757D0D"/>
    <w:rsid w:val="00762362"/>
    <w:rsid w:val="007633DE"/>
    <w:rsid w:val="00764F18"/>
    <w:rsid w:val="00770036"/>
    <w:rsid w:val="00774839"/>
    <w:rsid w:val="0077554E"/>
    <w:rsid w:val="00780AD4"/>
    <w:rsid w:val="007832D7"/>
    <w:rsid w:val="00792B9C"/>
    <w:rsid w:val="00797BD7"/>
    <w:rsid w:val="007A044C"/>
    <w:rsid w:val="007A1FFB"/>
    <w:rsid w:val="007A29AF"/>
    <w:rsid w:val="007A633C"/>
    <w:rsid w:val="007B0C23"/>
    <w:rsid w:val="007B29B6"/>
    <w:rsid w:val="007B3209"/>
    <w:rsid w:val="007B326B"/>
    <w:rsid w:val="007B6EA9"/>
    <w:rsid w:val="007C3E61"/>
    <w:rsid w:val="007C494A"/>
    <w:rsid w:val="007C7855"/>
    <w:rsid w:val="007D116F"/>
    <w:rsid w:val="007E6268"/>
    <w:rsid w:val="007E72BD"/>
    <w:rsid w:val="007F1AB3"/>
    <w:rsid w:val="007F32A8"/>
    <w:rsid w:val="0080413D"/>
    <w:rsid w:val="00812F87"/>
    <w:rsid w:val="008151B4"/>
    <w:rsid w:val="00816264"/>
    <w:rsid w:val="00817552"/>
    <w:rsid w:val="00821D61"/>
    <w:rsid w:val="00830D26"/>
    <w:rsid w:val="00842011"/>
    <w:rsid w:val="00842367"/>
    <w:rsid w:val="008472CE"/>
    <w:rsid w:val="00850B38"/>
    <w:rsid w:val="00851CEF"/>
    <w:rsid w:val="00853CBC"/>
    <w:rsid w:val="00856376"/>
    <w:rsid w:val="00862443"/>
    <w:rsid w:val="00865177"/>
    <w:rsid w:val="00866DD3"/>
    <w:rsid w:val="00871F3D"/>
    <w:rsid w:val="00881697"/>
    <w:rsid w:val="0088304B"/>
    <w:rsid w:val="008A74C0"/>
    <w:rsid w:val="008B7B30"/>
    <w:rsid w:val="008C4007"/>
    <w:rsid w:val="008C4F72"/>
    <w:rsid w:val="008C62E0"/>
    <w:rsid w:val="008D0025"/>
    <w:rsid w:val="008D1388"/>
    <w:rsid w:val="008D1ED7"/>
    <w:rsid w:val="008D30CD"/>
    <w:rsid w:val="008D526D"/>
    <w:rsid w:val="008F282A"/>
    <w:rsid w:val="00905CE7"/>
    <w:rsid w:val="00907E4E"/>
    <w:rsid w:val="00913703"/>
    <w:rsid w:val="00913BFE"/>
    <w:rsid w:val="00915279"/>
    <w:rsid w:val="009211DD"/>
    <w:rsid w:val="00923B02"/>
    <w:rsid w:val="0092525E"/>
    <w:rsid w:val="009514AF"/>
    <w:rsid w:val="00952795"/>
    <w:rsid w:val="009574C7"/>
    <w:rsid w:val="00964E5B"/>
    <w:rsid w:val="0096731C"/>
    <w:rsid w:val="00971668"/>
    <w:rsid w:val="00974BF0"/>
    <w:rsid w:val="00980B44"/>
    <w:rsid w:val="00980D14"/>
    <w:rsid w:val="00981DE5"/>
    <w:rsid w:val="0098400C"/>
    <w:rsid w:val="00995983"/>
    <w:rsid w:val="009A34EE"/>
    <w:rsid w:val="009B0E04"/>
    <w:rsid w:val="009C462F"/>
    <w:rsid w:val="009D0AD2"/>
    <w:rsid w:val="009D236F"/>
    <w:rsid w:val="009D38CF"/>
    <w:rsid w:val="009D4706"/>
    <w:rsid w:val="009E5ADD"/>
    <w:rsid w:val="009E7670"/>
    <w:rsid w:val="009F0CBC"/>
    <w:rsid w:val="009F2327"/>
    <w:rsid w:val="009F67F6"/>
    <w:rsid w:val="009F6E62"/>
    <w:rsid w:val="00A074E8"/>
    <w:rsid w:val="00A1054F"/>
    <w:rsid w:val="00A133E0"/>
    <w:rsid w:val="00A165DE"/>
    <w:rsid w:val="00A21668"/>
    <w:rsid w:val="00A23340"/>
    <w:rsid w:val="00A27459"/>
    <w:rsid w:val="00A3303F"/>
    <w:rsid w:val="00A44B48"/>
    <w:rsid w:val="00A47DA1"/>
    <w:rsid w:val="00A6759E"/>
    <w:rsid w:val="00A70142"/>
    <w:rsid w:val="00A83A78"/>
    <w:rsid w:val="00A870DF"/>
    <w:rsid w:val="00A87DD0"/>
    <w:rsid w:val="00A96C40"/>
    <w:rsid w:val="00A978CF"/>
    <w:rsid w:val="00AA09B6"/>
    <w:rsid w:val="00AA6955"/>
    <w:rsid w:val="00AB755E"/>
    <w:rsid w:val="00AC236B"/>
    <w:rsid w:val="00AC301A"/>
    <w:rsid w:val="00AD1A5C"/>
    <w:rsid w:val="00AD4450"/>
    <w:rsid w:val="00AE197E"/>
    <w:rsid w:val="00AE4B89"/>
    <w:rsid w:val="00AE5BBF"/>
    <w:rsid w:val="00AE769D"/>
    <w:rsid w:val="00AE7F51"/>
    <w:rsid w:val="00AF5690"/>
    <w:rsid w:val="00AF57DD"/>
    <w:rsid w:val="00AF730E"/>
    <w:rsid w:val="00B04F0F"/>
    <w:rsid w:val="00B06389"/>
    <w:rsid w:val="00B10069"/>
    <w:rsid w:val="00B10ECD"/>
    <w:rsid w:val="00B1245A"/>
    <w:rsid w:val="00B141DF"/>
    <w:rsid w:val="00B1551C"/>
    <w:rsid w:val="00B211C6"/>
    <w:rsid w:val="00B2223A"/>
    <w:rsid w:val="00B23782"/>
    <w:rsid w:val="00B27FB3"/>
    <w:rsid w:val="00B3474A"/>
    <w:rsid w:val="00B37134"/>
    <w:rsid w:val="00B540C2"/>
    <w:rsid w:val="00B56767"/>
    <w:rsid w:val="00B57C4D"/>
    <w:rsid w:val="00B613FB"/>
    <w:rsid w:val="00B62D3E"/>
    <w:rsid w:val="00B654C3"/>
    <w:rsid w:val="00B65A0D"/>
    <w:rsid w:val="00B70FA6"/>
    <w:rsid w:val="00B77D76"/>
    <w:rsid w:val="00B850A8"/>
    <w:rsid w:val="00BA3335"/>
    <w:rsid w:val="00BA4E57"/>
    <w:rsid w:val="00BA5923"/>
    <w:rsid w:val="00BB17F4"/>
    <w:rsid w:val="00BB46D0"/>
    <w:rsid w:val="00BC1F8F"/>
    <w:rsid w:val="00BC25E5"/>
    <w:rsid w:val="00BD0D28"/>
    <w:rsid w:val="00BD1342"/>
    <w:rsid w:val="00BD3112"/>
    <w:rsid w:val="00BD60F5"/>
    <w:rsid w:val="00BE2702"/>
    <w:rsid w:val="00BE408F"/>
    <w:rsid w:val="00BE716F"/>
    <w:rsid w:val="00BF24B1"/>
    <w:rsid w:val="00BF5B99"/>
    <w:rsid w:val="00BF624F"/>
    <w:rsid w:val="00C10343"/>
    <w:rsid w:val="00C162AA"/>
    <w:rsid w:val="00C170A4"/>
    <w:rsid w:val="00C17A11"/>
    <w:rsid w:val="00C215C1"/>
    <w:rsid w:val="00C25CBA"/>
    <w:rsid w:val="00C3027A"/>
    <w:rsid w:val="00C36B49"/>
    <w:rsid w:val="00C41315"/>
    <w:rsid w:val="00C418B0"/>
    <w:rsid w:val="00C4528D"/>
    <w:rsid w:val="00C45952"/>
    <w:rsid w:val="00C46AA2"/>
    <w:rsid w:val="00C573B2"/>
    <w:rsid w:val="00C62A9E"/>
    <w:rsid w:val="00C6722A"/>
    <w:rsid w:val="00C72BAB"/>
    <w:rsid w:val="00C82F7C"/>
    <w:rsid w:val="00C85FF4"/>
    <w:rsid w:val="00C90BE8"/>
    <w:rsid w:val="00C977CB"/>
    <w:rsid w:val="00CA0EC0"/>
    <w:rsid w:val="00CA3D9C"/>
    <w:rsid w:val="00CA7032"/>
    <w:rsid w:val="00CB233E"/>
    <w:rsid w:val="00CC3A34"/>
    <w:rsid w:val="00CC3B09"/>
    <w:rsid w:val="00CD2F5A"/>
    <w:rsid w:val="00CE6FA6"/>
    <w:rsid w:val="00CF2188"/>
    <w:rsid w:val="00CF45D9"/>
    <w:rsid w:val="00CF699B"/>
    <w:rsid w:val="00D10782"/>
    <w:rsid w:val="00D22BCE"/>
    <w:rsid w:val="00D272B1"/>
    <w:rsid w:val="00D30182"/>
    <w:rsid w:val="00D31EF3"/>
    <w:rsid w:val="00D34506"/>
    <w:rsid w:val="00D37E48"/>
    <w:rsid w:val="00D41C76"/>
    <w:rsid w:val="00D67046"/>
    <w:rsid w:val="00D7522B"/>
    <w:rsid w:val="00D764DB"/>
    <w:rsid w:val="00D80027"/>
    <w:rsid w:val="00D86E40"/>
    <w:rsid w:val="00D90124"/>
    <w:rsid w:val="00D91836"/>
    <w:rsid w:val="00D93723"/>
    <w:rsid w:val="00DA5608"/>
    <w:rsid w:val="00DB08B2"/>
    <w:rsid w:val="00DB2277"/>
    <w:rsid w:val="00DB2A34"/>
    <w:rsid w:val="00DB5344"/>
    <w:rsid w:val="00DB5508"/>
    <w:rsid w:val="00DB7130"/>
    <w:rsid w:val="00DD1904"/>
    <w:rsid w:val="00DD4550"/>
    <w:rsid w:val="00DE3449"/>
    <w:rsid w:val="00DE4F77"/>
    <w:rsid w:val="00DE7A6C"/>
    <w:rsid w:val="00DE7F84"/>
    <w:rsid w:val="00DF00C9"/>
    <w:rsid w:val="00DF5BF0"/>
    <w:rsid w:val="00E05368"/>
    <w:rsid w:val="00E06692"/>
    <w:rsid w:val="00E13632"/>
    <w:rsid w:val="00E219A1"/>
    <w:rsid w:val="00E270A3"/>
    <w:rsid w:val="00E30E19"/>
    <w:rsid w:val="00E32113"/>
    <w:rsid w:val="00E4392D"/>
    <w:rsid w:val="00E44634"/>
    <w:rsid w:val="00E4519E"/>
    <w:rsid w:val="00E51B78"/>
    <w:rsid w:val="00E5717B"/>
    <w:rsid w:val="00E74E7B"/>
    <w:rsid w:val="00E7566A"/>
    <w:rsid w:val="00E82A51"/>
    <w:rsid w:val="00E8375C"/>
    <w:rsid w:val="00E83E0D"/>
    <w:rsid w:val="00E95BB9"/>
    <w:rsid w:val="00EA5CFC"/>
    <w:rsid w:val="00EB7A1B"/>
    <w:rsid w:val="00EC41FD"/>
    <w:rsid w:val="00EC4CB2"/>
    <w:rsid w:val="00ED12F3"/>
    <w:rsid w:val="00ED2B18"/>
    <w:rsid w:val="00ED4C9B"/>
    <w:rsid w:val="00ED7699"/>
    <w:rsid w:val="00EF103A"/>
    <w:rsid w:val="00F1170E"/>
    <w:rsid w:val="00F119A6"/>
    <w:rsid w:val="00F164D2"/>
    <w:rsid w:val="00F20327"/>
    <w:rsid w:val="00F21993"/>
    <w:rsid w:val="00F2643E"/>
    <w:rsid w:val="00F27C85"/>
    <w:rsid w:val="00F302A1"/>
    <w:rsid w:val="00F35BE9"/>
    <w:rsid w:val="00F54682"/>
    <w:rsid w:val="00F62A24"/>
    <w:rsid w:val="00F70E11"/>
    <w:rsid w:val="00F76583"/>
    <w:rsid w:val="00F86029"/>
    <w:rsid w:val="00F91D90"/>
    <w:rsid w:val="00F93A1A"/>
    <w:rsid w:val="00F97C94"/>
    <w:rsid w:val="00F97E52"/>
    <w:rsid w:val="00FA0E89"/>
    <w:rsid w:val="00FB491A"/>
    <w:rsid w:val="00FB4ECB"/>
    <w:rsid w:val="00FC20A7"/>
    <w:rsid w:val="00FC5080"/>
    <w:rsid w:val="00FD08EB"/>
    <w:rsid w:val="00FD0D00"/>
    <w:rsid w:val="00FD76B4"/>
    <w:rsid w:val="00FD7FF6"/>
    <w:rsid w:val="00FE12EF"/>
    <w:rsid w:val="00FE6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9BB74"/>
  <w15:docId w15:val="{D39D1310-D4CB-44AC-AA7E-003130C7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35BE9"/>
    <w:pPr>
      <w:widowControl/>
      <w:autoSpaceDE/>
      <w:autoSpaceDN/>
      <w:spacing w:after="200" w:line="276" w:lineRule="auto"/>
    </w:pPr>
    <w:rPr>
      <w:rFonts w:ascii="Calibri" w:eastAsia="Times New Roman" w:hAnsi="Calibri" w:cs="Times New Roman"/>
    </w:rPr>
  </w:style>
  <w:style w:type="paragraph" w:styleId="Heading1">
    <w:name w:val="heading 1"/>
    <w:basedOn w:val="Normal"/>
    <w:link w:val="Heading1Char"/>
    <w:uiPriority w:val="1"/>
    <w:qFormat/>
    <w:rsid w:val="00E51B78"/>
    <w:pPr>
      <w:widowControl w:val="0"/>
      <w:numPr>
        <w:numId w:val="4"/>
      </w:numPr>
      <w:autoSpaceDE w:val="0"/>
      <w:autoSpaceDN w:val="0"/>
      <w:spacing w:before="138" w:after="0" w:line="240" w:lineRule="auto"/>
      <w:outlineLvl w:val="0"/>
    </w:pPr>
    <w:rPr>
      <w:rFonts w:ascii="Times New Roman" w:hAnsi="Times New Roman"/>
      <w:b/>
      <w:bCs/>
      <w:w w:val="105"/>
      <w:sz w:val="55"/>
      <w:szCs w:val="55"/>
    </w:rPr>
  </w:style>
  <w:style w:type="paragraph" w:styleId="Heading2">
    <w:name w:val="heading 2"/>
    <w:basedOn w:val="Normal"/>
    <w:next w:val="Normal"/>
    <w:link w:val="Heading2Char"/>
    <w:uiPriority w:val="9"/>
    <w:unhideWhenUsed/>
    <w:qFormat/>
    <w:rsid w:val="00E51B78"/>
    <w:pPr>
      <w:keepNext/>
      <w:keepLines/>
      <w:widowControl w:val="0"/>
      <w:autoSpaceDE w:val="0"/>
      <w:autoSpaceDN w:val="0"/>
      <w:spacing w:before="40" w:after="0" w:line="240"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before="4" w:after="0" w:line="240" w:lineRule="auto"/>
      <w:ind w:left="40"/>
    </w:pPr>
    <w:rPr>
      <w:rFonts w:ascii="Arial" w:eastAsia="Arial" w:hAnsi="Arial" w:cs="Arial"/>
      <w:sz w:val="20"/>
      <w:szCs w:val="20"/>
    </w:rPr>
  </w:style>
  <w:style w:type="paragraph" w:styleId="ListParagraph">
    <w:name w:val="List Paragraph"/>
    <w:basedOn w:val="Normal"/>
    <w:uiPriority w:val="34"/>
    <w:qFormat/>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Normal"/>
    <w:uiPriority w:val="1"/>
    <w:qFormat/>
    <w:pPr>
      <w:widowControl w:val="0"/>
      <w:autoSpaceDE w:val="0"/>
      <w:autoSpaceDN w:val="0"/>
      <w:spacing w:after="0" w:line="240" w:lineRule="auto"/>
    </w:pPr>
    <w:rPr>
      <w:rFonts w:ascii="Arial" w:eastAsia="Arial" w:hAnsi="Arial" w:cs="Arial"/>
    </w:rPr>
  </w:style>
  <w:style w:type="paragraph" w:styleId="Header">
    <w:name w:val="header"/>
    <w:basedOn w:val="Normal"/>
    <w:link w:val="HeaderChar"/>
    <w:uiPriority w:val="99"/>
    <w:unhideWhenUsed/>
    <w:rsid w:val="009F2327"/>
    <w:pPr>
      <w:widowControl w:val="0"/>
      <w:tabs>
        <w:tab w:val="center" w:pos="4513"/>
        <w:tab w:val="right" w:pos="9026"/>
      </w:tabs>
      <w:autoSpaceDE w:val="0"/>
      <w:autoSpaceDN w:val="0"/>
      <w:spacing w:after="0" w:line="240" w:lineRule="auto"/>
    </w:pPr>
    <w:rPr>
      <w:rFonts w:ascii="Arial" w:eastAsia="Arial" w:hAnsi="Arial" w:cs="Arial"/>
    </w:rPr>
  </w:style>
  <w:style w:type="character" w:customStyle="1" w:styleId="HeaderChar">
    <w:name w:val="Header Char"/>
    <w:basedOn w:val="DefaultParagraphFont"/>
    <w:link w:val="Header"/>
    <w:uiPriority w:val="99"/>
    <w:rsid w:val="009F2327"/>
    <w:rPr>
      <w:rFonts w:ascii="Arial" w:eastAsia="Arial" w:hAnsi="Arial" w:cs="Arial"/>
    </w:rPr>
  </w:style>
  <w:style w:type="paragraph" w:styleId="Footer">
    <w:name w:val="footer"/>
    <w:basedOn w:val="Normal"/>
    <w:link w:val="FooterChar"/>
    <w:uiPriority w:val="99"/>
    <w:unhideWhenUsed/>
    <w:rsid w:val="009F2327"/>
    <w:pPr>
      <w:widowControl w:val="0"/>
      <w:tabs>
        <w:tab w:val="center" w:pos="4513"/>
        <w:tab w:val="right" w:pos="9026"/>
      </w:tabs>
      <w:autoSpaceDE w:val="0"/>
      <w:autoSpaceDN w:val="0"/>
      <w:spacing w:after="0" w:line="240" w:lineRule="auto"/>
    </w:pPr>
    <w:rPr>
      <w:rFonts w:ascii="Arial" w:eastAsia="Arial" w:hAnsi="Arial" w:cs="Arial"/>
    </w:rPr>
  </w:style>
  <w:style w:type="character" w:customStyle="1" w:styleId="FooterChar">
    <w:name w:val="Footer Char"/>
    <w:basedOn w:val="DefaultParagraphFont"/>
    <w:link w:val="Footer"/>
    <w:uiPriority w:val="99"/>
    <w:rsid w:val="009F2327"/>
    <w:rPr>
      <w:rFonts w:ascii="Arial" w:eastAsia="Arial" w:hAnsi="Arial" w:cs="Arial"/>
    </w:rPr>
  </w:style>
  <w:style w:type="character" w:customStyle="1" w:styleId="BodyTextChar">
    <w:name w:val="Body Text Char"/>
    <w:basedOn w:val="DefaultParagraphFont"/>
    <w:link w:val="BodyText"/>
    <w:uiPriority w:val="1"/>
    <w:rsid w:val="009F2327"/>
    <w:rPr>
      <w:rFonts w:ascii="Arial" w:eastAsia="Arial" w:hAnsi="Arial" w:cs="Arial"/>
      <w:sz w:val="20"/>
      <w:szCs w:val="20"/>
    </w:rPr>
  </w:style>
  <w:style w:type="character" w:styleId="Hyperlink">
    <w:name w:val="Hyperlink"/>
    <w:basedOn w:val="DefaultParagraphFont"/>
    <w:uiPriority w:val="99"/>
    <w:unhideWhenUsed/>
    <w:rsid w:val="00104CC6"/>
    <w:rPr>
      <w:color w:val="0000FF" w:themeColor="hyperlink"/>
      <w:u w:val="single"/>
    </w:rPr>
  </w:style>
  <w:style w:type="character" w:styleId="PageNumber">
    <w:name w:val="page number"/>
    <w:basedOn w:val="DefaultParagraphFont"/>
    <w:uiPriority w:val="99"/>
    <w:semiHidden/>
    <w:unhideWhenUsed/>
    <w:rsid w:val="00774839"/>
  </w:style>
  <w:style w:type="character" w:styleId="FollowedHyperlink">
    <w:name w:val="FollowedHyperlink"/>
    <w:basedOn w:val="DefaultParagraphFont"/>
    <w:uiPriority w:val="99"/>
    <w:semiHidden/>
    <w:unhideWhenUsed/>
    <w:rsid w:val="00F70E11"/>
    <w:rPr>
      <w:color w:val="800080" w:themeColor="followedHyperlink"/>
      <w:u w:val="single"/>
    </w:rPr>
  </w:style>
  <w:style w:type="character" w:customStyle="1" w:styleId="Heading1Char">
    <w:name w:val="Heading 1 Char"/>
    <w:basedOn w:val="DefaultParagraphFont"/>
    <w:link w:val="Heading1"/>
    <w:uiPriority w:val="1"/>
    <w:rsid w:val="00E51B78"/>
    <w:rPr>
      <w:rFonts w:ascii="Times New Roman" w:eastAsia="Times New Roman" w:hAnsi="Times New Roman" w:cs="Times New Roman"/>
      <w:b/>
      <w:bCs/>
      <w:w w:val="105"/>
      <w:sz w:val="55"/>
      <w:szCs w:val="55"/>
    </w:rPr>
  </w:style>
  <w:style w:type="character" w:customStyle="1" w:styleId="Heading2Char">
    <w:name w:val="Heading 2 Char"/>
    <w:basedOn w:val="DefaultParagraphFont"/>
    <w:link w:val="Heading2"/>
    <w:uiPriority w:val="9"/>
    <w:rsid w:val="00E51B78"/>
    <w:rPr>
      <w:rFonts w:asciiTheme="majorHAnsi" w:eastAsiaTheme="majorEastAsia" w:hAnsiTheme="majorHAnsi" w:cstheme="majorBidi"/>
      <w:color w:val="365F91" w:themeColor="accent1" w:themeShade="BF"/>
      <w:sz w:val="26"/>
      <w:szCs w:val="26"/>
    </w:rPr>
  </w:style>
  <w:style w:type="table" w:styleId="PlainTable1">
    <w:name w:val="Plain Table 1"/>
    <w:basedOn w:val="TableNormal"/>
    <w:uiPriority w:val="41"/>
    <w:rsid w:val="00E51B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B534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B5344"/>
    <w:rPr>
      <w:rFonts w:ascii="Times New Roman" w:eastAsia="Arial" w:hAnsi="Times New Roman" w:cs="Times New Roman"/>
      <w:sz w:val="18"/>
      <w:szCs w:val="18"/>
    </w:rPr>
  </w:style>
  <w:style w:type="paragraph" w:styleId="Revision">
    <w:name w:val="Revision"/>
    <w:hidden/>
    <w:uiPriority w:val="99"/>
    <w:semiHidden/>
    <w:rsid w:val="00EC4CB2"/>
    <w:pPr>
      <w:widowControl/>
      <w:autoSpaceDE/>
      <w:autoSpaceDN/>
    </w:pPr>
    <w:rPr>
      <w:rFonts w:ascii="Arial" w:eastAsia="Arial" w:hAnsi="Arial" w:cs="Arial"/>
    </w:rPr>
  </w:style>
  <w:style w:type="paragraph" w:styleId="NormalWeb">
    <w:name w:val="Normal (Web)"/>
    <w:basedOn w:val="Normal"/>
    <w:uiPriority w:val="99"/>
    <w:unhideWhenUsed/>
    <w:rsid w:val="00071F60"/>
    <w:pPr>
      <w:spacing w:before="100" w:beforeAutospacing="1" w:after="100" w:afterAutospacing="1" w:line="240" w:lineRule="auto"/>
    </w:pPr>
    <w:rPr>
      <w:rFonts w:ascii="Times New Roman" w:hAnsi="Times New Roman"/>
      <w:sz w:val="24"/>
      <w:szCs w:val="24"/>
      <w:lang w:val="en-IN"/>
    </w:rPr>
  </w:style>
  <w:style w:type="character" w:styleId="UnresolvedMention">
    <w:name w:val="Unresolved Mention"/>
    <w:basedOn w:val="DefaultParagraphFont"/>
    <w:uiPriority w:val="99"/>
    <w:rsid w:val="00292B81"/>
    <w:rPr>
      <w:color w:val="605E5C"/>
      <w:shd w:val="clear" w:color="auto" w:fill="E1DFDD"/>
    </w:rPr>
  </w:style>
  <w:style w:type="paragraph" w:styleId="NoSpacing">
    <w:name w:val="No Spacing"/>
    <w:link w:val="NoSpacingChar"/>
    <w:uiPriority w:val="1"/>
    <w:qFormat/>
    <w:rsid w:val="00BD60F5"/>
    <w:pPr>
      <w:widowControl/>
      <w:autoSpaceDE/>
      <w:autoSpaceDN/>
    </w:pPr>
    <w:rPr>
      <w:rFonts w:eastAsiaTheme="minorEastAsia"/>
    </w:rPr>
  </w:style>
  <w:style w:type="character" w:customStyle="1" w:styleId="NoSpacingChar">
    <w:name w:val="No Spacing Char"/>
    <w:basedOn w:val="DefaultParagraphFont"/>
    <w:link w:val="NoSpacing"/>
    <w:uiPriority w:val="1"/>
    <w:rsid w:val="00BD60F5"/>
    <w:rPr>
      <w:rFonts w:eastAsiaTheme="minorEastAsia"/>
    </w:rPr>
  </w:style>
  <w:style w:type="table" w:styleId="GridTable4-Accent5">
    <w:name w:val="Grid Table 4 Accent 5"/>
    <w:basedOn w:val="TableNormal"/>
    <w:uiPriority w:val="49"/>
    <w:rsid w:val="0061696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Grid">
    <w:name w:val="Table Grid"/>
    <w:basedOn w:val="TableNormal"/>
    <w:uiPriority w:val="39"/>
    <w:rsid w:val="00C17A11"/>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22180A"/>
    <w:pPr>
      <w:spacing w:before="100" w:beforeAutospacing="1" w:after="100" w:afterAutospacing="1" w:line="240" w:lineRule="auto"/>
    </w:pPr>
    <w:rPr>
      <w:rFonts w:ascii="Times New Roman" w:hAnsi="Times New Roman"/>
      <w:sz w:val="24"/>
      <w:szCs w:val="24"/>
      <w:lang w:val="en-IN" w:eastAsia="en-IN"/>
    </w:rPr>
  </w:style>
  <w:style w:type="table" w:styleId="GridTable4-Accent1">
    <w:name w:val="Grid Table 4 Accent 1"/>
    <w:basedOn w:val="TableNormal"/>
    <w:uiPriority w:val="49"/>
    <w:rsid w:val="00B567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876655">
      <w:bodyDiv w:val="1"/>
      <w:marLeft w:val="0"/>
      <w:marRight w:val="0"/>
      <w:marTop w:val="0"/>
      <w:marBottom w:val="0"/>
      <w:divBdr>
        <w:top w:val="none" w:sz="0" w:space="0" w:color="auto"/>
        <w:left w:val="none" w:sz="0" w:space="0" w:color="auto"/>
        <w:bottom w:val="none" w:sz="0" w:space="0" w:color="auto"/>
        <w:right w:val="none" w:sz="0" w:space="0" w:color="auto"/>
      </w:divBdr>
    </w:div>
    <w:div w:id="489250896">
      <w:bodyDiv w:val="1"/>
      <w:marLeft w:val="0"/>
      <w:marRight w:val="0"/>
      <w:marTop w:val="0"/>
      <w:marBottom w:val="0"/>
      <w:divBdr>
        <w:top w:val="none" w:sz="0" w:space="0" w:color="auto"/>
        <w:left w:val="none" w:sz="0" w:space="0" w:color="auto"/>
        <w:bottom w:val="none" w:sz="0" w:space="0" w:color="auto"/>
        <w:right w:val="none" w:sz="0" w:space="0" w:color="auto"/>
      </w:divBdr>
      <w:divsChild>
        <w:div w:id="1485313233">
          <w:marLeft w:val="0"/>
          <w:marRight w:val="0"/>
          <w:marTop w:val="0"/>
          <w:marBottom w:val="0"/>
          <w:divBdr>
            <w:top w:val="none" w:sz="0" w:space="0" w:color="auto"/>
            <w:left w:val="none" w:sz="0" w:space="0" w:color="auto"/>
            <w:bottom w:val="none" w:sz="0" w:space="0" w:color="auto"/>
            <w:right w:val="none" w:sz="0" w:space="0" w:color="auto"/>
          </w:divBdr>
          <w:divsChild>
            <w:div w:id="2052225603">
              <w:marLeft w:val="0"/>
              <w:marRight w:val="0"/>
              <w:marTop w:val="0"/>
              <w:marBottom w:val="0"/>
              <w:divBdr>
                <w:top w:val="none" w:sz="0" w:space="0" w:color="auto"/>
                <w:left w:val="none" w:sz="0" w:space="0" w:color="auto"/>
                <w:bottom w:val="none" w:sz="0" w:space="0" w:color="auto"/>
                <w:right w:val="none" w:sz="0" w:space="0" w:color="auto"/>
              </w:divBdr>
              <w:divsChild>
                <w:div w:id="1844783560">
                  <w:marLeft w:val="0"/>
                  <w:marRight w:val="0"/>
                  <w:marTop w:val="0"/>
                  <w:marBottom w:val="0"/>
                  <w:divBdr>
                    <w:top w:val="none" w:sz="0" w:space="0" w:color="auto"/>
                    <w:left w:val="none" w:sz="0" w:space="0" w:color="auto"/>
                    <w:bottom w:val="none" w:sz="0" w:space="0" w:color="auto"/>
                    <w:right w:val="none" w:sz="0" w:space="0" w:color="auto"/>
                  </w:divBdr>
                </w:div>
              </w:divsChild>
            </w:div>
            <w:div w:id="432408175">
              <w:marLeft w:val="0"/>
              <w:marRight w:val="0"/>
              <w:marTop w:val="0"/>
              <w:marBottom w:val="0"/>
              <w:divBdr>
                <w:top w:val="none" w:sz="0" w:space="0" w:color="auto"/>
                <w:left w:val="none" w:sz="0" w:space="0" w:color="auto"/>
                <w:bottom w:val="none" w:sz="0" w:space="0" w:color="auto"/>
                <w:right w:val="none" w:sz="0" w:space="0" w:color="auto"/>
              </w:divBdr>
              <w:divsChild>
                <w:div w:id="1731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88870">
      <w:bodyDiv w:val="1"/>
      <w:marLeft w:val="0"/>
      <w:marRight w:val="0"/>
      <w:marTop w:val="0"/>
      <w:marBottom w:val="0"/>
      <w:divBdr>
        <w:top w:val="none" w:sz="0" w:space="0" w:color="auto"/>
        <w:left w:val="none" w:sz="0" w:space="0" w:color="auto"/>
        <w:bottom w:val="none" w:sz="0" w:space="0" w:color="auto"/>
        <w:right w:val="none" w:sz="0" w:space="0" w:color="auto"/>
      </w:divBdr>
      <w:divsChild>
        <w:div w:id="1720206105">
          <w:marLeft w:val="0"/>
          <w:marRight w:val="0"/>
          <w:marTop w:val="0"/>
          <w:marBottom w:val="0"/>
          <w:divBdr>
            <w:top w:val="none" w:sz="0" w:space="0" w:color="auto"/>
            <w:left w:val="none" w:sz="0" w:space="0" w:color="auto"/>
            <w:bottom w:val="none" w:sz="0" w:space="0" w:color="auto"/>
            <w:right w:val="none" w:sz="0" w:space="0" w:color="auto"/>
          </w:divBdr>
          <w:divsChild>
            <w:div w:id="1858735314">
              <w:marLeft w:val="0"/>
              <w:marRight w:val="0"/>
              <w:marTop w:val="0"/>
              <w:marBottom w:val="0"/>
              <w:divBdr>
                <w:top w:val="none" w:sz="0" w:space="0" w:color="auto"/>
                <w:left w:val="none" w:sz="0" w:space="0" w:color="auto"/>
                <w:bottom w:val="none" w:sz="0" w:space="0" w:color="auto"/>
                <w:right w:val="none" w:sz="0" w:space="0" w:color="auto"/>
              </w:divBdr>
              <w:divsChild>
                <w:div w:id="16700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662735">
      <w:bodyDiv w:val="1"/>
      <w:marLeft w:val="0"/>
      <w:marRight w:val="0"/>
      <w:marTop w:val="0"/>
      <w:marBottom w:val="0"/>
      <w:divBdr>
        <w:top w:val="none" w:sz="0" w:space="0" w:color="auto"/>
        <w:left w:val="none" w:sz="0" w:space="0" w:color="auto"/>
        <w:bottom w:val="none" w:sz="0" w:space="0" w:color="auto"/>
        <w:right w:val="none" w:sz="0" w:space="0" w:color="auto"/>
      </w:divBdr>
    </w:div>
    <w:div w:id="1312902000">
      <w:bodyDiv w:val="1"/>
      <w:marLeft w:val="0"/>
      <w:marRight w:val="0"/>
      <w:marTop w:val="0"/>
      <w:marBottom w:val="0"/>
      <w:divBdr>
        <w:top w:val="none" w:sz="0" w:space="0" w:color="auto"/>
        <w:left w:val="none" w:sz="0" w:space="0" w:color="auto"/>
        <w:bottom w:val="none" w:sz="0" w:space="0" w:color="auto"/>
        <w:right w:val="none" w:sz="0" w:space="0" w:color="auto"/>
      </w:divBdr>
      <w:divsChild>
        <w:div w:id="1555265636">
          <w:marLeft w:val="547"/>
          <w:marRight w:val="0"/>
          <w:marTop w:val="0"/>
          <w:marBottom w:val="0"/>
          <w:divBdr>
            <w:top w:val="none" w:sz="0" w:space="0" w:color="auto"/>
            <w:left w:val="none" w:sz="0" w:space="0" w:color="auto"/>
            <w:bottom w:val="none" w:sz="0" w:space="0" w:color="auto"/>
            <w:right w:val="none" w:sz="0" w:space="0" w:color="auto"/>
          </w:divBdr>
        </w:div>
      </w:divsChild>
    </w:div>
    <w:div w:id="1536773035">
      <w:bodyDiv w:val="1"/>
      <w:marLeft w:val="0"/>
      <w:marRight w:val="0"/>
      <w:marTop w:val="0"/>
      <w:marBottom w:val="0"/>
      <w:divBdr>
        <w:top w:val="none" w:sz="0" w:space="0" w:color="auto"/>
        <w:left w:val="none" w:sz="0" w:space="0" w:color="auto"/>
        <w:bottom w:val="none" w:sz="0" w:space="0" w:color="auto"/>
        <w:right w:val="none" w:sz="0" w:space="0" w:color="auto"/>
      </w:divBdr>
    </w:div>
    <w:div w:id="1793669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itendrashah80@gmail.com" TargetMode="External"/><Relationship Id="rId18" Type="http://schemas.openxmlformats.org/officeDocument/2006/relationships/diagramLayout" Target="diagrams/layout1.xml"/><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hyperlink" Target="mailto:ashish.g@fluidscapes.in" TargetMode="External"/><Relationship Id="rId17" Type="http://schemas.openxmlformats.org/officeDocument/2006/relationships/diagramData" Target="diagrams/data1.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jitendrashah80@gmail.com" TargetMode="Externa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jitendrashah80@gmail.co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mailto:info@fluidscapes.in" TargetMode="External"/><Relationship Id="rId2" Type="http://schemas.openxmlformats.org/officeDocument/2006/relationships/image" Target="media/image8.png"/><Relationship Id="rId1" Type="http://schemas.openxmlformats.org/officeDocument/2006/relationships/hyperlink" Target="mailto:info@fluidscapes.in" TargetMode="External"/><Relationship Id="rId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eha\Desktop\Bhangar\Bhangar%2024_Business%20Analysis%20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A83EEE-0CAF-4405-936C-DF6597DDB853}" type="doc">
      <dgm:prSet loTypeId="urn:microsoft.com/office/officeart/2005/8/layout/matrix3" loCatId="matrix" qsTypeId="urn:microsoft.com/office/officeart/2005/8/quickstyle/simple1" qsCatId="simple" csTypeId="urn:microsoft.com/office/officeart/2005/8/colors/accent1_2" csCatId="accent1" phldr="1"/>
      <dgm:spPr/>
      <dgm:t>
        <a:bodyPr/>
        <a:lstStyle/>
        <a:p>
          <a:endParaRPr lang="en-IN"/>
        </a:p>
      </dgm:t>
    </dgm:pt>
    <dgm:pt modelId="{62C47129-4EA6-4C00-AC7D-6950412F975B}">
      <dgm:prSet phldrT="[Text]" custT="1"/>
      <dgm:spPr/>
      <dgm:t>
        <a:bodyPr/>
        <a:lstStyle/>
        <a:p>
          <a:r>
            <a:rPr lang="en-US" sz="1400" b="1" dirty="0"/>
            <a:t>Strength</a:t>
          </a:r>
          <a:br>
            <a:rPr lang="en-US" sz="1400" b="1" dirty="0"/>
          </a:br>
          <a:r>
            <a:rPr lang="en-US" sz="1400" b="1" dirty="0"/>
            <a:t>1. New source of income</a:t>
          </a:r>
        </a:p>
        <a:p>
          <a:r>
            <a:rPr lang="en-US" sz="1400" b="1" dirty="0"/>
            <a:t>2. New market investment</a:t>
          </a:r>
        </a:p>
        <a:p>
          <a:endParaRPr lang="en-IN" sz="1400" b="1" dirty="0"/>
        </a:p>
      </dgm:t>
    </dgm:pt>
    <dgm:pt modelId="{10851099-4D86-44B4-AC2C-A7CCB0BF55A4}" type="parTrans" cxnId="{40A5EA1E-45B9-4F6C-92C0-E0335DA921DE}">
      <dgm:prSet/>
      <dgm:spPr/>
      <dgm:t>
        <a:bodyPr/>
        <a:lstStyle/>
        <a:p>
          <a:endParaRPr lang="en-IN"/>
        </a:p>
      </dgm:t>
    </dgm:pt>
    <dgm:pt modelId="{E539F458-441B-467A-9BC4-809B283BE800}" type="sibTrans" cxnId="{40A5EA1E-45B9-4F6C-92C0-E0335DA921DE}">
      <dgm:prSet/>
      <dgm:spPr/>
      <dgm:t>
        <a:bodyPr/>
        <a:lstStyle/>
        <a:p>
          <a:endParaRPr lang="en-IN"/>
        </a:p>
      </dgm:t>
    </dgm:pt>
    <dgm:pt modelId="{0C9AA049-026F-44BE-864D-7877816DC9D8}">
      <dgm:prSet phldrT="[Text]" custT="1"/>
      <dgm:spPr/>
      <dgm:t>
        <a:bodyPr/>
        <a:lstStyle/>
        <a:p>
          <a:r>
            <a:rPr lang="en-US" sz="1400" b="1" dirty="0"/>
            <a:t>Weakness</a:t>
          </a:r>
          <a:br>
            <a:rPr lang="en-US" sz="1400" b="1" dirty="0"/>
          </a:br>
          <a:r>
            <a:rPr lang="en-US" sz="1400" b="1" dirty="0"/>
            <a:t>1.Inefficient process</a:t>
          </a:r>
        </a:p>
        <a:p>
          <a:r>
            <a:rPr lang="en-US" sz="1400" b="1" dirty="0"/>
            <a:t>2. Upcoming dependencies.</a:t>
          </a:r>
        </a:p>
        <a:p>
          <a:r>
            <a:rPr lang="en-US" sz="1400" b="1" dirty="0"/>
            <a:t>3. Undefined budget </a:t>
          </a:r>
        </a:p>
        <a:p>
          <a:endParaRPr lang="en-IN" sz="1400" dirty="0"/>
        </a:p>
      </dgm:t>
    </dgm:pt>
    <dgm:pt modelId="{C2589C9B-6E24-4796-BD26-942F451B9671}" type="parTrans" cxnId="{E8E0EF53-5678-400A-8904-88FFE7E7C8AB}">
      <dgm:prSet/>
      <dgm:spPr/>
      <dgm:t>
        <a:bodyPr/>
        <a:lstStyle/>
        <a:p>
          <a:endParaRPr lang="en-IN"/>
        </a:p>
      </dgm:t>
    </dgm:pt>
    <dgm:pt modelId="{153A0CC7-3AD1-400E-9C77-D8EF66D13B1D}" type="sibTrans" cxnId="{E8E0EF53-5678-400A-8904-88FFE7E7C8AB}">
      <dgm:prSet/>
      <dgm:spPr/>
      <dgm:t>
        <a:bodyPr/>
        <a:lstStyle/>
        <a:p>
          <a:endParaRPr lang="en-IN"/>
        </a:p>
      </dgm:t>
    </dgm:pt>
    <dgm:pt modelId="{EC7B927B-EF80-48FB-A09B-BE154F181723}">
      <dgm:prSet phldrT="[Text]" custT="1"/>
      <dgm:spPr/>
      <dgm:t>
        <a:bodyPr/>
        <a:lstStyle/>
        <a:p>
          <a:r>
            <a:rPr lang="en-US" sz="1400" b="1" dirty="0"/>
            <a:t>Opportunity</a:t>
          </a:r>
          <a:br>
            <a:rPr lang="en-US" sz="1400" b="1" dirty="0"/>
          </a:br>
          <a:r>
            <a:rPr lang="en-US" sz="1400" b="1" dirty="0"/>
            <a:t>1. In-efficient operation</a:t>
          </a:r>
        </a:p>
        <a:p>
          <a:r>
            <a:rPr lang="en-US" sz="1400" b="1" dirty="0"/>
            <a:t>2. Lack of information/data.</a:t>
          </a:r>
        </a:p>
        <a:p>
          <a:r>
            <a:rPr lang="en-US" sz="1400" b="1" dirty="0"/>
            <a:t>3. Finding new markets</a:t>
          </a:r>
          <a:endParaRPr lang="en-IN" sz="1400" dirty="0"/>
        </a:p>
      </dgm:t>
    </dgm:pt>
    <dgm:pt modelId="{57187255-A028-48F2-A3FE-504D3712D9A9}" type="parTrans" cxnId="{BDAFBFBA-F4BD-4DC0-8AED-5EA03931C669}">
      <dgm:prSet/>
      <dgm:spPr/>
      <dgm:t>
        <a:bodyPr/>
        <a:lstStyle/>
        <a:p>
          <a:endParaRPr lang="en-IN"/>
        </a:p>
      </dgm:t>
    </dgm:pt>
    <dgm:pt modelId="{10A023EC-7106-4E12-8452-E9074979602B}" type="sibTrans" cxnId="{BDAFBFBA-F4BD-4DC0-8AED-5EA03931C669}">
      <dgm:prSet/>
      <dgm:spPr/>
      <dgm:t>
        <a:bodyPr/>
        <a:lstStyle/>
        <a:p>
          <a:endParaRPr lang="en-IN"/>
        </a:p>
      </dgm:t>
    </dgm:pt>
    <dgm:pt modelId="{084BBB0B-7E5A-421C-9EC5-6C9DD17566FA}">
      <dgm:prSet phldrT="[Text]" custT="1"/>
      <dgm:spPr/>
      <dgm:t>
        <a:bodyPr/>
        <a:lstStyle/>
        <a:p>
          <a:r>
            <a:rPr lang="en-US" sz="1400" b="1" dirty="0"/>
            <a:t>Threat</a:t>
          </a:r>
          <a:br>
            <a:rPr lang="en-US" sz="1400" b="1" dirty="0"/>
          </a:br>
          <a:r>
            <a:rPr lang="en-US" sz="1400" b="1" dirty="0"/>
            <a:t>1. In-efficient marketing strategies</a:t>
          </a:r>
        </a:p>
        <a:p>
          <a:r>
            <a:rPr lang="en-US" sz="1400" b="1" dirty="0"/>
            <a:t>2. Unknown competitors</a:t>
          </a:r>
        </a:p>
        <a:p>
          <a:r>
            <a:rPr lang="en-US" sz="1400" b="1" dirty="0"/>
            <a:t>3. Implementation</a:t>
          </a:r>
        </a:p>
        <a:p>
          <a:r>
            <a:rPr lang="en-US" sz="1400" b="1" dirty="0"/>
            <a:t>4. Failure to generate business</a:t>
          </a:r>
          <a:endParaRPr lang="en-IN" sz="1400" dirty="0"/>
        </a:p>
      </dgm:t>
    </dgm:pt>
    <dgm:pt modelId="{7D2D0F3A-8ABB-4C82-A2DF-489A38A46ADD}" type="parTrans" cxnId="{BE019533-7B71-4F0C-9BE5-7CB585FDEA1C}">
      <dgm:prSet/>
      <dgm:spPr/>
      <dgm:t>
        <a:bodyPr/>
        <a:lstStyle/>
        <a:p>
          <a:endParaRPr lang="en-IN"/>
        </a:p>
      </dgm:t>
    </dgm:pt>
    <dgm:pt modelId="{9C261AED-E495-4449-8E34-873DD2617EC7}" type="sibTrans" cxnId="{BE019533-7B71-4F0C-9BE5-7CB585FDEA1C}">
      <dgm:prSet/>
      <dgm:spPr/>
      <dgm:t>
        <a:bodyPr/>
        <a:lstStyle/>
        <a:p>
          <a:endParaRPr lang="en-IN"/>
        </a:p>
      </dgm:t>
    </dgm:pt>
    <dgm:pt modelId="{34BCDE82-C9A6-454A-80D7-9ABE2FFF3488}" type="pres">
      <dgm:prSet presAssocID="{71A83EEE-0CAF-4405-936C-DF6597DDB853}" presName="matrix" presStyleCnt="0">
        <dgm:presLayoutVars>
          <dgm:chMax val="1"/>
          <dgm:dir/>
          <dgm:resizeHandles val="exact"/>
        </dgm:presLayoutVars>
      </dgm:prSet>
      <dgm:spPr/>
    </dgm:pt>
    <dgm:pt modelId="{C28960AE-5E0F-4947-BA52-E724CBC608F8}" type="pres">
      <dgm:prSet presAssocID="{71A83EEE-0CAF-4405-936C-DF6597DDB853}" presName="diamond" presStyleLbl="bgShp" presStyleIdx="0" presStyleCnt="1"/>
      <dgm:spPr/>
    </dgm:pt>
    <dgm:pt modelId="{458D390F-87FC-413A-9D75-3F6E783D43AD}" type="pres">
      <dgm:prSet presAssocID="{71A83EEE-0CAF-4405-936C-DF6597DDB853}" presName="quad1" presStyleLbl="node1" presStyleIdx="0" presStyleCnt="4">
        <dgm:presLayoutVars>
          <dgm:chMax val="0"/>
          <dgm:chPref val="0"/>
          <dgm:bulletEnabled val="1"/>
        </dgm:presLayoutVars>
      </dgm:prSet>
      <dgm:spPr/>
    </dgm:pt>
    <dgm:pt modelId="{4D7839F1-86CF-40BD-A4F8-3F5CE63C1205}" type="pres">
      <dgm:prSet presAssocID="{71A83EEE-0CAF-4405-936C-DF6597DDB853}" presName="quad2" presStyleLbl="node1" presStyleIdx="1" presStyleCnt="4">
        <dgm:presLayoutVars>
          <dgm:chMax val="0"/>
          <dgm:chPref val="0"/>
          <dgm:bulletEnabled val="1"/>
        </dgm:presLayoutVars>
      </dgm:prSet>
      <dgm:spPr/>
    </dgm:pt>
    <dgm:pt modelId="{1F940A37-B9FC-4E3E-83B3-6CF41A8D9878}" type="pres">
      <dgm:prSet presAssocID="{71A83EEE-0CAF-4405-936C-DF6597DDB853}" presName="quad3" presStyleLbl="node1" presStyleIdx="2" presStyleCnt="4">
        <dgm:presLayoutVars>
          <dgm:chMax val="0"/>
          <dgm:chPref val="0"/>
          <dgm:bulletEnabled val="1"/>
        </dgm:presLayoutVars>
      </dgm:prSet>
      <dgm:spPr/>
    </dgm:pt>
    <dgm:pt modelId="{0CA25B14-CD95-4288-8A9C-13B12DD098A8}" type="pres">
      <dgm:prSet presAssocID="{71A83EEE-0CAF-4405-936C-DF6597DDB853}" presName="quad4" presStyleLbl="node1" presStyleIdx="3" presStyleCnt="4">
        <dgm:presLayoutVars>
          <dgm:chMax val="0"/>
          <dgm:chPref val="0"/>
          <dgm:bulletEnabled val="1"/>
        </dgm:presLayoutVars>
      </dgm:prSet>
      <dgm:spPr/>
    </dgm:pt>
  </dgm:ptLst>
  <dgm:cxnLst>
    <dgm:cxn modelId="{A75CFD1A-1EFF-4D3D-BB90-75746FB36846}" type="presOf" srcId="{62C47129-4EA6-4C00-AC7D-6950412F975B}" destId="{458D390F-87FC-413A-9D75-3F6E783D43AD}" srcOrd="0" destOrd="0" presId="urn:microsoft.com/office/officeart/2005/8/layout/matrix3"/>
    <dgm:cxn modelId="{40A5EA1E-45B9-4F6C-92C0-E0335DA921DE}" srcId="{71A83EEE-0CAF-4405-936C-DF6597DDB853}" destId="{62C47129-4EA6-4C00-AC7D-6950412F975B}" srcOrd="0" destOrd="0" parTransId="{10851099-4D86-44B4-AC2C-A7CCB0BF55A4}" sibTransId="{E539F458-441B-467A-9BC4-809B283BE800}"/>
    <dgm:cxn modelId="{BE019533-7B71-4F0C-9BE5-7CB585FDEA1C}" srcId="{71A83EEE-0CAF-4405-936C-DF6597DDB853}" destId="{084BBB0B-7E5A-421C-9EC5-6C9DD17566FA}" srcOrd="3" destOrd="0" parTransId="{7D2D0F3A-8ABB-4C82-A2DF-489A38A46ADD}" sibTransId="{9C261AED-E495-4449-8E34-873DD2617EC7}"/>
    <dgm:cxn modelId="{BBB27537-3A5E-4231-A6CB-D1412F5B9528}" type="presOf" srcId="{084BBB0B-7E5A-421C-9EC5-6C9DD17566FA}" destId="{0CA25B14-CD95-4288-8A9C-13B12DD098A8}" srcOrd="0" destOrd="0" presId="urn:microsoft.com/office/officeart/2005/8/layout/matrix3"/>
    <dgm:cxn modelId="{E3A4D93F-94E4-44F3-80FE-A45AB7A7D06A}" type="presOf" srcId="{0C9AA049-026F-44BE-864D-7877816DC9D8}" destId="{4D7839F1-86CF-40BD-A4F8-3F5CE63C1205}" srcOrd="0" destOrd="0" presId="urn:microsoft.com/office/officeart/2005/8/layout/matrix3"/>
    <dgm:cxn modelId="{E8E0EF53-5678-400A-8904-88FFE7E7C8AB}" srcId="{71A83EEE-0CAF-4405-936C-DF6597DDB853}" destId="{0C9AA049-026F-44BE-864D-7877816DC9D8}" srcOrd="1" destOrd="0" parTransId="{C2589C9B-6E24-4796-BD26-942F451B9671}" sibTransId="{153A0CC7-3AD1-400E-9C77-D8EF66D13B1D}"/>
    <dgm:cxn modelId="{BDAFBFBA-F4BD-4DC0-8AED-5EA03931C669}" srcId="{71A83EEE-0CAF-4405-936C-DF6597DDB853}" destId="{EC7B927B-EF80-48FB-A09B-BE154F181723}" srcOrd="2" destOrd="0" parTransId="{57187255-A028-48F2-A3FE-504D3712D9A9}" sibTransId="{10A023EC-7106-4E12-8452-E9074979602B}"/>
    <dgm:cxn modelId="{2F557DEC-5A25-4A9C-82C0-DB257658B39A}" type="presOf" srcId="{71A83EEE-0CAF-4405-936C-DF6597DDB853}" destId="{34BCDE82-C9A6-454A-80D7-9ABE2FFF3488}" srcOrd="0" destOrd="0" presId="urn:microsoft.com/office/officeart/2005/8/layout/matrix3"/>
    <dgm:cxn modelId="{2F1F08F9-EC79-4396-BA81-3CF04A1C3073}" type="presOf" srcId="{EC7B927B-EF80-48FB-A09B-BE154F181723}" destId="{1F940A37-B9FC-4E3E-83B3-6CF41A8D9878}" srcOrd="0" destOrd="0" presId="urn:microsoft.com/office/officeart/2005/8/layout/matrix3"/>
    <dgm:cxn modelId="{EDA75ED9-7304-45CB-8D0E-74A0345F6656}" type="presParOf" srcId="{34BCDE82-C9A6-454A-80D7-9ABE2FFF3488}" destId="{C28960AE-5E0F-4947-BA52-E724CBC608F8}" srcOrd="0" destOrd="0" presId="urn:microsoft.com/office/officeart/2005/8/layout/matrix3"/>
    <dgm:cxn modelId="{A3B360DB-0741-4CDC-A335-018012E332B9}" type="presParOf" srcId="{34BCDE82-C9A6-454A-80D7-9ABE2FFF3488}" destId="{458D390F-87FC-413A-9D75-3F6E783D43AD}" srcOrd="1" destOrd="0" presId="urn:microsoft.com/office/officeart/2005/8/layout/matrix3"/>
    <dgm:cxn modelId="{5F20319D-B401-41BD-BE41-90B1F4B48BF5}" type="presParOf" srcId="{34BCDE82-C9A6-454A-80D7-9ABE2FFF3488}" destId="{4D7839F1-86CF-40BD-A4F8-3F5CE63C1205}" srcOrd="2" destOrd="0" presId="urn:microsoft.com/office/officeart/2005/8/layout/matrix3"/>
    <dgm:cxn modelId="{C236393F-6601-49DD-8535-D9750A8C13E4}" type="presParOf" srcId="{34BCDE82-C9A6-454A-80D7-9ABE2FFF3488}" destId="{1F940A37-B9FC-4E3E-83B3-6CF41A8D9878}" srcOrd="3" destOrd="0" presId="urn:microsoft.com/office/officeart/2005/8/layout/matrix3"/>
    <dgm:cxn modelId="{10C1CFFC-2DCD-4046-AAB7-1137BDACC1F3}" type="presParOf" srcId="{34BCDE82-C9A6-454A-80D7-9ABE2FFF3488}" destId="{0CA25B14-CD95-4288-8A9C-13B12DD098A8}" srcOrd="4" destOrd="0" presId="urn:microsoft.com/office/officeart/2005/8/layout/matrix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8960AE-5E0F-4947-BA52-E724CBC608F8}">
      <dsp:nvSpPr>
        <dsp:cNvPr id="0" name=""/>
        <dsp:cNvSpPr/>
      </dsp:nvSpPr>
      <dsp:spPr>
        <a:xfrm>
          <a:off x="609985" y="0"/>
          <a:ext cx="4930346" cy="4930346"/>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8D390F-87FC-413A-9D75-3F6E783D43AD}">
      <dsp:nvSpPr>
        <dsp:cNvPr id="0" name=""/>
        <dsp:cNvSpPr/>
      </dsp:nvSpPr>
      <dsp:spPr>
        <a:xfrm>
          <a:off x="1078368" y="468382"/>
          <a:ext cx="1922834" cy="192283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dirty="0"/>
            <a:t>Strength</a:t>
          </a:r>
          <a:br>
            <a:rPr lang="en-US" sz="1400" b="1" kern="1200" dirty="0"/>
          </a:br>
          <a:r>
            <a:rPr lang="en-US" sz="1400" b="1" kern="1200" dirty="0"/>
            <a:t>1. New source of income</a:t>
          </a:r>
        </a:p>
        <a:p>
          <a:pPr marL="0" lvl="0" indent="0" algn="ctr" defTabSz="622300">
            <a:lnSpc>
              <a:spcPct val="90000"/>
            </a:lnSpc>
            <a:spcBef>
              <a:spcPct val="0"/>
            </a:spcBef>
            <a:spcAft>
              <a:spcPct val="35000"/>
            </a:spcAft>
            <a:buNone/>
          </a:pPr>
          <a:r>
            <a:rPr lang="en-US" sz="1400" b="1" kern="1200" dirty="0"/>
            <a:t>2. New market investment</a:t>
          </a:r>
        </a:p>
        <a:p>
          <a:pPr marL="0" lvl="0" indent="0" algn="ctr" defTabSz="622300">
            <a:lnSpc>
              <a:spcPct val="90000"/>
            </a:lnSpc>
            <a:spcBef>
              <a:spcPct val="0"/>
            </a:spcBef>
            <a:spcAft>
              <a:spcPct val="35000"/>
            </a:spcAft>
            <a:buNone/>
          </a:pPr>
          <a:endParaRPr lang="en-IN" sz="1400" b="1" kern="1200" dirty="0"/>
        </a:p>
      </dsp:txBody>
      <dsp:txXfrm>
        <a:off x="1172233" y="562247"/>
        <a:ext cx="1735104" cy="1735104"/>
      </dsp:txXfrm>
    </dsp:sp>
    <dsp:sp modelId="{4D7839F1-86CF-40BD-A4F8-3F5CE63C1205}">
      <dsp:nvSpPr>
        <dsp:cNvPr id="0" name=""/>
        <dsp:cNvSpPr/>
      </dsp:nvSpPr>
      <dsp:spPr>
        <a:xfrm>
          <a:off x="3149114" y="468382"/>
          <a:ext cx="1922834" cy="192283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dirty="0"/>
            <a:t>Weakness</a:t>
          </a:r>
          <a:br>
            <a:rPr lang="en-US" sz="1400" b="1" kern="1200" dirty="0"/>
          </a:br>
          <a:r>
            <a:rPr lang="en-US" sz="1400" b="1" kern="1200" dirty="0"/>
            <a:t>1.Inefficient process</a:t>
          </a:r>
        </a:p>
        <a:p>
          <a:pPr marL="0" lvl="0" indent="0" algn="ctr" defTabSz="622300">
            <a:lnSpc>
              <a:spcPct val="90000"/>
            </a:lnSpc>
            <a:spcBef>
              <a:spcPct val="0"/>
            </a:spcBef>
            <a:spcAft>
              <a:spcPct val="35000"/>
            </a:spcAft>
            <a:buNone/>
          </a:pPr>
          <a:r>
            <a:rPr lang="en-US" sz="1400" b="1" kern="1200" dirty="0"/>
            <a:t>2. Upcoming dependencies.</a:t>
          </a:r>
        </a:p>
        <a:p>
          <a:pPr marL="0" lvl="0" indent="0" algn="ctr" defTabSz="622300">
            <a:lnSpc>
              <a:spcPct val="90000"/>
            </a:lnSpc>
            <a:spcBef>
              <a:spcPct val="0"/>
            </a:spcBef>
            <a:spcAft>
              <a:spcPct val="35000"/>
            </a:spcAft>
            <a:buNone/>
          </a:pPr>
          <a:r>
            <a:rPr lang="en-US" sz="1400" b="1" kern="1200" dirty="0"/>
            <a:t>3. Undefined budget </a:t>
          </a:r>
        </a:p>
        <a:p>
          <a:pPr marL="0" lvl="0" indent="0" algn="ctr" defTabSz="622300">
            <a:lnSpc>
              <a:spcPct val="90000"/>
            </a:lnSpc>
            <a:spcBef>
              <a:spcPct val="0"/>
            </a:spcBef>
            <a:spcAft>
              <a:spcPct val="35000"/>
            </a:spcAft>
            <a:buNone/>
          </a:pPr>
          <a:endParaRPr lang="en-IN" sz="1400" kern="1200" dirty="0"/>
        </a:p>
      </dsp:txBody>
      <dsp:txXfrm>
        <a:off x="3242979" y="562247"/>
        <a:ext cx="1735104" cy="1735104"/>
      </dsp:txXfrm>
    </dsp:sp>
    <dsp:sp modelId="{1F940A37-B9FC-4E3E-83B3-6CF41A8D9878}">
      <dsp:nvSpPr>
        <dsp:cNvPr id="0" name=""/>
        <dsp:cNvSpPr/>
      </dsp:nvSpPr>
      <dsp:spPr>
        <a:xfrm>
          <a:off x="1078368" y="2539128"/>
          <a:ext cx="1922834" cy="192283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dirty="0"/>
            <a:t>Opportunity</a:t>
          </a:r>
          <a:br>
            <a:rPr lang="en-US" sz="1400" b="1" kern="1200" dirty="0"/>
          </a:br>
          <a:r>
            <a:rPr lang="en-US" sz="1400" b="1" kern="1200" dirty="0"/>
            <a:t>1. In-efficient operation</a:t>
          </a:r>
        </a:p>
        <a:p>
          <a:pPr marL="0" lvl="0" indent="0" algn="ctr" defTabSz="622300">
            <a:lnSpc>
              <a:spcPct val="90000"/>
            </a:lnSpc>
            <a:spcBef>
              <a:spcPct val="0"/>
            </a:spcBef>
            <a:spcAft>
              <a:spcPct val="35000"/>
            </a:spcAft>
            <a:buNone/>
          </a:pPr>
          <a:r>
            <a:rPr lang="en-US" sz="1400" b="1" kern="1200" dirty="0"/>
            <a:t>2. Lack of information/data.</a:t>
          </a:r>
        </a:p>
        <a:p>
          <a:pPr marL="0" lvl="0" indent="0" algn="ctr" defTabSz="622300">
            <a:lnSpc>
              <a:spcPct val="90000"/>
            </a:lnSpc>
            <a:spcBef>
              <a:spcPct val="0"/>
            </a:spcBef>
            <a:spcAft>
              <a:spcPct val="35000"/>
            </a:spcAft>
            <a:buNone/>
          </a:pPr>
          <a:r>
            <a:rPr lang="en-US" sz="1400" b="1" kern="1200" dirty="0"/>
            <a:t>3. Finding new markets</a:t>
          </a:r>
          <a:endParaRPr lang="en-IN" sz="1400" kern="1200" dirty="0"/>
        </a:p>
      </dsp:txBody>
      <dsp:txXfrm>
        <a:off x="1172233" y="2632993"/>
        <a:ext cx="1735104" cy="1735104"/>
      </dsp:txXfrm>
    </dsp:sp>
    <dsp:sp modelId="{0CA25B14-CD95-4288-8A9C-13B12DD098A8}">
      <dsp:nvSpPr>
        <dsp:cNvPr id="0" name=""/>
        <dsp:cNvSpPr/>
      </dsp:nvSpPr>
      <dsp:spPr>
        <a:xfrm>
          <a:off x="3149114" y="2539128"/>
          <a:ext cx="1922834" cy="192283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dirty="0"/>
            <a:t>Threat</a:t>
          </a:r>
          <a:br>
            <a:rPr lang="en-US" sz="1400" b="1" kern="1200" dirty="0"/>
          </a:br>
          <a:r>
            <a:rPr lang="en-US" sz="1400" b="1" kern="1200" dirty="0"/>
            <a:t>1. In-efficient marketing strategies</a:t>
          </a:r>
        </a:p>
        <a:p>
          <a:pPr marL="0" lvl="0" indent="0" algn="ctr" defTabSz="622300">
            <a:lnSpc>
              <a:spcPct val="90000"/>
            </a:lnSpc>
            <a:spcBef>
              <a:spcPct val="0"/>
            </a:spcBef>
            <a:spcAft>
              <a:spcPct val="35000"/>
            </a:spcAft>
            <a:buNone/>
          </a:pPr>
          <a:r>
            <a:rPr lang="en-US" sz="1400" b="1" kern="1200" dirty="0"/>
            <a:t>2. Unknown competitors</a:t>
          </a:r>
        </a:p>
        <a:p>
          <a:pPr marL="0" lvl="0" indent="0" algn="ctr" defTabSz="622300">
            <a:lnSpc>
              <a:spcPct val="90000"/>
            </a:lnSpc>
            <a:spcBef>
              <a:spcPct val="0"/>
            </a:spcBef>
            <a:spcAft>
              <a:spcPct val="35000"/>
            </a:spcAft>
            <a:buNone/>
          </a:pPr>
          <a:r>
            <a:rPr lang="en-US" sz="1400" b="1" kern="1200" dirty="0"/>
            <a:t>3. Implementation</a:t>
          </a:r>
        </a:p>
        <a:p>
          <a:pPr marL="0" lvl="0" indent="0" algn="ctr" defTabSz="622300">
            <a:lnSpc>
              <a:spcPct val="90000"/>
            </a:lnSpc>
            <a:spcBef>
              <a:spcPct val="0"/>
            </a:spcBef>
            <a:spcAft>
              <a:spcPct val="35000"/>
            </a:spcAft>
            <a:buNone/>
          </a:pPr>
          <a:r>
            <a:rPr lang="en-US" sz="1400" b="1" kern="1200" dirty="0"/>
            <a:t>4. Failure to generate business</a:t>
          </a:r>
          <a:endParaRPr lang="en-IN" sz="1400" kern="1200" dirty="0"/>
        </a:p>
      </dsp:txBody>
      <dsp:txXfrm>
        <a:off x="3242979" y="2632993"/>
        <a:ext cx="1735104" cy="1735104"/>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5C1D6-AE80-4681-B5AF-85CDF3B2C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Bhangar 24_Business Analysis Report</Template>
  <TotalTime>7337</TotalTime>
  <Pages>19</Pages>
  <Words>3362</Words>
  <Characters>19168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Pednekar</dc:creator>
  <cp:lastModifiedBy>Sneha Pednekar</cp:lastModifiedBy>
  <cp:revision>729</cp:revision>
  <cp:lastPrinted>2018-06-02T15:15:00Z</cp:lastPrinted>
  <dcterms:created xsi:type="dcterms:W3CDTF">2020-01-30T12:07:00Z</dcterms:created>
  <dcterms:modified xsi:type="dcterms:W3CDTF">2020-02-05T11:20:00Z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2017-10-07T00:00:00Z</vt:filetime>
  </property>
  <property fmtid="{D5CDD505-2E9C-101B-9397-08002B2CF9AE}" pid="3" name="Creator">
    <vt:lpwstr>CorelDRAW X7</vt:lpwstr>
  </property>
  <property fmtid="{D5CDD505-2E9C-101B-9397-08002B2CF9AE}" pid="4" name="LastSaved">
    <vt:filetime>2018-01-05T00:00:00Z</vt:filetime>
  </property>
</Properties>
</file>